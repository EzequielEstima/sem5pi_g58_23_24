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E32082" w:rsidRDefault="00E32082">
      <w:pPr>
        <w:pStyle w:val="Corpodetexto"/>
      </w:pPr>
      <w:bookmarkStart w:id="0" w:name="bkRunHead"/>
    </w:p>
    <w:p w14:paraId="0A37501D" w14:textId="77777777" w:rsidR="00E32082" w:rsidRDefault="00E32082">
      <w:pPr>
        <w:pStyle w:val="Corpodetexto"/>
      </w:pPr>
    </w:p>
    <w:p w14:paraId="3854A989" w14:textId="77777777" w:rsidR="00E32082" w:rsidRDefault="001E1403">
      <w:pPr>
        <w:pStyle w:val="Corpodetexto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4890F039" wp14:editId="7B5C95BE">
            <wp:simplePos x="0" y="0"/>
            <wp:positionH relativeFrom="margin">
              <wp:posOffset>294005</wp:posOffset>
            </wp:positionH>
            <wp:positionV relativeFrom="margin">
              <wp:posOffset>9780905</wp:posOffset>
            </wp:positionV>
            <wp:extent cx="1619885" cy="539750"/>
            <wp:effectExtent l="0" t="0" r="0" b="0"/>
            <wp:wrapSquare wrapText="bothSides"/>
            <wp:docPr id="3" name="Imagem 3" descr="logo_ISEP_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logo_ISEP_smal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885" cy="53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AB6C7B" w14:textId="77777777" w:rsidR="00E32082" w:rsidRDefault="00683BEF" w:rsidP="002B25CC">
      <w:pPr>
        <w:pStyle w:val="Corpodetexto"/>
        <w:jc w:val="center"/>
      </w:pPr>
      <w:r>
        <w:rPr>
          <w:noProof/>
        </w:rPr>
        <w:drawing>
          <wp:inline distT="0" distB="0" distL="0" distR="0" wp14:anchorId="4FFED150" wp14:editId="186193A6">
            <wp:extent cx="3968750" cy="1165608"/>
            <wp:effectExtent l="0" t="0" r="0" b="0"/>
            <wp:docPr id="1" name="Imagem 1" descr="Uma imagem com alimentaç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8750" cy="116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B378F" w14:textId="77777777" w:rsidR="00E32082" w:rsidRPr="00B731BA" w:rsidRDefault="00E32082" w:rsidP="002B25CC">
      <w:pPr>
        <w:pStyle w:val="Corpodetexto"/>
        <w:jc w:val="center"/>
        <w:rPr>
          <w:rFonts w:asciiTheme="minorHAnsi" w:hAnsiTheme="minorHAnsi" w:cstheme="minorBidi"/>
        </w:rPr>
      </w:pPr>
    </w:p>
    <w:p w14:paraId="6A05A809" w14:textId="77777777" w:rsidR="00E32082" w:rsidRPr="00B731BA" w:rsidRDefault="00E32082" w:rsidP="002B25CC">
      <w:pPr>
        <w:pStyle w:val="Corpodetexto"/>
        <w:jc w:val="center"/>
        <w:rPr>
          <w:rFonts w:asciiTheme="minorHAnsi" w:hAnsiTheme="minorHAnsi" w:cstheme="minorBidi"/>
        </w:rPr>
      </w:pPr>
    </w:p>
    <w:p w14:paraId="5A39BBE3" w14:textId="77777777" w:rsidR="00E32082" w:rsidRPr="00B731BA" w:rsidRDefault="00E32082" w:rsidP="002B25CC">
      <w:pPr>
        <w:pStyle w:val="Corpodetexto"/>
        <w:jc w:val="center"/>
        <w:rPr>
          <w:rFonts w:asciiTheme="minorHAnsi" w:hAnsiTheme="minorHAnsi" w:cstheme="minorBidi"/>
        </w:rPr>
      </w:pPr>
    </w:p>
    <w:p w14:paraId="41C8F396" w14:textId="77777777" w:rsidR="00E32082" w:rsidRPr="00B731BA" w:rsidRDefault="00E32082" w:rsidP="002B25CC">
      <w:pPr>
        <w:pStyle w:val="Ttulo"/>
        <w:jc w:val="center"/>
        <w:rPr>
          <w:rFonts w:asciiTheme="minorHAnsi" w:hAnsiTheme="minorHAnsi" w:cstheme="minorBidi"/>
          <w:b/>
          <w:color w:val="000000"/>
          <w:sz w:val="36"/>
          <w:szCs w:val="36"/>
        </w:rPr>
      </w:pPr>
    </w:p>
    <w:p w14:paraId="33767DA6" w14:textId="5F6C6303" w:rsidR="00E32082" w:rsidRPr="00B731BA" w:rsidRDefault="00E32082" w:rsidP="002B25CC">
      <w:pPr>
        <w:pStyle w:val="Ttulo"/>
        <w:jc w:val="center"/>
        <w:rPr>
          <w:rFonts w:asciiTheme="minorHAnsi" w:hAnsiTheme="minorHAnsi" w:cstheme="minorBidi"/>
          <w:b/>
          <w:bCs/>
          <w:color w:val="000000"/>
          <w:sz w:val="36"/>
          <w:szCs w:val="36"/>
        </w:rPr>
      </w:pPr>
      <w:r w:rsidRPr="36BA1A8B">
        <w:rPr>
          <w:rFonts w:asciiTheme="minorHAnsi" w:hAnsiTheme="minorHAnsi" w:cstheme="minorBidi"/>
          <w:b/>
          <w:bCs/>
          <w:color w:val="000000" w:themeColor="text1"/>
          <w:sz w:val="36"/>
          <w:szCs w:val="36"/>
        </w:rPr>
        <w:t>Relatório</w:t>
      </w:r>
      <w:r w:rsidR="00B731BA" w:rsidRPr="36BA1A8B">
        <w:rPr>
          <w:rFonts w:asciiTheme="minorHAnsi" w:hAnsiTheme="minorHAnsi" w:cstheme="minorBidi"/>
          <w:b/>
          <w:bCs/>
          <w:color w:val="000000" w:themeColor="text1"/>
          <w:sz w:val="36"/>
          <w:szCs w:val="36"/>
        </w:rPr>
        <w:t xml:space="preserve"> de</w:t>
      </w:r>
      <w:r w:rsidRPr="36BA1A8B">
        <w:rPr>
          <w:rFonts w:asciiTheme="minorHAnsi" w:hAnsiTheme="minorHAnsi" w:cstheme="minorBidi"/>
          <w:b/>
          <w:bCs/>
          <w:color w:val="000000" w:themeColor="text1"/>
          <w:sz w:val="36"/>
          <w:szCs w:val="36"/>
        </w:rPr>
        <w:t xml:space="preserve"> </w:t>
      </w:r>
      <w:r w:rsidR="00103539">
        <w:rPr>
          <w:rFonts w:asciiTheme="minorHAnsi" w:hAnsiTheme="minorHAnsi" w:cstheme="minorBidi"/>
          <w:b/>
          <w:bCs/>
          <w:color w:val="000000" w:themeColor="text1"/>
          <w:sz w:val="36"/>
          <w:szCs w:val="36"/>
        </w:rPr>
        <w:t>ALGAV</w:t>
      </w:r>
    </w:p>
    <w:p w14:paraId="07A4B0B4" w14:textId="43CE7305" w:rsidR="00E32082" w:rsidRPr="00B731BA" w:rsidRDefault="00103539" w:rsidP="002B25CC">
      <w:pPr>
        <w:jc w:val="center"/>
        <w:rPr>
          <w:rFonts w:asciiTheme="minorHAnsi" w:hAnsiTheme="minorHAnsi" w:cstheme="minorBidi"/>
          <w:b/>
          <w:sz w:val="28"/>
          <w:szCs w:val="28"/>
        </w:rPr>
      </w:pPr>
      <w:r>
        <w:rPr>
          <w:rFonts w:asciiTheme="minorHAnsi" w:hAnsiTheme="minorHAnsi" w:cstheme="minorBidi"/>
          <w:b/>
          <w:bCs/>
          <w:sz w:val="28"/>
          <w:szCs w:val="28"/>
        </w:rPr>
        <w:t>SEM5PI_Sprint2</w:t>
      </w:r>
    </w:p>
    <w:p w14:paraId="72A3D3EC" w14:textId="77777777" w:rsidR="00E32082" w:rsidRPr="00B731BA" w:rsidRDefault="00E32082" w:rsidP="002B25CC">
      <w:pPr>
        <w:pStyle w:val="Corpodetexto"/>
        <w:jc w:val="center"/>
        <w:rPr>
          <w:rFonts w:asciiTheme="minorHAnsi" w:hAnsiTheme="minorHAnsi" w:cstheme="minorBidi"/>
        </w:rPr>
      </w:pPr>
    </w:p>
    <w:bookmarkEnd w:id="0"/>
    <w:p w14:paraId="0D0B940D" w14:textId="77777777" w:rsidR="00E32082" w:rsidRPr="00B731BA" w:rsidRDefault="00E32082">
      <w:pPr>
        <w:pStyle w:val="Corpodetexto"/>
        <w:rPr>
          <w:rFonts w:asciiTheme="minorHAnsi" w:hAnsiTheme="minorHAnsi" w:cstheme="minorBidi"/>
        </w:rPr>
      </w:pPr>
    </w:p>
    <w:p w14:paraId="48B78D3D" w14:textId="64228DA8" w:rsidR="00CA01E1" w:rsidRPr="00B731BA" w:rsidRDefault="00CA01E1" w:rsidP="36BA1A8B">
      <w:pPr>
        <w:pStyle w:val="SemEspaamento"/>
        <w:widowControl w:val="0"/>
        <w:spacing w:line="276" w:lineRule="auto"/>
        <w:jc w:val="center"/>
        <w:rPr>
          <w:rFonts w:asciiTheme="minorHAnsi" w:hAnsiTheme="minorHAnsi" w:cstheme="minorBidi"/>
          <w:b/>
          <w:bCs/>
          <w:i/>
          <w:iCs/>
          <w:sz w:val="24"/>
          <w:szCs w:val="24"/>
        </w:rPr>
      </w:pPr>
      <w:r w:rsidRPr="36BA1A8B">
        <w:rPr>
          <w:rFonts w:asciiTheme="minorHAnsi" w:hAnsiTheme="minorHAnsi" w:cstheme="minorBidi"/>
          <w:b/>
          <w:bCs/>
          <w:sz w:val="24"/>
          <w:szCs w:val="24"/>
        </w:rPr>
        <w:t xml:space="preserve">Turma </w:t>
      </w:r>
      <w:r w:rsidR="34275FBB" w:rsidRPr="36BA1A8B">
        <w:rPr>
          <w:rFonts w:asciiTheme="minorHAnsi" w:hAnsiTheme="minorHAnsi" w:cstheme="minorBidi"/>
          <w:b/>
          <w:bCs/>
          <w:sz w:val="24"/>
          <w:szCs w:val="24"/>
        </w:rPr>
        <w:t>3DJ</w:t>
      </w:r>
      <w:r w:rsidRPr="36BA1A8B">
        <w:rPr>
          <w:rFonts w:asciiTheme="minorHAnsi" w:hAnsiTheme="minorHAnsi" w:cstheme="minorBidi"/>
          <w:b/>
          <w:bCs/>
          <w:sz w:val="24"/>
          <w:szCs w:val="24"/>
        </w:rPr>
        <w:t xml:space="preserve"> Grupo </w:t>
      </w:r>
      <w:r w:rsidR="00447B81">
        <w:rPr>
          <w:rFonts w:asciiTheme="minorHAnsi" w:hAnsiTheme="minorHAnsi" w:cstheme="minorBidi"/>
          <w:b/>
          <w:bCs/>
          <w:sz w:val="24"/>
          <w:szCs w:val="24"/>
        </w:rPr>
        <w:t>0</w:t>
      </w:r>
      <w:r w:rsidR="00103539">
        <w:rPr>
          <w:rFonts w:asciiTheme="minorHAnsi" w:hAnsiTheme="minorHAnsi" w:cstheme="minorBidi"/>
          <w:b/>
          <w:bCs/>
          <w:sz w:val="24"/>
          <w:szCs w:val="24"/>
        </w:rPr>
        <w:t>58</w:t>
      </w:r>
    </w:p>
    <w:p w14:paraId="56265EA7" w14:textId="2CF83B56" w:rsidR="00CA01E1" w:rsidRPr="00B731BA" w:rsidRDefault="1B14EAF0" w:rsidP="36BA1A8B">
      <w:pPr>
        <w:pStyle w:val="SemEspaamento"/>
        <w:widowControl w:val="0"/>
        <w:spacing w:line="276" w:lineRule="auto"/>
        <w:jc w:val="center"/>
        <w:rPr>
          <w:rFonts w:asciiTheme="minorHAnsi" w:hAnsiTheme="minorHAnsi" w:cstheme="minorBidi"/>
          <w:sz w:val="24"/>
          <w:szCs w:val="24"/>
        </w:rPr>
      </w:pPr>
      <w:r w:rsidRPr="77ED55FB">
        <w:rPr>
          <w:rFonts w:asciiTheme="minorHAnsi" w:hAnsiTheme="minorHAnsi" w:cstheme="minorBidi"/>
          <w:sz w:val="24"/>
          <w:szCs w:val="24"/>
        </w:rPr>
        <w:t>1211396</w:t>
      </w:r>
      <w:r w:rsidR="00CA01E1" w:rsidRPr="77ED55FB">
        <w:rPr>
          <w:rFonts w:asciiTheme="minorHAnsi" w:hAnsiTheme="minorHAnsi" w:cstheme="minorBidi"/>
          <w:sz w:val="24"/>
          <w:szCs w:val="24"/>
        </w:rPr>
        <w:t xml:space="preserve"> </w:t>
      </w:r>
      <w:r w:rsidR="1594A4A4" w:rsidRPr="77ED55FB">
        <w:rPr>
          <w:rFonts w:asciiTheme="minorHAnsi" w:hAnsiTheme="minorHAnsi" w:cstheme="minorBidi"/>
          <w:sz w:val="24"/>
          <w:szCs w:val="24"/>
        </w:rPr>
        <w:t>João Batista</w:t>
      </w:r>
      <w:r w:rsidR="00CA01E1" w:rsidRPr="77ED55FB">
        <w:rPr>
          <w:rFonts w:asciiTheme="minorHAnsi" w:hAnsiTheme="minorHAnsi" w:cstheme="minorBidi"/>
          <w:sz w:val="24"/>
          <w:szCs w:val="24"/>
        </w:rPr>
        <w:t xml:space="preserve"> </w:t>
      </w:r>
    </w:p>
    <w:p w14:paraId="6BDAA27C" w14:textId="5E566880" w:rsidR="00CA01E1" w:rsidRPr="00B731BA" w:rsidRDefault="7E7B41C9" w:rsidP="36BA1A8B">
      <w:pPr>
        <w:pStyle w:val="SemEspaamento"/>
        <w:widowControl w:val="0"/>
        <w:spacing w:line="276" w:lineRule="auto"/>
        <w:jc w:val="center"/>
        <w:rPr>
          <w:rFonts w:asciiTheme="minorHAnsi" w:hAnsiTheme="minorHAnsi" w:cstheme="minorBidi"/>
          <w:sz w:val="24"/>
          <w:szCs w:val="24"/>
        </w:rPr>
      </w:pPr>
      <w:r w:rsidRPr="77ED55FB">
        <w:rPr>
          <w:rFonts w:asciiTheme="minorHAnsi" w:hAnsiTheme="minorHAnsi" w:cstheme="minorBidi"/>
          <w:sz w:val="24"/>
          <w:szCs w:val="24"/>
        </w:rPr>
        <w:t>1211415</w:t>
      </w:r>
      <w:r w:rsidR="00CA01E1" w:rsidRPr="77ED55FB">
        <w:rPr>
          <w:rFonts w:asciiTheme="minorHAnsi" w:hAnsiTheme="minorHAnsi" w:cstheme="minorBidi"/>
          <w:sz w:val="24"/>
          <w:szCs w:val="24"/>
        </w:rPr>
        <w:t xml:space="preserve"> </w:t>
      </w:r>
      <w:r w:rsidR="558717C3" w:rsidRPr="77ED55FB">
        <w:rPr>
          <w:rFonts w:asciiTheme="minorHAnsi" w:hAnsiTheme="minorHAnsi" w:cstheme="minorBidi"/>
          <w:sz w:val="24"/>
          <w:szCs w:val="24"/>
        </w:rPr>
        <w:t>David</w:t>
      </w:r>
      <w:r w:rsidR="00CA01E1" w:rsidRPr="77ED55FB">
        <w:rPr>
          <w:rFonts w:asciiTheme="minorHAnsi" w:hAnsiTheme="minorHAnsi" w:cstheme="minorBidi"/>
          <w:sz w:val="24"/>
          <w:szCs w:val="24"/>
        </w:rPr>
        <w:t xml:space="preserve"> </w:t>
      </w:r>
      <w:r w:rsidR="4E3A7C38" w:rsidRPr="77ED55FB">
        <w:rPr>
          <w:rFonts w:asciiTheme="minorHAnsi" w:hAnsiTheme="minorHAnsi" w:cstheme="minorBidi"/>
          <w:sz w:val="24"/>
          <w:szCs w:val="24"/>
        </w:rPr>
        <w:t>Dias</w:t>
      </w:r>
    </w:p>
    <w:p w14:paraId="771A7C68" w14:textId="2E57323A" w:rsidR="00CA01E1" w:rsidRPr="00B731BA" w:rsidRDefault="383C45D2" w:rsidP="36BA1A8B">
      <w:pPr>
        <w:pStyle w:val="SemEspaamento"/>
        <w:widowControl w:val="0"/>
        <w:spacing w:line="276" w:lineRule="auto"/>
        <w:jc w:val="center"/>
        <w:rPr>
          <w:rFonts w:asciiTheme="minorHAnsi" w:hAnsiTheme="minorHAnsi" w:cstheme="minorBidi"/>
          <w:sz w:val="24"/>
          <w:szCs w:val="24"/>
        </w:rPr>
      </w:pPr>
      <w:r w:rsidRPr="77ED55FB">
        <w:rPr>
          <w:rFonts w:asciiTheme="minorHAnsi" w:hAnsiTheme="minorHAnsi" w:cstheme="minorBidi"/>
          <w:sz w:val="24"/>
          <w:szCs w:val="24"/>
        </w:rPr>
        <w:t>1211417</w:t>
      </w:r>
      <w:r w:rsidR="096D3F82" w:rsidRPr="77ED55FB">
        <w:rPr>
          <w:rFonts w:asciiTheme="minorHAnsi" w:hAnsiTheme="minorHAnsi" w:cstheme="minorBidi"/>
          <w:sz w:val="24"/>
          <w:szCs w:val="24"/>
        </w:rPr>
        <w:t xml:space="preserve"> </w:t>
      </w:r>
      <w:r w:rsidR="6AB636F7" w:rsidRPr="77ED55FB">
        <w:rPr>
          <w:rFonts w:asciiTheme="minorHAnsi" w:hAnsiTheme="minorHAnsi" w:cstheme="minorBidi"/>
          <w:sz w:val="24"/>
          <w:szCs w:val="24"/>
        </w:rPr>
        <w:t>Ezequiel Estima</w:t>
      </w:r>
      <w:r w:rsidR="00CA01E1" w:rsidRPr="77ED55FB">
        <w:rPr>
          <w:rFonts w:asciiTheme="minorHAnsi" w:hAnsiTheme="minorHAnsi" w:cstheme="minorBidi"/>
          <w:sz w:val="24"/>
          <w:szCs w:val="24"/>
        </w:rPr>
        <w:t xml:space="preserve"> </w:t>
      </w:r>
    </w:p>
    <w:p w14:paraId="4F46D6B2" w14:textId="5D9F8806" w:rsidR="00CA01E1" w:rsidRPr="00B731BA" w:rsidRDefault="2B15BF30" w:rsidP="36BA1A8B">
      <w:pPr>
        <w:pStyle w:val="Corpodetexto"/>
        <w:tabs>
          <w:tab w:val="left" w:pos="4795"/>
        </w:tabs>
        <w:spacing w:line="276" w:lineRule="auto"/>
        <w:ind w:firstLine="0"/>
        <w:jc w:val="center"/>
        <w:rPr>
          <w:rFonts w:asciiTheme="minorHAnsi" w:hAnsiTheme="minorHAnsi" w:cstheme="minorBidi"/>
          <w:sz w:val="24"/>
          <w:szCs w:val="24"/>
        </w:rPr>
      </w:pPr>
      <w:r w:rsidRPr="315D63EB">
        <w:rPr>
          <w:rFonts w:asciiTheme="minorHAnsi" w:hAnsiTheme="minorHAnsi" w:cstheme="minorBidi"/>
          <w:sz w:val="24"/>
          <w:szCs w:val="24"/>
        </w:rPr>
        <w:t>1211469</w:t>
      </w:r>
      <w:r w:rsidR="096D3F82" w:rsidRPr="315D63EB">
        <w:rPr>
          <w:rFonts w:asciiTheme="minorHAnsi" w:hAnsiTheme="minorHAnsi" w:cstheme="minorBidi"/>
          <w:sz w:val="24"/>
          <w:szCs w:val="24"/>
        </w:rPr>
        <w:t xml:space="preserve"> </w:t>
      </w:r>
      <w:r w:rsidR="706E61C2" w:rsidRPr="315D63EB">
        <w:rPr>
          <w:rFonts w:asciiTheme="minorHAnsi" w:hAnsiTheme="minorHAnsi" w:cstheme="minorBidi"/>
          <w:sz w:val="24"/>
          <w:szCs w:val="24"/>
        </w:rPr>
        <w:t>Marco Andrade</w:t>
      </w:r>
      <w:r w:rsidR="00CA01E1" w:rsidRPr="315D63EB">
        <w:rPr>
          <w:rFonts w:asciiTheme="minorHAnsi" w:hAnsiTheme="minorHAnsi" w:cstheme="minorBidi"/>
          <w:sz w:val="24"/>
          <w:szCs w:val="24"/>
        </w:rPr>
        <w:t xml:space="preserve"> </w:t>
      </w:r>
    </w:p>
    <w:p w14:paraId="0E27B00A" w14:textId="77777777" w:rsidR="00E32082" w:rsidRPr="00B731BA" w:rsidRDefault="00E32082">
      <w:pPr>
        <w:pStyle w:val="Corpodetexto"/>
        <w:rPr>
          <w:rFonts w:asciiTheme="minorHAnsi" w:hAnsiTheme="minorHAnsi" w:cstheme="minorBidi"/>
        </w:rPr>
      </w:pPr>
    </w:p>
    <w:p w14:paraId="60061E4C" w14:textId="77777777" w:rsidR="00B9748E" w:rsidRPr="00B731BA" w:rsidRDefault="00B9748E">
      <w:pPr>
        <w:pStyle w:val="Corpodetexto"/>
        <w:rPr>
          <w:rFonts w:asciiTheme="minorHAnsi" w:hAnsiTheme="minorHAnsi" w:cstheme="minorBidi"/>
        </w:rPr>
      </w:pPr>
    </w:p>
    <w:p w14:paraId="3F8B5676" w14:textId="61821BF2" w:rsidR="00B731BA" w:rsidRDefault="00445BE2" w:rsidP="00445BE2">
      <w:pPr>
        <w:jc w:val="center"/>
        <w:rPr>
          <w:rFonts w:asciiTheme="minorHAnsi" w:eastAsia="Arial Narrow" w:hAnsiTheme="minorHAnsi" w:cstheme="minorBidi"/>
          <w:b/>
        </w:rPr>
      </w:pPr>
      <w:bookmarkStart w:id="1" w:name="_Toc448847918"/>
      <w:r w:rsidRPr="315D63EB">
        <w:rPr>
          <w:rFonts w:asciiTheme="minorHAnsi" w:eastAsia="Arial Narrow" w:hAnsiTheme="minorHAnsi" w:cstheme="minorBidi"/>
          <w:b/>
        </w:rPr>
        <w:t xml:space="preserve">Data: </w:t>
      </w:r>
      <w:r w:rsidR="00103539">
        <w:rPr>
          <w:rFonts w:asciiTheme="minorHAnsi" w:eastAsia="Arial Narrow" w:hAnsiTheme="minorHAnsi" w:cstheme="minorBidi"/>
          <w:b/>
        </w:rPr>
        <w:t>26</w:t>
      </w:r>
      <w:r w:rsidR="00B731BA" w:rsidRPr="315D63EB">
        <w:rPr>
          <w:rFonts w:asciiTheme="minorHAnsi" w:eastAsia="Arial Narrow" w:hAnsiTheme="minorHAnsi" w:cstheme="minorBidi"/>
          <w:b/>
        </w:rPr>
        <w:t>/</w:t>
      </w:r>
      <w:r w:rsidR="002C3070">
        <w:rPr>
          <w:rFonts w:asciiTheme="minorHAnsi" w:eastAsia="Arial Narrow" w:hAnsiTheme="minorHAnsi" w:cstheme="minorBidi"/>
          <w:b/>
        </w:rPr>
        <w:t>1</w:t>
      </w:r>
      <w:r w:rsidR="003A7CDC">
        <w:rPr>
          <w:rFonts w:asciiTheme="minorHAnsi" w:eastAsia="Arial Narrow" w:hAnsiTheme="minorHAnsi" w:cstheme="minorBidi"/>
          <w:b/>
        </w:rPr>
        <w:t>1</w:t>
      </w:r>
      <w:r w:rsidRPr="315D63EB">
        <w:rPr>
          <w:rFonts w:asciiTheme="minorHAnsi" w:eastAsia="Arial Narrow" w:hAnsiTheme="minorHAnsi" w:cstheme="minorBidi"/>
          <w:b/>
        </w:rPr>
        <w:t>/</w:t>
      </w:r>
      <w:r w:rsidR="002C3070">
        <w:rPr>
          <w:rFonts w:asciiTheme="minorHAnsi" w:eastAsia="Arial Narrow" w:hAnsiTheme="minorHAnsi" w:cstheme="minorBidi"/>
          <w:b/>
        </w:rPr>
        <w:t>2023</w:t>
      </w:r>
    </w:p>
    <w:p w14:paraId="44EAFD9C" w14:textId="77777777" w:rsidR="00B731BA" w:rsidRDefault="00B731BA">
      <w:pPr>
        <w:spacing w:line="240" w:lineRule="auto"/>
        <w:jc w:val="left"/>
        <w:rPr>
          <w:rFonts w:asciiTheme="minorHAnsi" w:eastAsia="Arial Narrow" w:hAnsiTheme="minorHAnsi" w:cstheme="minorBidi"/>
          <w:b/>
        </w:rPr>
      </w:pPr>
      <w:r w:rsidRPr="315D63EB">
        <w:rPr>
          <w:rFonts w:asciiTheme="minorHAnsi" w:eastAsia="Arial Narrow" w:hAnsiTheme="minorHAnsi" w:cstheme="minorBidi"/>
          <w:b/>
        </w:rPr>
        <w:br w:type="page"/>
      </w:r>
    </w:p>
    <w:p w14:paraId="4B94D5A5" w14:textId="77777777" w:rsidR="005A0F5B" w:rsidRPr="004A6F4A" w:rsidRDefault="005A0F5B" w:rsidP="00B731BA">
      <w:pPr>
        <w:rPr>
          <w:lang w:bidi="pt-PT"/>
        </w:rPr>
      </w:pPr>
      <w:bookmarkStart w:id="2" w:name="_Toc471979348"/>
      <w:bookmarkEnd w:id="1"/>
    </w:p>
    <w:bookmarkEnd w:id="2" w:displacedByCustomXml="next"/>
    <w:bookmarkStart w:id="3" w:name="_Toc151934606" w:displacedByCustomXml="next"/>
    <w:sdt>
      <w:sdtPr>
        <w:rPr>
          <w:rFonts w:ascii="Calibri" w:hAnsi="Calibri" w:cs="Times , serif"/>
          <w:color w:val="auto"/>
          <w:sz w:val="22"/>
          <w:szCs w:val="24"/>
        </w:rPr>
        <w:id w:val="1935797533"/>
        <w:docPartObj>
          <w:docPartGallery w:val="Table of Contents"/>
          <w:docPartUnique/>
        </w:docPartObj>
      </w:sdtPr>
      <w:sdtContent>
        <w:p w14:paraId="6EC93065" w14:textId="77777777" w:rsidR="00B731BA" w:rsidRDefault="00B731BA">
          <w:pPr>
            <w:pStyle w:val="Cabealhodondice"/>
            <w:rPr>
              <w:rFonts w:ascii="Calibri" w:hAnsi="Calibri" w:cs="Calibri"/>
              <w:color w:val="auto"/>
            </w:rPr>
          </w:pPr>
          <w:r w:rsidRPr="315D63EB">
            <w:rPr>
              <w:rFonts w:ascii="Calibri" w:hAnsi="Calibri" w:cs="Calibri"/>
              <w:color w:val="auto"/>
            </w:rPr>
            <w:t>Índice</w:t>
          </w:r>
          <w:bookmarkEnd w:id="3"/>
        </w:p>
        <w:p w14:paraId="3DEEC669" w14:textId="77777777" w:rsidR="00B731BA" w:rsidRPr="00B731BA" w:rsidRDefault="00B731BA" w:rsidP="00B731BA"/>
        <w:p w14:paraId="7854986B" w14:textId="05433985" w:rsidR="0021295C" w:rsidRDefault="00DD709A">
          <w:pPr>
            <w:pStyle w:val="ndice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 w:rsidR="00B731BA">
            <w:instrText>TOC \o "1-3" \h \z \u</w:instrText>
          </w:r>
          <w:r>
            <w:fldChar w:fldCharType="separate"/>
          </w:r>
          <w:hyperlink w:anchor="_Toc151934606" w:history="1">
            <w:r w:rsidR="0021295C" w:rsidRPr="00DB4A82">
              <w:rPr>
                <w:rStyle w:val="Hiperligao"/>
                <w:rFonts w:cs="Calibri"/>
                <w:noProof/>
              </w:rPr>
              <w:t>Índice</w:t>
            </w:r>
            <w:r w:rsidR="0021295C">
              <w:rPr>
                <w:noProof/>
                <w:webHidden/>
              </w:rPr>
              <w:tab/>
            </w:r>
            <w:r w:rsidR="0021295C">
              <w:rPr>
                <w:noProof/>
                <w:webHidden/>
              </w:rPr>
              <w:fldChar w:fldCharType="begin"/>
            </w:r>
            <w:r w:rsidR="0021295C">
              <w:rPr>
                <w:noProof/>
                <w:webHidden/>
              </w:rPr>
              <w:instrText xml:space="preserve"> PAGEREF _Toc151934606 \h </w:instrText>
            </w:r>
            <w:r w:rsidR="0021295C">
              <w:rPr>
                <w:noProof/>
                <w:webHidden/>
              </w:rPr>
            </w:r>
            <w:r w:rsidR="0021295C">
              <w:rPr>
                <w:noProof/>
                <w:webHidden/>
              </w:rPr>
              <w:fldChar w:fldCharType="separate"/>
            </w:r>
            <w:r w:rsidR="00F70664">
              <w:rPr>
                <w:noProof/>
                <w:webHidden/>
              </w:rPr>
              <w:t>2</w:t>
            </w:r>
            <w:r w:rsidR="0021295C">
              <w:rPr>
                <w:noProof/>
                <w:webHidden/>
              </w:rPr>
              <w:fldChar w:fldCharType="end"/>
            </w:r>
          </w:hyperlink>
        </w:p>
        <w:p w14:paraId="60683E4D" w14:textId="3619D503" w:rsidR="0021295C" w:rsidRDefault="00000000">
          <w:pPr>
            <w:pStyle w:val="ndice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1934607" w:history="1">
            <w:r w:rsidR="0021295C" w:rsidRPr="00DB4A82">
              <w:rPr>
                <w:rStyle w:val="Hiperligao"/>
                <w:noProof/>
              </w:rPr>
              <w:t>Parte I - Representação do conhecimento do domínio</w:t>
            </w:r>
            <w:r w:rsidR="0021295C">
              <w:rPr>
                <w:noProof/>
                <w:webHidden/>
              </w:rPr>
              <w:tab/>
            </w:r>
            <w:r w:rsidR="0021295C">
              <w:rPr>
                <w:noProof/>
                <w:webHidden/>
              </w:rPr>
              <w:fldChar w:fldCharType="begin"/>
            </w:r>
            <w:r w:rsidR="0021295C">
              <w:rPr>
                <w:noProof/>
                <w:webHidden/>
              </w:rPr>
              <w:instrText xml:space="preserve"> PAGEREF _Toc151934607 \h </w:instrText>
            </w:r>
            <w:r w:rsidR="0021295C">
              <w:rPr>
                <w:noProof/>
                <w:webHidden/>
              </w:rPr>
            </w:r>
            <w:r w:rsidR="0021295C">
              <w:rPr>
                <w:noProof/>
                <w:webHidden/>
              </w:rPr>
              <w:fldChar w:fldCharType="separate"/>
            </w:r>
            <w:r w:rsidR="00F70664">
              <w:rPr>
                <w:noProof/>
                <w:webHidden/>
              </w:rPr>
              <w:t>3</w:t>
            </w:r>
            <w:r w:rsidR="0021295C">
              <w:rPr>
                <w:noProof/>
                <w:webHidden/>
              </w:rPr>
              <w:fldChar w:fldCharType="end"/>
            </w:r>
          </w:hyperlink>
        </w:p>
        <w:p w14:paraId="1A2AEC83" w14:textId="60B68B0B" w:rsidR="0021295C" w:rsidRDefault="00000000">
          <w:pPr>
            <w:pStyle w:val="ndice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1934608" w:history="1">
            <w:r w:rsidR="0021295C" w:rsidRPr="00DB4A82">
              <w:rPr>
                <w:rStyle w:val="Hiperligao"/>
                <w:noProof/>
              </w:rPr>
              <w:t>Edifícios e pisos</w:t>
            </w:r>
            <w:r w:rsidR="0021295C">
              <w:rPr>
                <w:noProof/>
                <w:webHidden/>
              </w:rPr>
              <w:tab/>
            </w:r>
            <w:r w:rsidR="0021295C">
              <w:rPr>
                <w:noProof/>
                <w:webHidden/>
              </w:rPr>
              <w:fldChar w:fldCharType="begin"/>
            </w:r>
            <w:r w:rsidR="0021295C">
              <w:rPr>
                <w:noProof/>
                <w:webHidden/>
              </w:rPr>
              <w:instrText xml:space="preserve"> PAGEREF _Toc151934608 \h </w:instrText>
            </w:r>
            <w:r w:rsidR="0021295C">
              <w:rPr>
                <w:noProof/>
                <w:webHidden/>
              </w:rPr>
            </w:r>
            <w:r w:rsidR="0021295C">
              <w:rPr>
                <w:noProof/>
                <w:webHidden/>
              </w:rPr>
              <w:fldChar w:fldCharType="separate"/>
            </w:r>
            <w:r w:rsidR="00F70664">
              <w:rPr>
                <w:noProof/>
                <w:webHidden/>
              </w:rPr>
              <w:t>3</w:t>
            </w:r>
            <w:r w:rsidR="0021295C">
              <w:rPr>
                <w:noProof/>
                <w:webHidden/>
              </w:rPr>
              <w:fldChar w:fldCharType="end"/>
            </w:r>
          </w:hyperlink>
        </w:p>
        <w:p w14:paraId="7BC01D93" w14:textId="02BE0112" w:rsidR="0021295C" w:rsidRDefault="00000000">
          <w:pPr>
            <w:pStyle w:val="ndice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1934609" w:history="1">
            <w:r w:rsidR="0021295C" w:rsidRPr="00DB4A82">
              <w:rPr>
                <w:rStyle w:val="Hiperligao"/>
                <w:noProof/>
              </w:rPr>
              <w:t>Elevadores</w:t>
            </w:r>
            <w:r w:rsidR="0021295C">
              <w:rPr>
                <w:noProof/>
                <w:webHidden/>
              </w:rPr>
              <w:tab/>
            </w:r>
            <w:r w:rsidR="0021295C">
              <w:rPr>
                <w:noProof/>
                <w:webHidden/>
              </w:rPr>
              <w:fldChar w:fldCharType="begin"/>
            </w:r>
            <w:r w:rsidR="0021295C">
              <w:rPr>
                <w:noProof/>
                <w:webHidden/>
              </w:rPr>
              <w:instrText xml:space="preserve"> PAGEREF _Toc151934609 \h </w:instrText>
            </w:r>
            <w:r w:rsidR="0021295C">
              <w:rPr>
                <w:noProof/>
                <w:webHidden/>
              </w:rPr>
            </w:r>
            <w:r w:rsidR="0021295C">
              <w:rPr>
                <w:noProof/>
                <w:webHidden/>
              </w:rPr>
              <w:fldChar w:fldCharType="separate"/>
            </w:r>
            <w:r w:rsidR="00F70664">
              <w:rPr>
                <w:noProof/>
                <w:webHidden/>
              </w:rPr>
              <w:t>3</w:t>
            </w:r>
            <w:r w:rsidR="0021295C">
              <w:rPr>
                <w:noProof/>
                <w:webHidden/>
              </w:rPr>
              <w:fldChar w:fldCharType="end"/>
            </w:r>
          </w:hyperlink>
        </w:p>
        <w:p w14:paraId="143B9541" w14:textId="62AD250B" w:rsidR="0021295C" w:rsidRDefault="00000000">
          <w:pPr>
            <w:pStyle w:val="ndice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1934610" w:history="1">
            <w:r w:rsidR="0021295C" w:rsidRPr="00DB4A82">
              <w:rPr>
                <w:rStyle w:val="Hiperligao"/>
                <w:noProof/>
              </w:rPr>
              <w:t>Passagens</w:t>
            </w:r>
            <w:r w:rsidR="0021295C">
              <w:rPr>
                <w:noProof/>
                <w:webHidden/>
              </w:rPr>
              <w:tab/>
            </w:r>
            <w:r w:rsidR="0021295C">
              <w:rPr>
                <w:noProof/>
                <w:webHidden/>
              </w:rPr>
              <w:fldChar w:fldCharType="begin"/>
            </w:r>
            <w:r w:rsidR="0021295C">
              <w:rPr>
                <w:noProof/>
                <w:webHidden/>
              </w:rPr>
              <w:instrText xml:space="preserve"> PAGEREF _Toc151934610 \h </w:instrText>
            </w:r>
            <w:r w:rsidR="0021295C">
              <w:rPr>
                <w:noProof/>
                <w:webHidden/>
              </w:rPr>
            </w:r>
            <w:r w:rsidR="0021295C">
              <w:rPr>
                <w:noProof/>
                <w:webHidden/>
              </w:rPr>
              <w:fldChar w:fldCharType="separate"/>
            </w:r>
            <w:r w:rsidR="00F70664">
              <w:rPr>
                <w:noProof/>
                <w:webHidden/>
              </w:rPr>
              <w:t>3</w:t>
            </w:r>
            <w:r w:rsidR="0021295C">
              <w:rPr>
                <w:noProof/>
                <w:webHidden/>
              </w:rPr>
              <w:fldChar w:fldCharType="end"/>
            </w:r>
          </w:hyperlink>
        </w:p>
        <w:p w14:paraId="4CD99409" w14:textId="02F50C3B" w:rsidR="0021295C" w:rsidRDefault="00000000">
          <w:pPr>
            <w:pStyle w:val="ndice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1934611" w:history="1">
            <w:r w:rsidR="0021295C" w:rsidRPr="00DB4A82">
              <w:rPr>
                <w:rStyle w:val="Hiperligao"/>
                <w:noProof/>
              </w:rPr>
              <w:t>Salas</w:t>
            </w:r>
            <w:r w:rsidR="0021295C">
              <w:rPr>
                <w:noProof/>
                <w:webHidden/>
              </w:rPr>
              <w:tab/>
            </w:r>
            <w:r w:rsidR="0021295C">
              <w:rPr>
                <w:noProof/>
                <w:webHidden/>
              </w:rPr>
              <w:fldChar w:fldCharType="begin"/>
            </w:r>
            <w:r w:rsidR="0021295C">
              <w:rPr>
                <w:noProof/>
                <w:webHidden/>
              </w:rPr>
              <w:instrText xml:space="preserve"> PAGEREF _Toc151934611 \h </w:instrText>
            </w:r>
            <w:r w:rsidR="0021295C">
              <w:rPr>
                <w:noProof/>
                <w:webHidden/>
              </w:rPr>
            </w:r>
            <w:r w:rsidR="0021295C">
              <w:rPr>
                <w:noProof/>
                <w:webHidden/>
              </w:rPr>
              <w:fldChar w:fldCharType="separate"/>
            </w:r>
            <w:r w:rsidR="00F70664">
              <w:rPr>
                <w:noProof/>
                <w:webHidden/>
              </w:rPr>
              <w:t>3</w:t>
            </w:r>
            <w:r w:rsidR="0021295C">
              <w:rPr>
                <w:noProof/>
                <w:webHidden/>
              </w:rPr>
              <w:fldChar w:fldCharType="end"/>
            </w:r>
          </w:hyperlink>
        </w:p>
        <w:p w14:paraId="52110AAA" w14:textId="57480D38" w:rsidR="0021295C" w:rsidRDefault="00000000">
          <w:pPr>
            <w:pStyle w:val="ndice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1934612" w:history="1">
            <w:r w:rsidR="0021295C" w:rsidRPr="00DB4A82">
              <w:rPr>
                <w:rStyle w:val="Hiperligao"/>
                <w:noProof/>
              </w:rPr>
              <w:t>Mapa de um piso</w:t>
            </w:r>
            <w:r w:rsidR="0021295C">
              <w:rPr>
                <w:noProof/>
                <w:webHidden/>
              </w:rPr>
              <w:tab/>
            </w:r>
            <w:r w:rsidR="0021295C">
              <w:rPr>
                <w:noProof/>
                <w:webHidden/>
              </w:rPr>
              <w:fldChar w:fldCharType="begin"/>
            </w:r>
            <w:r w:rsidR="0021295C">
              <w:rPr>
                <w:noProof/>
                <w:webHidden/>
              </w:rPr>
              <w:instrText xml:space="preserve"> PAGEREF _Toc151934612 \h </w:instrText>
            </w:r>
            <w:r w:rsidR="0021295C">
              <w:rPr>
                <w:noProof/>
                <w:webHidden/>
              </w:rPr>
            </w:r>
            <w:r w:rsidR="0021295C">
              <w:rPr>
                <w:noProof/>
                <w:webHidden/>
              </w:rPr>
              <w:fldChar w:fldCharType="separate"/>
            </w:r>
            <w:r w:rsidR="00F70664">
              <w:rPr>
                <w:noProof/>
                <w:webHidden/>
              </w:rPr>
              <w:t>3</w:t>
            </w:r>
            <w:r w:rsidR="0021295C">
              <w:rPr>
                <w:noProof/>
                <w:webHidden/>
              </w:rPr>
              <w:fldChar w:fldCharType="end"/>
            </w:r>
          </w:hyperlink>
        </w:p>
        <w:p w14:paraId="72D2FD16" w14:textId="0791BC13" w:rsidR="0021295C" w:rsidRDefault="00000000">
          <w:pPr>
            <w:pStyle w:val="ndice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1934613" w:history="1">
            <w:r w:rsidR="0021295C" w:rsidRPr="00DB4A82">
              <w:rPr>
                <w:rStyle w:val="Hiperligao"/>
                <w:noProof/>
              </w:rPr>
              <w:t>Parte II - Obtenção da solução ótima para o Planeamento de movimentação entre pisos de edifícios</w:t>
            </w:r>
            <w:r w:rsidR="0021295C">
              <w:rPr>
                <w:noProof/>
                <w:webHidden/>
              </w:rPr>
              <w:tab/>
            </w:r>
            <w:r w:rsidR="0021295C">
              <w:rPr>
                <w:noProof/>
                <w:webHidden/>
              </w:rPr>
              <w:fldChar w:fldCharType="begin"/>
            </w:r>
            <w:r w:rsidR="0021295C">
              <w:rPr>
                <w:noProof/>
                <w:webHidden/>
              </w:rPr>
              <w:instrText xml:space="preserve"> PAGEREF _Toc151934613 \h </w:instrText>
            </w:r>
            <w:r w:rsidR="0021295C">
              <w:rPr>
                <w:noProof/>
                <w:webHidden/>
              </w:rPr>
            </w:r>
            <w:r w:rsidR="0021295C">
              <w:rPr>
                <w:noProof/>
                <w:webHidden/>
              </w:rPr>
              <w:fldChar w:fldCharType="separate"/>
            </w:r>
            <w:r w:rsidR="00F70664">
              <w:rPr>
                <w:noProof/>
                <w:webHidden/>
              </w:rPr>
              <w:t>4</w:t>
            </w:r>
            <w:r w:rsidR="0021295C">
              <w:rPr>
                <w:noProof/>
                <w:webHidden/>
              </w:rPr>
              <w:fldChar w:fldCharType="end"/>
            </w:r>
          </w:hyperlink>
        </w:p>
        <w:p w14:paraId="23443353" w14:textId="0BC1E9E8" w:rsidR="0021295C" w:rsidRDefault="00000000">
          <w:pPr>
            <w:pStyle w:val="ndice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1934614" w:history="1">
            <w:r w:rsidR="0021295C" w:rsidRPr="00DB4A82">
              <w:rPr>
                <w:rStyle w:val="Hiperligao"/>
                <w:noProof/>
              </w:rPr>
              <w:t>Parte III - Movimentação do robot dentro de um piso de edifício</w:t>
            </w:r>
            <w:r w:rsidR="0021295C">
              <w:rPr>
                <w:noProof/>
                <w:webHidden/>
              </w:rPr>
              <w:tab/>
            </w:r>
            <w:r w:rsidR="0021295C">
              <w:rPr>
                <w:noProof/>
                <w:webHidden/>
              </w:rPr>
              <w:fldChar w:fldCharType="begin"/>
            </w:r>
            <w:r w:rsidR="0021295C">
              <w:rPr>
                <w:noProof/>
                <w:webHidden/>
              </w:rPr>
              <w:instrText xml:space="preserve"> PAGEREF _Toc151934614 \h </w:instrText>
            </w:r>
            <w:r w:rsidR="0021295C">
              <w:rPr>
                <w:noProof/>
                <w:webHidden/>
              </w:rPr>
            </w:r>
            <w:r w:rsidR="0021295C">
              <w:rPr>
                <w:noProof/>
                <w:webHidden/>
              </w:rPr>
              <w:fldChar w:fldCharType="separate"/>
            </w:r>
            <w:r w:rsidR="00F70664">
              <w:rPr>
                <w:noProof/>
                <w:webHidden/>
              </w:rPr>
              <w:t>5</w:t>
            </w:r>
            <w:r w:rsidR="0021295C">
              <w:rPr>
                <w:noProof/>
                <w:webHidden/>
              </w:rPr>
              <w:fldChar w:fldCharType="end"/>
            </w:r>
          </w:hyperlink>
        </w:p>
        <w:p w14:paraId="0A71B439" w14:textId="4462389C" w:rsidR="0021295C" w:rsidRDefault="00000000">
          <w:pPr>
            <w:pStyle w:val="ndice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1934615" w:history="1">
            <w:r w:rsidR="0021295C" w:rsidRPr="00DB4A82">
              <w:rPr>
                <w:rStyle w:val="Hiperligao"/>
                <w:noProof/>
              </w:rPr>
              <w:t>BFS, Better DFS e DFS</w:t>
            </w:r>
            <w:r w:rsidR="0021295C">
              <w:rPr>
                <w:noProof/>
                <w:webHidden/>
              </w:rPr>
              <w:tab/>
            </w:r>
            <w:r w:rsidR="0021295C">
              <w:rPr>
                <w:noProof/>
                <w:webHidden/>
              </w:rPr>
              <w:fldChar w:fldCharType="begin"/>
            </w:r>
            <w:r w:rsidR="0021295C">
              <w:rPr>
                <w:noProof/>
                <w:webHidden/>
              </w:rPr>
              <w:instrText xml:space="preserve"> PAGEREF _Toc151934615 \h </w:instrText>
            </w:r>
            <w:r w:rsidR="0021295C">
              <w:rPr>
                <w:noProof/>
                <w:webHidden/>
              </w:rPr>
            </w:r>
            <w:r w:rsidR="0021295C">
              <w:rPr>
                <w:noProof/>
                <w:webHidden/>
              </w:rPr>
              <w:fldChar w:fldCharType="separate"/>
            </w:r>
            <w:r w:rsidR="00F70664">
              <w:rPr>
                <w:noProof/>
                <w:webHidden/>
              </w:rPr>
              <w:t>5</w:t>
            </w:r>
            <w:r w:rsidR="0021295C">
              <w:rPr>
                <w:noProof/>
                <w:webHidden/>
              </w:rPr>
              <w:fldChar w:fldCharType="end"/>
            </w:r>
          </w:hyperlink>
        </w:p>
        <w:p w14:paraId="471BA39B" w14:textId="56DF604B" w:rsidR="0021295C" w:rsidRDefault="00000000">
          <w:pPr>
            <w:pStyle w:val="ndice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1934616" w:history="1">
            <w:r w:rsidR="0021295C" w:rsidRPr="00DB4A82">
              <w:rPr>
                <w:rStyle w:val="Hiperligao"/>
                <w:noProof/>
              </w:rPr>
              <w:t>A*</w:t>
            </w:r>
            <w:r w:rsidR="0021295C">
              <w:rPr>
                <w:noProof/>
                <w:webHidden/>
              </w:rPr>
              <w:tab/>
            </w:r>
            <w:r w:rsidR="0021295C">
              <w:rPr>
                <w:noProof/>
                <w:webHidden/>
              </w:rPr>
              <w:fldChar w:fldCharType="begin"/>
            </w:r>
            <w:r w:rsidR="0021295C">
              <w:rPr>
                <w:noProof/>
                <w:webHidden/>
              </w:rPr>
              <w:instrText xml:space="preserve"> PAGEREF _Toc151934616 \h </w:instrText>
            </w:r>
            <w:r w:rsidR="0021295C">
              <w:rPr>
                <w:noProof/>
                <w:webHidden/>
              </w:rPr>
            </w:r>
            <w:r w:rsidR="0021295C">
              <w:rPr>
                <w:noProof/>
                <w:webHidden/>
              </w:rPr>
              <w:fldChar w:fldCharType="separate"/>
            </w:r>
            <w:r w:rsidR="00F70664">
              <w:rPr>
                <w:noProof/>
                <w:webHidden/>
              </w:rPr>
              <w:t>6</w:t>
            </w:r>
            <w:r w:rsidR="0021295C">
              <w:rPr>
                <w:noProof/>
                <w:webHidden/>
              </w:rPr>
              <w:fldChar w:fldCharType="end"/>
            </w:r>
          </w:hyperlink>
        </w:p>
        <w:p w14:paraId="0A60544B" w14:textId="450F9D94" w:rsidR="0021295C" w:rsidRDefault="00000000">
          <w:pPr>
            <w:pStyle w:val="ndice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1934617" w:history="1">
            <w:r w:rsidR="0021295C" w:rsidRPr="00DB4A82">
              <w:rPr>
                <w:rStyle w:val="Hiperligao"/>
                <w:noProof/>
              </w:rPr>
              <w:t>Resultado</w:t>
            </w:r>
            <w:r w:rsidR="0021295C">
              <w:rPr>
                <w:noProof/>
                <w:webHidden/>
              </w:rPr>
              <w:tab/>
            </w:r>
            <w:r w:rsidR="0021295C">
              <w:rPr>
                <w:noProof/>
                <w:webHidden/>
              </w:rPr>
              <w:fldChar w:fldCharType="begin"/>
            </w:r>
            <w:r w:rsidR="0021295C">
              <w:rPr>
                <w:noProof/>
                <w:webHidden/>
              </w:rPr>
              <w:instrText xml:space="preserve"> PAGEREF _Toc151934617 \h </w:instrText>
            </w:r>
            <w:r w:rsidR="0021295C">
              <w:rPr>
                <w:noProof/>
                <w:webHidden/>
              </w:rPr>
            </w:r>
            <w:r w:rsidR="0021295C">
              <w:rPr>
                <w:noProof/>
                <w:webHidden/>
              </w:rPr>
              <w:fldChar w:fldCharType="separate"/>
            </w:r>
            <w:r w:rsidR="00F70664">
              <w:rPr>
                <w:noProof/>
                <w:webHidden/>
              </w:rPr>
              <w:t>7</w:t>
            </w:r>
            <w:r w:rsidR="0021295C">
              <w:rPr>
                <w:noProof/>
                <w:webHidden/>
              </w:rPr>
              <w:fldChar w:fldCharType="end"/>
            </w:r>
          </w:hyperlink>
        </w:p>
        <w:p w14:paraId="2C8E72B3" w14:textId="0D7A5754" w:rsidR="0021295C" w:rsidRDefault="00000000">
          <w:pPr>
            <w:pStyle w:val="ndice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1934618" w:history="1">
            <w:r w:rsidR="0021295C" w:rsidRPr="00DB4A82">
              <w:rPr>
                <w:rStyle w:val="Hiperligao"/>
                <w:noProof/>
              </w:rPr>
              <w:t>Parte IV - Integração do ponto 2 com o ponto 3</w:t>
            </w:r>
            <w:r w:rsidR="0021295C">
              <w:rPr>
                <w:noProof/>
                <w:webHidden/>
              </w:rPr>
              <w:tab/>
            </w:r>
            <w:r w:rsidR="0021295C">
              <w:rPr>
                <w:noProof/>
                <w:webHidden/>
              </w:rPr>
              <w:fldChar w:fldCharType="begin"/>
            </w:r>
            <w:r w:rsidR="0021295C">
              <w:rPr>
                <w:noProof/>
                <w:webHidden/>
              </w:rPr>
              <w:instrText xml:space="preserve"> PAGEREF _Toc151934618 \h </w:instrText>
            </w:r>
            <w:r w:rsidR="0021295C">
              <w:rPr>
                <w:noProof/>
                <w:webHidden/>
              </w:rPr>
            </w:r>
            <w:r w:rsidR="0021295C">
              <w:rPr>
                <w:noProof/>
                <w:webHidden/>
              </w:rPr>
              <w:fldChar w:fldCharType="separate"/>
            </w:r>
            <w:r w:rsidR="00F70664">
              <w:rPr>
                <w:noProof/>
                <w:webHidden/>
              </w:rPr>
              <w:t>8</w:t>
            </w:r>
            <w:r w:rsidR="0021295C">
              <w:rPr>
                <w:noProof/>
                <w:webHidden/>
              </w:rPr>
              <w:fldChar w:fldCharType="end"/>
            </w:r>
          </w:hyperlink>
        </w:p>
        <w:p w14:paraId="6FD3125E" w14:textId="053404EF" w:rsidR="0021295C" w:rsidRDefault="00000000">
          <w:pPr>
            <w:pStyle w:val="ndice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1934619" w:history="1">
            <w:r w:rsidR="0021295C" w:rsidRPr="00DB4A82">
              <w:rPr>
                <w:rStyle w:val="Hiperligao"/>
                <w:noProof/>
              </w:rPr>
              <w:t>(1)</w:t>
            </w:r>
            <w:r w:rsidR="0021295C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21295C" w:rsidRPr="00DB4A82">
              <w:rPr>
                <w:rStyle w:val="Hiperligao"/>
                <w:noProof/>
              </w:rPr>
              <w:t>processar_LLig(LLig, LCelCam)</w:t>
            </w:r>
            <w:r w:rsidR="0021295C">
              <w:rPr>
                <w:noProof/>
                <w:webHidden/>
              </w:rPr>
              <w:tab/>
            </w:r>
            <w:r w:rsidR="0021295C">
              <w:rPr>
                <w:noProof/>
                <w:webHidden/>
              </w:rPr>
              <w:fldChar w:fldCharType="begin"/>
            </w:r>
            <w:r w:rsidR="0021295C">
              <w:rPr>
                <w:noProof/>
                <w:webHidden/>
              </w:rPr>
              <w:instrText xml:space="preserve"> PAGEREF _Toc151934619 \h </w:instrText>
            </w:r>
            <w:r w:rsidR="0021295C">
              <w:rPr>
                <w:noProof/>
                <w:webHidden/>
              </w:rPr>
            </w:r>
            <w:r w:rsidR="0021295C">
              <w:rPr>
                <w:noProof/>
                <w:webHidden/>
              </w:rPr>
              <w:fldChar w:fldCharType="separate"/>
            </w:r>
            <w:r w:rsidR="00F70664">
              <w:rPr>
                <w:noProof/>
                <w:webHidden/>
              </w:rPr>
              <w:t>8</w:t>
            </w:r>
            <w:r w:rsidR="0021295C">
              <w:rPr>
                <w:noProof/>
                <w:webHidden/>
              </w:rPr>
              <w:fldChar w:fldCharType="end"/>
            </w:r>
          </w:hyperlink>
        </w:p>
        <w:p w14:paraId="0F749C15" w14:textId="28A28D91" w:rsidR="0021295C" w:rsidRDefault="00000000">
          <w:pPr>
            <w:pStyle w:val="ndice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1934620" w:history="1">
            <w:r w:rsidR="0021295C" w:rsidRPr="00DB4A82">
              <w:rPr>
                <w:rStyle w:val="Hiperligao"/>
                <w:noProof/>
              </w:rPr>
              <w:t>(2)</w:t>
            </w:r>
            <w:r w:rsidR="0021295C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21295C" w:rsidRPr="00DB4A82">
              <w:rPr>
                <w:rStyle w:val="Hiperligao"/>
                <w:noProof/>
              </w:rPr>
              <w:t>processar_LCelCam(LCelCam,Res)</w:t>
            </w:r>
            <w:r w:rsidR="0021295C">
              <w:rPr>
                <w:noProof/>
                <w:webHidden/>
              </w:rPr>
              <w:tab/>
            </w:r>
            <w:r w:rsidR="0021295C">
              <w:rPr>
                <w:noProof/>
                <w:webHidden/>
              </w:rPr>
              <w:fldChar w:fldCharType="begin"/>
            </w:r>
            <w:r w:rsidR="0021295C">
              <w:rPr>
                <w:noProof/>
                <w:webHidden/>
              </w:rPr>
              <w:instrText xml:space="preserve"> PAGEREF _Toc151934620 \h </w:instrText>
            </w:r>
            <w:r w:rsidR="0021295C">
              <w:rPr>
                <w:noProof/>
                <w:webHidden/>
              </w:rPr>
            </w:r>
            <w:r w:rsidR="0021295C">
              <w:rPr>
                <w:noProof/>
                <w:webHidden/>
              </w:rPr>
              <w:fldChar w:fldCharType="separate"/>
            </w:r>
            <w:r w:rsidR="00F70664">
              <w:rPr>
                <w:noProof/>
                <w:webHidden/>
              </w:rPr>
              <w:t>9</w:t>
            </w:r>
            <w:r w:rsidR="0021295C">
              <w:rPr>
                <w:noProof/>
                <w:webHidden/>
              </w:rPr>
              <w:fldChar w:fldCharType="end"/>
            </w:r>
          </w:hyperlink>
        </w:p>
        <w:p w14:paraId="079495E4" w14:textId="3508F6A3" w:rsidR="0021295C" w:rsidRDefault="00000000">
          <w:pPr>
            <w:pStyle w:val="ndice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1934621" w:history="1">
            <w:r w:rsidR="0021295C" w:rsidRPr="00DB4A82">
              <w:rPr>
                <w:rStyle w:val="Hiperligao"/>
                <w:noProof/>
              </w:rPr>
              <w:t>Parte V - Estudo da complexidade do problema</w:t>
            </w:r>
            <w:r w:rsidR="0021295C">
              <w:rPr>
                <w:noProof/>
                <w:webHidden/>
              </w:rPr>
              <w:tab/>
            </w:r>
            <w:r w:rsidR="0021295C">
              <w:rPr>
                <w:noProof/>
                <w:webHidden/>
              </w:rPr>
              <w:fldChar w:fldCharType="begin"/>
            </w:r>
            <w:r w:rsidR="0021295C">
              <w:rPr>
                <w:noProof/>
                <w:webHidden/>
              </w:rPr>
              <w:instrText xml:space="preserve"> PAGEREF _Toc151934621 \h </w:instrText>
            </w:r>
            <w:r w:rsidR="0021295C">
              <w:rPr>
                <w:noProof/>
                <w:webHidden/>
              </w:rPr>
            </w:r>
            <w:r w:rsidR="0021295C">
              <w:rPr>
                <w:noProof/>
                <w:webHidden/>
              </w:rPr>
              <w:fldChar w:fldCharType="separate"/>
            </w:r>
            <w:r w:rsidR="00F70664">
              <w:rPr>
                <w:noProof/>
                <w:webHidden/>
              </w:rPr>
              <w:t>10</w:t>
            </w:r>
            <w:r w:rsidR="0021295C">
              <w:rPr>
                <w:noProof/>
                <w:webHidden/>
              </w:rPr>
              <w:fldChar w:fldCharType="end"/>
            </w:r>
          </w:hyperlink>
        </w:p>
        <w:p w14:paraId="6A471182" w14:textId="47E288C3" w:rsidR="0021295C" w:rsidRDefault="00000000">
          <w:pPr>
            <w:pStyle w:val="ndice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1934622" w:history="1">
            <w:r w:rsidR="0021295C" w:rsidRPr="00DB4A82">
              <w:rPr>
                <w:rStyle w:val="Hiperligao"/>
                <w:noProof/>
              </w:rPr>
              <w:t>DFS, Better DFS, BFS – Matriz quadrada</w:t>
            </w:r>
            <w:r w:rsidR="0021295C">
              <w:rPr>
                <w:noProof/>
                <w:webHidden/>
              </w:rPr>
              <w:tab/>
            </w:r>
            <w:r w:rsidR="0021295C">
              <w:rPr>
                <w:noProof/>
                <w:webHidden/>
              </w:rPr>
              <w:fldChar w:fldCharType="begin"/>
            </w:r>
            <w:r w:rsidR="0021295C">
              <w:rPr>
                <w:noProof/>
                <w:webHidden/>
              </w:rPr>
              <w:instrText xml:space="preserve"> PAGEREF _Toc151934622 \h </w:instrText>
            </w:r>
            <w:r w:rsidR="0021295C">
              <w:rPr>
                <w:noProof/>
                <w:webHidden/>
              </w:rPr>
            </w:r>
            <w:r w:rsidR="0021295C">
              <w:rPr>
                <w:noProof/>
                <w:webHidden/>
              </w:rPr>
              <w:fldChar w:fldCharType="separate"/>
            </w:r>
            <w:r w:rsidR="00F70664">
              <w:rPr>
                <w:noProof/>
                <w:webHidden/>
              </w:rPr>
              <w:t>10</w:t>
            </w:r>
            <w:r w:rsidR="0021295C">
              <w:rPr>
                <w:noProof/>
                <w:webHidden/>
              </w:rPr>
              <w:fldChar w:fldCharType="end"/>
            </w:r>
          </w:hyperlink>
        </w:p>
        <w:p w14:paraId="4377A595" w14:textId="61825E4F" w:rsidR="0021295C" w:rsidRDefault="00000000">
          <w:pPr>
            <w:pStyle w:val="ndice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1934623" w:history="1">
            <w:r w:rsidR="0021295C" w:rsidRPr="00DB4A82">
              <w:rPr>
                <w:rStyle w:val="Hiperligao"/>
                <w:noProof/>
              </w:rPr>
              <w:t>A* – Matriz quadrada</w:t>
            </w:r>
            <w:r w:rsidR="0021295C">
              <w:rPr>
                <w:noProof/>
                <w:webHidden/>
              </w:rPr>
              <w:tab/>
            </w:r>
            <w:r w:rsidR="0021295C">
              <w:rPr>
                <w:noProof/>
                <w:webHidden/>
              </w:rPr>
              <w:fldChar w:fldCharType="begin"/>
            </w:r>
            <w:r w:rsidR="0021295C">
              <w:rPr>
                <w:noProof/>
                <w:webHidden/>
              </w:rPr>
              <w:instrText xml:space="preserve"> PAGEREF _Toc151934623 \h </w:instrText>
            </w:r>
            <w:r w:rsidR="0021295C">
              <w:rPr>
                <w:noProof/>
                <w:webHidden/>
              </w:rPr>
            </w:r>
            <w:r w:rsidR="0021295C">
              <w:rPr>
                <w:noProof/>
                <w:webHidden/>
              </w:rPr>
              <w:fldChar w:fldCharType="separate"/>
            </w:r>
            <w:r w:rsidR="00F70664">
              <w:rPr>
                <w:noProof/>
                <w:webHidden/>
              </w:rPr>
              <w:t>12</w:t>
            </w:r>
            <w:r w:rsidR="0021295C">
              <w:rPr>
                <w:noProof/>
                <w:webHidden/>
              </w:rPr>
              <w:fldChar w:fldCharType="end"/>
            </w:r>
          </w:hyperlink>
        </w:p>
        <w:p w14:paraId="60181A8C" w14:textId="114E1787" w:rsidR="0021295C" w:rsidRDefault="00000000">
          <w:pPr>
            <w:pStyle w:val="ndice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1934624" w:history="1">
            <w:r w:rsidR="0021295C" w:rsidRPr="00DB4A82">
              <w:rPr>
                <w:rStyle w:val="Hiperligao"/>
                <w:noProof/>
                <w:lang w:val="en-US"/>
              </w:rPr>
              <w:t>DFS, Better DFS, BFS – Corredor</w:t>
            </w:r>
            <w:r w:rsidR="0021295C">
              <w:rPr>
                <w:noProof/>
                <w:webHidden/>
              </w:rPr>
              <w:tab/>
            </w:r>
            <w:r w:rsidR="0021295C">
              <w:rPr>
                <w:noProof/>
                <w:webHidden/>
              </w:rPr>
              <w:fldChar w:fldCharType="begin"/>
            </w:r>
            <w:r w:rsidR="0021295C">
              <w:rPr>
                <w:noProof/>
                <w:webHidden/>
              </w:rPr>
              <w:instrText xml:space="preserve"> PAGEREF _Toc151934624 \h </w:instrText>
            </w:r>
            <w:r w:rsidR="0021295C">
              <w:rPr>
                <w:noProof/>
                <w:webHidden/>
              </w:rPr>
            </w:r>
            <w:r w:rsidR="0021295C">
              <w:rPr>
                <w:noProof/>
                <w:webHidden/>
              </w:rPr>
              <w:fldChar w:fldCharType="separate"/>
            </w:r>
            <w:r w:rsidR="00F70664">
              <w:rPr>
                <w:noProof/>
                <w:webHidden/>
              </w:rPr>
              <w:t>13</w:t>
            </w:r>
            <w:r w:rsidR="0021295C">
              <w:rPr>
                <w:noProof/>
                <w:webHidden/>
              </w:rPr>
              <w:fldChar w:fldCharType="end"/>
            </w:r>
          </w:hyperlink>
        </w:p>
        <w:p w14:paraId="17BF4966" w14:textId="40CFF851" w:rsidR="0021295C" w:rsidRDefault="00000000">
          <w:pPr>
            <w:pStyle w:val="ndice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1934625" w:history="1">
            <w:r w:rsidR="0021295C" w:rsidRPr="00DB4A82">
              <w:rPr>
                <w:rStyle w:val="Hiperligao"/>
                <w:noProof/>
              </w:rPr>
              <w:t>A* – Corredor</w:t>
            </w:r>
            <w:r w:rsidR="0021295C">
              <w:rPr>
                <w:noProof/>
                <w:webHidden/>
              </w:rPr>
              <w:tab/>
            </w:r>
            <w:r w:rsidR="0021295C">
              <w:rPr>
                <w:noProof/>
                <w:webHidden/>
              </w:rPr>
              <w:fldChar w:fldCharType="begin"/>
            </w:r>
            <w:r w:rsidR="0021295C">
              <w:rPr>
                <w:noProof/>
                <w:webHidden/>
              </w:rPr>
              <w:instrText xml:space="preserve"> PAGEREF _Toc151934625 \h </w:instrText>
            </w:r>
            <w:r w:rsidR="0021295C">
              <w:rPr>
                <w:noProof/>
                <w:webHidden/>
              </w:rPr>
            </w:r>
            <w:r w:rsidR="0021295C">
              <w:rPr>
                <w:noProof/>
                <w:webHidden/>
              </w:rPr>
              <w:fldChar w:fldCharType="separate"/>
            </w:r>
            <w:r w:rsidR="00F70664">
              <w:rPr>
                <w:noProof/>
                <w:webHidden/>
              </w:rPr>
              <w:t>14</w:t>
            </w:r>
            <w:r w:rsidR="0021295C">
              <w:rPr>
                <w:noProof/>
                <w:webHidden/>
              </w:rPr>
              <w:fldChar w:fldCharType="end"/>
            </w:r>
          </w:hyperlink>
        </w:p>
        <w:p w14:paraId="206F8E0C" w14:textId="1B014712" w:rsidR="0021295C" w:rsidRDefault="00000000">
          <w:pPr>
            <w:pStyle w:val="ndice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1934626" w:history="1">
            <w:r w:rsidR="0021295C" w:rsidRPr="00DB4A82">
              <w:rPr>
                <w:rStyle w:val="Hiperligao"/>
                <w:noProof/>
              </w:rPr>
              <w:t>Resumo análise complexidade</w:t>
            </w:r>
            <w:r w:rsidR="0021295C">
              <w:rPr>
                <w:noProof/>
                <w:webHidden/>
              </w:rPr>
              <w:tab/>
            </w:r>
            <w:r w:rsidR="0021295C">
              <w:rPr>
                <w:noProof/>
                <w:webHidden/>
              </w:rPr>
              <w:fldChar w:fldCharType="begin"/>
            </w:r>
            <w:r w:rsidR="0021295C">
              <w:rPr>
                <w:noProof/>
                <w:webHidden/>
              </w:rPr>
              <w:instrText xml:space="preserve"> PAGEREF _Toc151934626 \h </w:instrText>
            </w:r>
            <w:r w:rsidR="0021295C">
              <w:rPr>
                <w:noProof/>
                <w:webHidden/>
              </w:rPr>
            </w:r>
            <w:r w:rsidR="0021295C">
              <w:rPr>
                <w:noProof/>
                <w:webHidden/>
              </w:rPr>
              <w:fldChar w:fldCharType="separate"/>
            </w:r>
            <w:r w:rsidR="00F70664">
              <w:rPr>
                <w:noProof/>
                <w:webHidden/>
              </w:rPr>
              <w:t>15</w:t>
            </w:r>
            <w:r w:rsidR="0021295C">
              <w:rPr>
                <w:noProof/>
                <w:webHidden/>
              </w:rPr>
              <w:fldChar w:fldCharType="end"/>
            </w:r>
          </w:hyperlink>
        </w:p>
        <w:p w14:paraId="72A91A7A" w14:textId="5ADE4DF7" w:rsidR="0021295C" w:rsidRDefault="00000000">
          <w:pPr>
            <w:pStyle w:val="ndice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1934627" w:history="1">
            <w:r w:rsidR="0021295C" w:rsidRPr="00DB4A82">
              <w:rPr>
                <w:rStyle w:val="Hiperligao"/>
                <w:noProof/>
              </w:rPr>
              <w:t>Parte VI – Conclusão</w:t>
            </w:r>
            <w:r w:rsidR="0021295C">
              <w:rPr>
                <w:noProof/>
                <w:webHidden/>
              </w:rPr>
              <w:tab/>
            </w:r>
            <w:r w:rsidR="0021295C">
              <w:rPr>
                <w:noProof/>
                <w:webHidden/>
              </w:rPr>
              <w:fldChar w:fldCharType="begin"/>
            </w:r>
            <w:r w:rsidR="0021295C">
              <w:rPr>
                <w:noProof/>
                <w:webHidden/>
              </w:rPr>
              <w:instrText xml:space="preserve"> PAGEREF _Toc151934627 \h </w:instrText>
            </w:r>
            <w:r w:rsidR="0021295C">
              <w:rPr>
                <w:noProof/>
                <w:webHidden/>
              </w:rPr>
            </w:r>
            <w:r w:rsidR="0021295C">
              <w:rPr>
                <w:noProof/>
                <w:webHidden/>
              </w:rPr>
              <w:fldChar w:fldCharType="separate"/>
            </w:r>
            <w:r w:rsidR="00F70664">
              <w:rPr>
                <w:noProof/>
                <w:webHidden/>
              </w:rPr>
              <w:t>16</w:t>
            </w:r>
            <w:r w:rsidR="0021295C">
              <w:rPr>
                <w:noProof/>
                <w:webHidden/>
              </w:rPr>
              <w:fldChar w:fldCharType="end"/>
            </w:r>
          </w:hyperlink>
        </w:p>
        <w:p w14:paraId="23E9F0ED" w14:textId="5C69BC65" w:rsidR="00063FFB" w:rsidRDefault="00DD709A" w:rsidP="66BF845E">
          <w:pPr>
            <w:pStyle w:val="ndice1"/>
            <w:tabs>
              <w:tab w:val="right" w:leader="dot" w:pos="9360"/>
            </w:tabs>
            <w:rPr>
              <w:rStyle w:val="Hiperligao"/>
              <w:kern w:val="2"/>
              <w14:ligatures w14:val="standardContextual"/>
            </w:rPr>
          </w:pPr>
          <w:r>
            <w:fldChar w:fldCharType="end"/>
          </w:r>
        </w:p>
      </w:sdtContent>
    </w:sdt>
    <w:p w14:paraId="3656B9AB" w14:textId="77777777" w:rsidR="00B731BA" w:rsidRDefault="00B731BA"/>
    <w:p w14:paraId="45FB0818" w14:textId="77777777" w:rsidR="004A6F4A" w:rsidRPr="004A6F4A" w:rsidRDefault="004A6F4A" w:rsidP="00B731BA"/>
    <w:p w14:paraId="049F31CB" w14:textId="77777777" w:rsidR="00E32082" w:rsidRPr="00E32082" w:rsidRDefault="00E32082" w:rsidP="00B731BA">
      <w:pPr>
        <w:rPr>
          <w:lang w:bidi="pt-PT"/>
        </w:rPr>
      </w:pPr>
    </w:p>
    <w:p w14:paraId="72E03F6B" w14:textId="14B6AD74" w:rsidR="009E2E44" w:rsidRPr="0021295C" w:rsidRDefault="00B731BA" w:rsidP="0021295C">
      <w:pPr>
        <w:pStyle w:val="Ttulo1"/>
        <w:rPr>
          <w:rFonts w:cs="Times , serif"/>
          <w:lang w:bidi="pt-PT"/>
        </w:rPr>
      </w:pPr>
      <w:r>
        <w:br w:type="page"/>
      </w:r>
      <w:bookmarkStart w:id="4" w:name="_Toc151934607"/>
      <w:r w:rsidR="00BA2D82" w:rsidRPr="00BA2D82">
        <w:lastRenderedPageBreak/>
        <w:t xml:space="preserve">Parte I - </w:t>
      </w:r>
      <w:r w:rsidR="009E2E44" w:rsidRPr="00BA2D82">
        <w:t>Representação do conhecimento do domínio</w:t>
      </w:r>
      <w:bookmarkEnd w:id="4"/>
    </w:p>
    <w:p w14:paraId="74EB901A" w14:textId="6E7B1241" w:rsidR="00C821BB" w:rsidRDefault="00640615" w:rsidP="00BA2D82">
      <w:pPr>
        <w:pStyle w:val="BodyText1"/>
        <w:ind w:firstLine="720"/>
      </w:pPr>
      <w:r>
        <w:t xml:space="preserve">Para esta solução </w:t>
      </w:r>
      <w:r w:rsidR="0011238E">
        <w:t>os principais</w:t>
      </w:r>
      <w:r w:rsidR="00A04A98">
        <w:t xml:space="preserve"> </w:t>
      </w:r>
      <w:r w:rsidR="008B26D5">
        <w:t>conceitos de domínio a representar</w:t>
      </w:r>
      <w:r w:rsidR="00E407C0">
        <w:t xml:space="preserve"> são</w:t>
      </w:r>
      <w:r w:rsidR="00732AC2">
        <w:t xml:space="preserve"> </w:t>
      </w:r>
      <w:r w:rsidR="00E407C0">
        <w:t>edifícios, pisos, elevadores</w:t>
      </w:r>
      <w:r w:rsidR="004E3A9C">
        <w:t>,</w:t>
      </w:r>
      <w:r w:rsidR="004A0A88">
        <w:t xml:space="preserve"> passagens,</w:t>
      </w:r>
      <w:r w:rsidR="00EA7E8B">
        <w:t xml:space="preserve"> salas</w:t>
      </w:r>
      <w:r w:rsidR="004A0A88">
        <w:t xml:space="preserve"> </w:t>
      </w:r>
      <w:r w:rsidR="00EA7E8B">
        <w:t xml:space="preserve">e </w:t>
      </w:r>
      <w:r w:rsidR="00C777EA">
        <w:t>o mapa</w:t>
      </w:r>
      <w:r w:rsidR="00AB3CD3">
        <w:t xml:space="preserve"> de cada piso, ou seja, </w:t>
      </w:r>
      <w:r w:rsidR="0051338D">
        <w:t xml:space="preserve">as células por onde o robot </w:t>
      </w:r>
      <w:r w:rsidR="00AD3566">
        <w:t>pode</w:t>
      </w:r>
      <w:r w:rsidR="00E74287">
        <w:t xml:space="preserve"> ou não andar</w:t>
      </w:r>
      <w:r w:rsidR="003D4114">
        <w:t>.</w:t>
      </w:r>
    </w:p>
    <w:p w14:paraId="1FB180B2" w14:textId="71E85D66" w:rsidR="003D4114" w:rsidRDefault="003D4114" w:rsidP="00110953">
      <w:pPr>
        <w:pStyle w:val="Ttulo2"/>
      </w:pPr>
      <w:bookmarkStart w:id="5" w:name="_Toc151934608"/>
      <w:r>
        <w:t>Edif</w:t>
      </w:r>
      <w:r w:rsidR="0019098B">
        <w:t>ícios e pisos</w:t>
      </w:r>
      <w:bookmarkEnd w:id="5"/>
    </w:p>
    <w:p w14:paraId="3B117FC4" w14:textId="31496605" w:rsidR="00693FC4" w:rsidRDefault="00437967" w:rsidP="00BA2D82">
      <w:pPr>
        <w:ind w:firstLine="720"/>
      </w:pPr>
      <w:r>
        <w:t>A representação dos edifí</w:t>
      </w:r>
      <w:r w:rsidR="006F4905">
        <w:t>cios e os seus piso</w:t>
      </w:r>
      <w:r w:rsidR="00941F05">
        <w:t>s</w:t>
      </w:r>
      <w:r w:rsidR="001F4FE2">
        <w:t xml:space="preserve"> é feita </w:t>
      </w:r>
      <w:r w:rsidR="006C1795">
        <w:t>por um predicado do tipo</w:t>
      </w:r>
      <w:r w:rsidR="00762675">
        <w:t xml:space="preserve"> </w:t>
      </w:r>
      <w:proofErr w:type="gramStart"/>
      <w:r w:rsidR="00104BB3" w:rsidRPr="00C66ED6">
        <w:rPr>
          <w:i/>
          <w:iCs/>
        </w:rPr>
        <w:t>p</w:t>
      </w:r>
      <w:r w:rsidR="00515F6F" w:rsidRPr="00C66ED6">
        <w:rPr>
          <w:i/>
          <w:iCs/>
        </w:rPr>
        <w:t>iso(</w:t>
      </w:r>
      <w:proofErr w:type="spellStart"/>
      <w:proofErr w:type="gramEnd"/>
      <w:r w:rsidR="00220A9C" w:rsidRPr="00C66ED6">
        <w:rPr>
          <w:i/>
          <w:iCs/>
        </w:rPr>
        <w:t>E</w:t>
      </w:r>
      <w:r w:rsidR="00B5002A" w:rsidRPr="00C66ED6">
        <w:rPr>
          <w:i/>
          <w:iCs/>
        </w:rPr>
        <w:t>dificio</w:t>
      </w:r>
      <w:proofErr w:type="spellEnd"/>
      <w:r w:rsidR="0078469D" w:rsidRPr="00C66ED6">
        <w:rPr>
          <w:i/>
          <w:iCs/>
        </w:rPr>
        <w:t>,[</w:t>
      </w:r>
      <w:r w:rsidR="00B5002A" w:rsidRPr="00C66ED6">
        <w:rPr>
          <w:i/>
          <w:iCs/>
        </w:rPr>
        <w:t>piso1,piso2,(…)</w:t>
      </w:r>
      <w:r w:rsidR="0078469D" w:rsidRPr="00C66ED6">
        <w:rPr>
          <w:i/>
          <w:iCs/>
        </w:rPr>
        <w:t>]</w:t>
      </w:r>
      <w:r w:rsidR="00515F6F" w:rsidRPr="00C66ED6">
        <w:rPr>
          <w:i/>
          <w:iCs/>
        </w:rPr>
        <w:t>)</w:t>
      </w:r>
      <w:r w:rsidR="00762675">
        <w:t xml:space="preserve"> onde</w:t>
      </w:r>
      <w:r w:rsidR="00391C33">
        <w:t xml:space="preserve"> primeiro argumento é o edifício e o segundo é uma lista dos pisos que</w:t>
      </w:r>
      <w:r w:rsidR="00CA6DCA">
        <w:t xml:space="preserve"> </w:t>
      </w:r>
      <w:r w:rsidR="00C50BBF">
        <w:t xml:space="preserve">ele </w:t>
      </w:r>
      <w:r w:rsidR="00CA6DCA">
        <w:t>contém</w:t>
      </w:r>
      <w:r w:rsidR="001C7519">
        <w:t>.</w:t>
      </w:r>
    </w:p>
    <w:p w14:paraId="1C332B9D" w14:textId="68DAC0C6" w:rsidR="001C7519" w:rsidRDefault="001C7519" w:rsidP="00BA2D82">
      <w:pPr>
        <w:ind w:firstLine="720"/>
      </w:pPr>
      <w:r>
        <w:t xml:space="preserve">Também </w:t>
      </w:r>
      <w:r w:rsidR="00164219">
        <w:t>é utilizado o predicado</w:t>
      </w:r>
      <w:r w:rsidR="003C149E">
        <w:t xml:space="preserve"> </w:t>
      </w:r>
      <w:proofErr w:type="spellStart"/>
      <w:r w:rsidR="003C149E" w:rsidRPr="00C66ED6">
        <w:rPr>
          <w:i/>
          <w:iCs/>
        </w:rPr>
        <w:t>dim_ed</w:t>
      </w:r>
      <w:proofErr w:type="spellEnd"/>
      <w:r w:rsidR="003C149E" w:rsidRPr="00C66ED6">
        <w:rPr>
          <w:i/>
          <w:iCs/>
        </w:rPr>
        <w:t>(</w:t>
      </w:r>
      <w:proofErr w:type="spellStart"/>
      <w:proofErr w:type="gramStart"/>
      <w:r w:rsidR="003C149E" w:rsidRPr="00C66ED6">
        <w:rPr>
          <w:i/>
          <w:iCs/>
        </w:rPr>
        <w:t>edifício,X</w:t>
      </w:r>
      <w:proofErr w:type="gramEnd"/>
      <w:r w:rsidR="003C149E" w:rsidRPr="00C66ED6">
        <w:rPr>
          <w:i/>
          <w:iCs/>
        </w:rPr>
        <w:t>,Y</w:t>
      </w:r>
      <w:proofErr w:type="spellEnd"/>
      <w:r w:rsidR="003C149E" w:rsidRPr="00C66ED6">
        <w:rPr>
          <w:i/>
          <w:iCs/>
        </w:rPr>
        <w:t>)</w:t>
      </w:r>
      <w:r w:rsidR="00A3531C">
        <w:t xml:space="preserve"> que representa a dimensão </w:t>
      </w:r>
      <w:r w:rsidR="004D4444">
        <w:t>(nº de colunas e de linhas)</w:t>
      </w:r>
      <w:r w:rsidR="00E868EF">
        <w:t xml:space="preserve"> </w:t>
      </w:r>
      <w:r w:rsidR="00A3531C">
        <w:t>do edifíci</w:t>
      </w:r>
      <w:r w:rsidR="006222BA">
        <w:t>o</w:t>
      </w:r>
      <w:r w:rsidR="00762675">
        <w:t>.</w:t>
      </w:r>
      <w:r w:rsidR="006222BA">
        <w:t xml:space="preserve"> </w:t>
      </w:r>
    </w:p>
    <w:p w14:paraId="6C28AEB3" w14:textId="2132CFEC" w:rsidR="001C7519" w:rsidRDefault="00762675" w:rsidP="001C7519">
      <w:pPr>
        <w:pStyle w:val="Ttulo2"/>
      </w:pPr>
      <w:bookmarkStart w:id="6" w:name="_Toc151934609"/>
      <w:r>
        <w:t>Elevadores</w:t>
      </w:r>
      <w:bookmarkEnd w:id="6"/>
    </w:p>
    <w:p w14:paraId="7BBFA76D" w14:textId="5B59821E" w:rsidR="00392D05" w:rsidRDefault="001C7519" w:rsidP="00BA2D82">
      <w:pPr>
        <w:ind w:firstLine="720"/>
      </w:pPr>
      <w:r>
        <w:t xml:space="preserve">A representação dos </w:t>
      </w:r>
      <w:r w:rsidR="00BA06A1">
        <w:t>elevadores</w:t>
      </w:r>
      <w:r>
        <w:t xml:space="preserve"> </w:t>
      </w:r>
      <w:r w:rsidR="00B37B75">
        <w:t>é do tipo</w:t>
      </w:r>
      <w:r w:rsidR="00F33F0A">
        <w:t xml:space="preserve"> </w:t>
      </w:r>
      <w:proofErr w:type="gramStart"/>
      <w:r w:rsidR="00D61E24" w:rsidRPr="00C66ED6">
        <w:rPr>
          <w:i/>
          <w:iCs/>
        </w:rPr>
        <w:t>elevador(</w:t>
      </w:r>
      <w:proofErr w:type="spellStart"/>
      <w:proofErr w:type="gramEnd"/>
      <w:r w:rsidR="00220A9C" w:rsidRPr="00C66ED6">
        <w:rPr>
          <w:i/>
          <w:iCs/>
        </w:rPr>
        <w:t>Edificio</w:t>
      </w:r>
      <w:proofErr w:type="spellEnd"/>
      <w:r w:rsidR="00D61E24" w:rsidRPr="00C66ED6">
        <w:rPr>
          <w:i/>
          <w:iCs/>
        </w:rPr>
        <w:t>,[</w:t>
      </w:r>
      <w:r w:rsidR="00220A9C" w:rsidRPr="00C66ED6">
        <w:rPr>
          <w:i/>
          <w:iCs/>
        </w:rPr>
        <w:t>Piso</w:t>
      </w:r>
      <w:r w:rsidR="00D61E24" w:rsidRPr="00C66ED6">
        <w:rPr>
          <w:i/>
          <w:iCs/>
        </w:rPr>
        <w:t>1,</w:t>
      </w:r>
      <w:r w:rsidR="00220A9C" w:rsidRPr="00C66ED6">
        <w:rPr>
          <w:i/>
          <w:iCs/>
        </w:rPr>
        <w:t>Piso</w:t>
      </w:r>
      <w:r w:rsidR="00D61E24" w:rsidRPr="00C66ED6">
        <w:rPr>
          <w:i/>
          <w:iCs/>
        </w:rPr>
        <w:t>2</w:t>
      </w:r>
      <w:r w:rsidR="00220A9C" w:rsidRPr="00C66ED6">
        <w:rPr>
          <w:i/>
          <w:iCs/>
        </w:rPr>
        <w:t>,(…)</w:t>
      </w:r>
      <w:r w:rsidR="00D61E24" w:rsidRPr="00C66ED6">
        <w:rPr>
          <w:i/>
          <w:iCs/>
        </w:rPr>
        <w:t>])</w:t>
      </w:r>
      <w:r w:rsidR="00D61E24" w:rsidRPr="00D61E24">
        <w:t>.</w:t>
      </w:r>
      <w:r w:rsidR="00F33F0A">
        <w:t xml:space="preserve"> </w:t>
      </w:r>
      <w:r w:rsidR="00FD270C">
        <w:t xml:space="preserve">O primeiro argumento é o edifício onde o elevador está colocado e o segundo </w:t>
      </w:r>
      <w:r w:rsidR="00603ABD">
        <w:t xml:space="preserve">é a lista de </w:t>
      </w:r>
      <w:r w:rsidR="00512F14">
        <w:t>pisos do edifício</w:t>
      </w:r>
      <w:r w:rsidR="00FD270C">
        <w:t xml:space="preserve"> </w:t>
      </w:r>
      <w:r w:rsidR="00182B7B">
        <w:t>que o elevador serve</w:t>
      </w:r>
      <w:r w:rsidR="004D5C78">
        <w:t>.</w:t>
      </w:r>
    </w:p>
    <w:p w14:paraId="5B385814" w14:textId="4142A15F" w:rsidR="001C7519" w:rsidRDefault="00043FFE" w:rsidP="00BA2D82">
      <w:pPr>
        <w:ind w:firstLine="720"/>
      </w:pPr>
      <w:r>
        <w:t xml:space="preserve">Para </w:t>
      </w:r>
      <w:r w:rsidR="00C212DD">
        <w:t>represen</w:t>
      </w:r>
      <w:r w:rsidR="007054E0">
        <w:t>tar as coordenadas do elevador</w:t>
      </w:r>
      <w:r w:rsidR="00732AC2">
        <w:t xml:space="preserve"> (coluna e linha)</w:t>
      </w:r>
      <w:r w:rsidR="007054E0">
        <w:t>, é utilizado o predicado</w:t>
      </w:r>
      <w:r w:rsidR="00F33F0A">
        <w:t xml:space="preserve"> </w:t>
      </w:r>
      <w:proofErr w:type="spellStart"/>
      <w:proofErr w:type="gramStart"/>
      <w:r w:rsidR="00F177EB" w:rsidRPr="00C66ED6">
        <w:rPr>
          <w:i/>
          <w:iCs/>
        </w:rPr>
        <w:t>coordElevador</w:t>
      </w:r>
      <w:proofErr w:type="spellEnd"/>
      <w:r w:rsidR="00F177EB" w:rsidRPr="00C66ED6">
        <w:rPr>
          <w:i/>
          <w:iCs/>
        </w:rPr>
        <w:t>(</w:t>
      </w:r>
      <w:proofErr w:type="spellStart"/>
      <w:proofErr w:type="gramEnd"/>
      <w:r w:rsidR="00220A9C" w:rsidRPr="00C66ED6">
        <w:rPr>
          <w:i/>
          <w:iCs/>
        </w:rPr>
        <w:t>Edificio</w:t>
      </w:r>
      <w:r w:rsidR="00F177EB" w:rsidRPr="00C66ED6">
        <w:rPr>
          <w:i/>
          <w:iCs/>
        </w:rPr>
        <w:t>,</w:t>
      </w:r>
      <w:r w:rsidR="00220A9C" w:rsidRPr="00C66ED6">
        <w:rPr>
          <w:i/>
          <w:iCs/>
        </w:rPr>
        <w:t>X</w:t>
      </w:r>
      <w:r w:rsidR="00F177EB" w:rsidRPr="00C66ED6">
        <w:rPr>
          <w:i/>
          <w:iCs/>
        </w:rPr>
        <w:t>,</w:t>
      </w:r>
      <w:r w:rsidR="00220A9C" w:rsidRPr="00C66ED6">
        <w:rPr>
          <w:i/>
          <w:iCs/>
        </w:rPr>
        <w:t>Y</w:t>
      </w:r>
      <w:proofErr w:type="spellEnd"/>
      <w:r w:rsidR="00F177EB" w:rsidRPr="00C66ED6">
        <w:rPr>
          <w:i/>
          <w:iCs/>
        </w:rPr>
        <w:t>)</w:t>
      </w:r>
      <w:r w:rsidR="00F177EB" w:rsidRPr="00F177EB">
        <w:t>.</w:t>
      </w:r>
    </w:p>
    <w:p w14:paraId="7074B742" w14:textId="70783A6B" w:rsidR="001C7519" w:rsidRDefault="001C7519" w:rsidP="001E7470"/>
    <w:p w14:paraId="7238E0EE" w14:textId="5A502708" w:rsidR="001C7519" w:rsidRDefault="00B149E7" w:rsidP="001C7519">
      <w:pPr>
        <w:pStyle w:val="Ttulo2"/>
      </w:pPr>
      <w:bookmarkStart w:id="7" w:name="_Toc151934610"/>
      <w:r>
        <w:t>Passagens</w:t>
      </w:r>
      <w:bookmarkEnd w:id="7"/>
    </w:p>
    <w:p w14:paraId="00CA7DB0" w14:textId="5039B197" w:rsidR="009B063B" w:rsidRDefault="009B063B" w:rsidP="00BA2D82">
      <w:pPr>
        <w:ind w:firstLine="720"/>
      </w:pPr>
      <w:r>
        <w:t xml:space="preserve">Uma passagem é representada por </w:t>
      </w:r>
      <w:proofErr w:type="gramStart"/>
      <w:r w:rsidRPr="00C66ED6">
        <w:rPr>
          <w:i/>
          <w:iCs/>
        </w:rPr>
        <w:t>corredor(</w:t>
      </w:r>
      <w:proofErr w:type="gramEnd"/>
      <w:r w:rsidRPr="00C66ED6">
        <w:rPr>
          <w:i/>
          <w:iCs/>
        </w:rPr>
        <w:t>Edificio1,Edificio2,Piso1,Piso2)</w:t>
      </w:r>
      <w:r w:rsidR="00FB0AEF">
        <w:t xml:space="preserve"> que indica</w:t>
      </w:r>
      <w:r w:rsidR="00BE6677">
        <w:t xml:space="preserve"> qu</w:t>
      </w:r>
      <w:r w:rsidR="00D0339E">
        <w:t>e</w:t>
      </w:r>
      <w:r w:rsidR="00D962BE">
        <w:t xml:space="preserve"> par</w:t>
      </w:r>
      <w:r w:rsidR="00BE6677">
        <w:t xml:space="preserve"> edifícios e pisos </w:t>
      </w:r>
      <w:r w:rsidR="00D962BE">
        <w:t xml:space="preserve">estão ligados por uma </w:t>
      </w:r>
      <w:r w:rsidR="00C8450E">
        <w:t>passagem</w:t>
      </w:r>
      <w:r w:rsidR="00F144FC">
        <w:t>.</w:t>
      </w:r>
    </w:p>
    <w:p w14:paraId="009873B4" w14:textId="28E296C9" w:rsidR="00641F39" w:rsidRDefault="00C8450E" w:rsidP="00BA2D82">
      <w:pPr>
        <w:ind w:firstLine="720"/>
      </w:pPr>
      <w:r>
        <w:t>Para as coordenadas</w:t>
      </w:r>
      <w:r w:rsidR="009E036D">
        <w:t xml:space="preserve">, é utilizado </w:t>
      </w:r>
      <w:proofErr w:type="spellStart"/>
      <w:proofErr w:type="gramStart"/>
      <w:r w:rsidR="009E036D" w:rsidRPr="00C66ED6">
        <w:rPr>
          <w:i/>
          <w:iCs/>
        </w:rPr>
        <w:t>coordCorredor</w:t>
      </w:r>
      <w:proofErr w:type="spellEnd"/>
      <w:r w:rsidR="009E036D" w:rsidRPr="00C66ED6">
        <w:rPr>
          <w:i/>
          <w:iCs/>
        </w:rPr>
        <w:t>(</w:t>
      </w:r>
      <w:proofErr w:type="gramEnd"/>
      <w:r w:rsidR="009E036D" w:rsidRPr="00C66ED6">
        <w:rPr>
          <w:i/>
          <w:iCs/>
        </w:rPr>
        <w:t>PisoA,PisoB,xA1,yA1,xA2,yA2,xB1,yB1,xB2,yB2)</w:t>
      </w:r>
      <w:r w:rsidR="00641F39">
        <w:t xml:space="preserve"> que representa os dois pontos de cada piso que correspondem à entrada</w:t>
      </w:r>
      <w:r w:rsidR="00F144FC">
        <w:t xml:space="preserve"> para a </w:t>
      </w:r>
      <w:r w:rsidR="00327735">
        <w:t>passagem</w:t>
      </w:r>
      <w:r w:rsidR="00F144FC">
        <w:t>.</w:t>
      </w:r>
    </w:p>
    <w:p w14:paraId="1CD7C359" w14:textId="02CBE533" w:rsidR="001C7519" w:rsidRDefault="0021034A" w:rsidP="001C7519">
      <w:pPr>
        <w:pStyle w:val="Ttulo2"/>
      </w:pPr>
      <w:bookmarkStart w:id="8" w:name="_Toc151934611"/>
      <w:r>
        <w:t>Sala</w:t>
      </w:r>
      <w:r w:rsidR="00192A1E">
        <w:t>s</w:t>
      </w:r>
      <w:bookmarkEnd w:id="8"/>
    </w:p>
    <w:p w14:paraId="1589E24C" w14:textId="1952C54A" w:rsidR="001C7519" w:rsidRDefault="006D4472" w:rsidP="00BA2D82">
      <w:pPr>
        <w:ind w:firstLine="720"/>
      </w:pPr>
      <w:r>
        <w:t>Par</w:t>
      </w:r>
      <w:r w:rsidR="00675B45">
        <w:t>a</w:t>
      </w:r>
      <w:r>
        <w:t xml:space="preserve"> represent</w:t>
      </w:r>
      <w:r w:rsidR="00675B45">
        <w:t xml:space="preserve">ar as salas é utilizado o predicado </w:t>
      </w:r>
      <w:proofErr w:type="gramStart"/>
      <w:r w:rsidRPr="00C66ED6">
        <w:rPr>
          <w:i/>
          <w:iCs/>
        </w:rPr>
        <w:t>salas(</w:t>
      </w:r>
      <w:proofErr w:type="gramEnd"/>
      <w:r w:rsidRPr="00C66ED6">
        <w:rPr>
          <w:i/>
          <w:iCs/>
        </w:rPr>
        <w:t>Piso,[Sala1,Sala2</w:t>
      </w:r>
      <w:r w:rsidR="00A2698A" w:rsidRPr="00C66ED6">
        <w:rPr>
          <w:i/>
          <w:iCs/>
        </w:rPr>
        <w:t>,(…)</w:t>
      </w:r>
      <w:r w:rsidRPr="00C66ED6">
        <w:rPr>
          <w:i/>
          <w:iCs/>
        </w:rPr>
        <w:t>])</w:t>
      </w:r>
      <w:r w:rsidR="00957AEB">
        <w:t xml:space="preserve"> que indica as salas por cada piso.</w:t>
      </w:r>
    </w:p>
    <w:p w14:paraId="684C1C7F" w14:textId="2B11A8DF" w:rsidR="00957AEB" w:rsidRPr="001E7470" w:rsidRDefault="0083285D" w:rsidP="00BA2D82">
      <w:pPr>
        <w:ind w:firstLine="720"/>
      </w:pPr>
      <w:r>
        <w:t xml:space="preserve">Para a posição apenas é necessário </w:t>
      </w:r>
      <w:r w:rsidR="003F14D7">
        <w:t>as coordenadas da porta</w:t>
      </w:r>
      <w:r w:rsidR="004F0C4A">
        <w:t xml:space="preserve">, indicadas por um predicado do tipo </w:t>
      </w:r>
      <w:proofErr w:type="spellStart"/>
      <w:proofErr w:type="gramStart"/>
      <w:r w:rsidR="004F0C4A" w:rsidRPr="00C66ED6">
        <w:rPr>
          <w:i/>
          <w:iCs/>
        </w:rPr>
        <w:t>coordPorta</w:t>
      </w:r>
      <w:proofErr w:type="spellEnd"/>
      <w:r w:rsidR="004F0C4A" w:rsidRPr="00C66ED6">
        <w:rPr>
          <w:i/>
          <w:iCs/>
        </w:rPr>
        <w:t>(</w:t>
      </w:r>
      <w:proofErr w:type="spellStart"/>
      <w:proofErr w:type="gramEnd"/>
      <w:r w:rsidR="0096704F" w:rsidRPr="00C66ED6">
        <w:rPr>
          <w:i/>
          <w:iCs/>
        </w:rPr>
        <w:t>Sala,X,Y</w:t>
      </w:r>
      <w:proofErr w:type="spellEnd"/>
      <w:r w:rsidR="004F0C4A" w:rsidRPr="00C66ED6">
        <w:rPr>
          <w:i/>
          <w:iCs/>
        </w:rPr>
        <w:t>)</w:t>
      </w:r>
    </w:p>
    <w:p w14:paraId="51E2D689" w14:textId="434374C3" w:rsidR="001C7519" w:rsidRDefault="00815DD9" w:rsidP="00C14C86">
      <w:pPr>
        <w:pStyle w:val="Ttulo2"/>
      </w:pPr>
      <w:bookmarkStart w:id="9" w:name="_Toc151934612"/>
      <w:r>
        <w:t xml:space="preserve">Mapa de </w:t>
      </w:r>
      <w:r w:rsidR="00C14C86">
        <w:t>um piso</w:t>
      </w:r>
      <w:bookmarkEnd w:id="9"/>
    </w:p>
    <w:p w14:paraId="45BB3A60" w14:textId="6D3D7548" w:rsidR="000417FA" w:rsidRDefault="00C26000" w:rsidP="00560C70">
      <w:pPr>
        <w:ind w:firstLine="720"/>
      </w:pPr>
      <w:r>
        <w:t>O mapa de um piso é representado por</w:t>
      </w:r>
      <w:r w:rsidR="003C1901">
        <w:t xml:space="preserve"> predicados do tipo </w:t>
      </w:r>
      <w:r w:rsidR="003C1901" w:rsidRPr="00C66ED6">
        <w:rPr>
          <w:i/>
          <w:iCs/>
        </w:rPr>
        <w:t>m(</w:t>
      </w:r>
      <w:proofErr w:type="spellStart"/>
      <w:proofErr w:type="gramStart"/>
      <w:r w:rsidR="00F71C29" w:rsidRPr="00C66ED6">
        <w:rPr>
          <w:i/>
          <w:iCs/>
        </w:rPr>
        <w:t>piso,X</w:t>
      </w:r>
      <w:proofErr w:type="gramEnd"/>
      <w:r w:rsidR="00F71C29" w:rsidRPr="00C66ED6">
        <w:rPr>
          <w:i/>
          <w:iCs/>
        </w:rPr>
        <w:t>,Y,</w:t>
      </w:r>
      <w:r w:rsidR="00444B5C" w:rsidRPr="00C66ED6">
        <w:rPr>
          <w:i/>
          <w:iCs/>
        </w:rPr>
        <w:t>O</w:t>
      </w:r>
      <w:proofErr w:type="spellEnd"/>
      <w:r w:rsidR="003C1901" w:rsidRPr="00C66ED6">
        <w:rPr>
          <w:i/>
          <w:iCs/>
        </w:rPr>
        <w:t>)</w:t>
      </w:r>
      <w:r w:rsidR="00622A4C">
        <w:t>, equivalentes a cada célula da matriz do piso</w:t>
      </w:r>
      <w:r w:rsidR="007F59E0">
        <w:t xml:space="preserve"> e que referem</w:t>
      </w:r>
      <w:r w:rsidR="00DE46C0">
        <w:t xml:space="preserve"> (no </w:t>
      </w:r>
      <w:r w:rsidR="00403817">
        <w:t>último parâmetro</w:t>
      </w:r>
      <w:r w:rsidR="00DE46C0">
        <w:t>)</w:t>
      </w:r>
      <w:r w:rsidR="007F59E0">
        <w:t xml:space="preserve"> se essa célula</w:t>
      </w:r>
      <w:r w:rsidR="00F91153">
        <w:t xml:space="preserve"> está ocupada ou não, isto é, se o robot consegue passar pela cél</w:t>
      </w:r>
      <w:r w:rsidR="00560C70">
        <w:t>u</w:t>
      </w:r>
      <w:r w:rsidR="00F91153">
        <w:t>la ou não (</w:t>
      </w:r>
      <w:r w:rsidR="003E04E8">
        <w:t xml:space="preserve">0 no caso de estar livre, </w:t>
      </w:r>
      <w:r w:rsidR="002615F3">
        <w:t>1 no caso de estar ocupada</w:t>
      </w:r>
      <w:r w:rsidR="00F91153">
        <w:t>)</w:t>
      </w:r>
      <w:r w:rsidR="00CD1D2E">
        <w:t>. Células</w:t>
      </w:r>
      <w:r w:rsidR="004429AC">
        <w:t xml:space="preserve"> de</w:t>
      </w:r>
      <w:r w:rsidR="00CD1D2E">
        <w:t xml:space="preserve"> portas, elevadores e passagens estão todas</w:t>
      </w:r>
      <w:r w:rsidR="004C53AB">
        <w:t xml:space="preserve"> marcadas com 0.</w:t>
      </w:r>
    </w:p>
    <w:p w14:paraId="087D4022" w14:textId="77777777" w:rsidR="00AB6BEC" w:rsidRPr="000417FA" w:rsidRDefault="00AB6BEC" w:rsidP="00560C70">
      <w:pPr>
        <w:ind w:firstLine="720"/>
      </w:pPr>
    </w:p>
    <w:p w14:paraId="6325ABA0" w14:textId="4946F757" w:rsidR="00AA5CDF" w:rsidRDefault="00975654" w:rsidP="00E456E1">
      <w:pPr>
        <w:pStyle w:val="Ttulo1"/>
      </w:pPr>
      <w:bookmarkStart w:id="10" w:name="_Toc151934613"/>
      <w:r>
        <w:lastRenderedPageBreak/>
        <w:t>Parte</w:t>
      </w:r>
      <w:r w:rsidR="006A7C09">
        <w:t xml:space="preserve"> </w:t>
      </w:r>
      <w:r w:rsidR="00CD2E7C">
        <w:t xml:space="preserve">II - </w:t>
      </w:r>
      <w:r w:rsidR="003D255F" w:rsidRPr="00975654">
        <w:t>Obtenção da solução ótima para o Planeamento de movimentação entre pisos de edifícios</w:t>
      </w:r>
      <w:bookmarkEnd w:id="10"/>
    </w:p>
    <w:p w14:paraId="3D34291C" w14:textId="2CDE3536" w:rsidR="00A941B2" w:rsidRPr="003D7371" w:rsidRDefault="00F42EF7" w:rsidP="003E6D9E">
      <w:pPr>
        <w:pStyle w:val="BodyText1"/>
        <w:ind w:firstLine="720"/>
      </w:pPr>
      <w:r>
        <w:t xml:space="preserve">A primeira parte </w:t>
      </w:r>
      <w:r w:rsidR="00E52C62">
        <w:t xml:space="preserve">da solução pretende </w:t>
      </w:r>
      <w:r w:rsidR="00CC4464">
        <w:t xml:space="preserve">calcular </w:t>
      </w:r>
      <w:r w:rsidR="005C0EA6">
        <w:t>caminhos entre os pisos de edifícios</w:t>
      </w:r>
      <w:r w:rsidR="006C1749">
        <w:t>, isto é, qu</w:t>
      </w:r>
      <w:r w:rsidR="003E6D9E">
        <w:t>a</w:t>
      </w:r>
      <w:r w:rsidR="006C1749">
        <w:t xml:space="preserve">is pisos o robot deve percorrer, </w:t>
      </w:r>
      <w:r w:rsidR="00637919">
        <w:t xml:space="preserve">recorrendo a </w:t>
      </w:r>
      <w:r w:rsidR="003E6D9E">
        <w:t>elevadores e corredores</w:t>
      </w:r>
      <w:r w:rsidR="00ED62C8">
        <w:t xml:space="preserve">, para ir </w:t>
      </w:r>
      <w:r w:rsidR="002B6511">
        <w:t xml:space="preserve">de um </w:t>
      </w:r>
      <w:proofErr w:type="spellStart"/>
      <w:r w:rsidR="002B6511" w:rsidRPr="002B6511">
        <w:rPr>
          <w:i/>
          <w:iCs/>
        </w:rPr>
        <w:t>PisoOrig</w:t>
      </w:r>
      <w:proofErr w:type="spellEnd"/>
      <w:r w:rsidR="002B6511">
        <w:rPr>
          <w:i/>
          <w:iCs/>
        </w:rPr>
        <w:t xml:space="preserve"> </w:t>
      </w:r>
      <w:r w:rsidR="00975A44">
        <w:t xml:space="preserve">a um </w:t>
      </w:r>
      <w:proofErr w:type="spellStart"/>
      <w:r w:rsidR="00975A44" w:rsidRPr="00975A44">
        <w:rPr>
          <w:i/>
          <w:iCs/>
        </w:rPr>
        <w:t>PisoDest</w:t>
      </w:r>
      <w:proofErr w:type="spellEnd"/>
    </w:p>
    <w:p w14:paraId="20F4BE1B" w14:textId="414B3934" w:rsidR="00A941B2" w:rsidRDefault="003D7371" w:rsidP="00A941B2">
      <w:pPr>
        <w:pStyle w:val="BodyText1"/>
      </w:pPr>
      <w:r>
        <w:tab/>
      </w:r>
      <w:r w:rsidR="00766205">
        <w:t xml:space="preserve">Para isso são utilizados os predicados </w:t>
      </w:r>
      <w:proofErr w:type="spellStart"/>
      <w:r w:rsidR="001B744C" w:rsidRPr="001B744C">
        <w:t>caminho_edificios</w:t>
      </w:r>
      <w:proofErr w:type="spellEnd"/>
      <w:r w:rsidR="001B744C">
        <w:t xml:space="preserve">/3 e </w:t>
      </w:r>
      <w:proofErr w:type="spellStart"/>
      <w:r w:rsidR="001B744C">
        <w:t>caminho_piso</w:t>
      </w:r>
      <w:r w:rsidR="00D03F75">
        <w:t>s</w:t>
      </w:r>
      <w:proofErr w:type="spellEnd"/>
      <w:r w:rsidR="00D03F75">
        <w:t>/3</w:t>
      </w:r>
      <w:r w:rsidR="00323AA0">
        <w:t xml:space="preserve"> apresentados a seguir.</w:t>
      </w:r>
    </w:p>
    <w:p w14:paraId="2DEBB6F3" w14:textId="0CDD0327" w:rsidR="00AF790D" w:rsidRDefault="00AF790D" w:rsidP="00A941B2">
      <w:pPr>
        <w:pStyle w:val="BodyText1"/>
      </w:pPr>
      <w:r>
        <w:t>%%%%%%%%%%%%%%%%%%%%%%</w:t>
      </w:r>
    </w:p>
    <w:p w14:paraId="6E08CD69" w14:textId="77777777" w:rsidR="00E0472A" w:rsidRDefault="00E0472A" w:rsidP="00E0472A">
      <w:pPr>
        <w:pStyle w:val="BodyText1"/>
      </w:pPr>
      <w:proofErr w:type="spellStart"/>
      <w:r>
        <w:t>caminho_</w:t>
      </w:r>
      <w:proofErr w:type="gramStart"/>
      <w:r>
        <w:t>edificios</w:t>
      </w:r>
      <w:proofErr w:type="spellEnd"/>
      <w:r>
        <w:t>(</w:t>
      </w:r>
      <w:proofErr w:type="spellStart"/>
      <w:proofErr w:type="gramEnd"/>
      <w:r>
        <w:t>EdOr,EdDest,LEdCam</w:t>
      </w:r>
      <w:proofErr w:type="spellEnd"/>
      <w:r>
        <w:t>):-</w:t>
      </w:r>
    </w:p>
    <w:p w14:paraId="62BD2CE1" w14:textId="77777777" w:rsidR="00E0472A" w:rsidRDefault="00E0472A" w:rsidP="00E0472A">
      <w:pPr>
        <w:pStyle w:val="BodyText1"/>
      </w:pPr>
      <w:r>
        <w:t xml:space="preserve">    caminho_edificios2(</w:t>
      </w:r>
      <w:proofErr w:type="spellStart"/>
      <w:proofErr w:type="gramStart"/>
      <w:r>
        <w:t>EdOr,EdDest</w:t>
      </w:r>
      <w:proofErr w:type="spellEnd"/>
      <w:proofErr w:type="gramEnd"/>
      <w:r>
        <w:t>,[</w:t>
      </w:r>
      <w:proofErr w:type="spellStart"/>
      <w:r>
        <w:t>EdOr</w:t>
      </w:r>
      <w:proofErr w:type="spellEnd"/>
      <w:r>
        <w:t>],</w:t>
      </w:r>
      <w:proofErr w:type="spellStart"/>
      <w:r>
        <w:t>LEdCam</w:t>
      </w:r>
      <w:proofErr w:type="spellEnd"/>
      <w:r>
        <w:t>).</w:t>
      </w:r>
    </w:p>
    <w:p w14:paraId="0E6F97C5" w14:textId="77777777" w:rsidR="00E0472A" w:rsidRDefault="00E0472A" w:rsidP="00E0472A">
      <w:pPr>
        <w:pStyle w:val="BodyText1"/>
      </w:pPr>
    </w:p>
    <w:p w14:paraId="6A1E26D9" w14:textId="77777777" w:rsidR="00E0472A" w:rsidRDefault="00E0472A" w:rsidP="00E0472A">
      <w:pPr>
        <w:pStyle w:val="BodyText1"/>
      </w:pPr>
    </w:p>
    <w:p w14:paraId="21C53B36" w14:textId="77777777" w:rsidR="00E0472A" w:rsidRDefault="00E0472A" w:rsidP="00E0472A">
      <w:pPr>
        <w:pStyle w:val="BodyText1"/>
      </w:pPr>
      <w:r>
        <w:t>caminho_edificios2(</w:t>
      </w:r>
      <w:proofErr w:type="spellStart"/>
      <w:proofErr w:type="gramStart"/>
      <w:r>
        <w:t>EdX,EdX</w:t>
      </w:r>
      <w:proofErr w:type="gramEnd"/>
      <w:r>
        <w:t>,LEdInv,LEdCam</w:t>
      </w:r>
      <w:proofErr w:type="spellEnd"/>
      <w:r>
        <w:t>):-</w:t>
      </w:r>
    </w:p>
    <w:p w14:paraId="267D3B12" w14:textId="77777777" w:rsidR="00E0472A" w:rsidRDefault="00E0472A" w:rsidP="00E0472A">
      <w:pPr>
        <w:pStyle w:val="BodyText1"/>
      </w:pPr>
      <w:r>
        <w:t xml:space="preserve">    !,</w:t>
      </w:r>
    </w:p>
    <w:p w14:paraId="2D4FDAB6" w14:textId="77777777" w:rsidR="00E0472A" w:rsidRDefault="00E0472A" w:rsidP="00E0472A">
      <w:pPr>
        <w:pStyle w:val="BodyText1"/>
      </w:pPr>
      <w:r>
        <w:t xml:space="preserve">    </w:t>
      </w:r>
      <w:proofErr w:type="gramStart"/>
      <w:r>
        <w:t>reverse(</w:t>
      </w:r>
      <w:proofErr w:type="spellStart"/>
      <w:proofErr w:type="gramEnd"/>
      <w:r>
        <w:t>LEdInv,LEdCam</w:t>
      </w:r>
      <w:proofErr w:type="spellEnd"/>
      <w:r>
        <w:t>).</w:t>
      </w:r>
    </w:p>
    <w:p w14:paraId="6B86424B" w14:textId="77777777" w:rsidR="00E0472A" w:rsidRDefault="00E0472A" w:rsidP="00E0472A">
      <w:pPr>
        <w:pStyle w:val="BodyText1"/>
      </w:pPr>
    </w:p>
    <w:p w14:paraId="18AA30B5" w14:textId="77777777" w:rsidR="00E0472A" w:rsidRDefault="00E0472A" w:rsidP="00E0472A">
      <w:pPr>
        <w:pStyle w:val="BodyText1"/>
      </w:pPr>
      <w:r>
        <w:t>caminho_edificios2(</w:t>
      </w:r>
      <w:proofErr w:type="spellStart"/>
      <w:proofErr w:type="gramStart"/>
      <w:r>
        <w:t>EdAct,EdDest</w:t>
      </w:r>
      <w:proofErr w:type="gramEnd"/>
      <w:r>
        <w:t>,LEdPassou,LEdCam</w:t>
      </w:r>
      <w:proofErr w:type="spellEnd"/>
      <w:r>
        <w:t>):-</w:t>
      </w:r>
    </w:p>
    <w:p w14:paraId="541B542A" w14:textId="77777777" w:rsidR="00E0472A" w:rsidRDefault="00E0472A" w:rsidP="00E0472A">
      <w:pPr>
        <w:pStyle w:val="BodyText1"/>
      </w:pPr>
      <w:r>
        <w:t xml:space="preserve">    (</w:t>
      </w:r>
      <w:proofErr w:type="gramStart"/>
      <w:r>
        <w:t>liga(</w:t>
      </w:r>
      <w:proofErr w:type="spellStart"/>
      <w:proofErr w:type="gramEnd"/>
      <w:r>
        <w:t>EdAct,EdInt</w:t>
      </w:r>
      <w:proofErr w:type="spellEnd"/>
      <w:r>
        <w:t>);liga(</w:t>
      </w:r>
      <w:proofErr w:type="spellStart"/>
      <w:r>
        <w:t>EdInt,EdAct</w:t>
      </w:r>
      <w:proofErr w:type="spellEnd"/>
      <w:r>
        <w:t>)),</w:t>
      </w:r>
    </w:p>
    <w:p w14:paraId="3778A2E1" w14:textId="77777777" w:rsidR="00E0472A" w:rsidRDefault="00E0472A" w:rsidP="00E0472A">
      <w:pPr>
        <w:pStyle w:val="BodyText1"/>
      </w:pPr>
      <w:r>
        <w:t xml:space="preserve">    \+</w:t>
      </w:r>
      <w:proofErr w:type="spellStart"/>
      <w:proofErr w:type="gramStart"/>
      <w:r>
        <w:t>member</w:t>
      </w:r>
      <w:proofErr w:type="spellEnd"/>
      <w:r>
        <w:t>(</w:t>
      </w:r>
      <w:proofErr w:type="spellStart"/>
      <w:proofErr w:type="gramEnd"/>
      <w:r>
        <w:t>EdInt,LEdPassou</w:t>
      </w:r>
      <w:proofErr w:type="spellEnd"/>
      <w:r>
        <w:t>),</w:t>
      </w:r>
    </w:p>
    <w:p w14:paraId="05774B1C" w14:textId="2A0D607D" w:rsidR="00E0472A" w:rsidRDefault="00E0472A" w:rsidP="00E0472A">
      <w:pPr>
        <w:pStyle w:val="BodyText1"/>
      </w:pPr>
      <w:r>
        <w:t xml:space="preserve">    caminho_edificios2(</w:t>
      </w:r>
      <w:proofErr w:type="spellStart"/>
      <w:proofErr w:type="gramStart"/>
      <w:r>
        <w:t>EdInt,EdDest</w:t>
      </w:r>
      <w:proofErr w:type="spellEnd"/>
      <w:proofErr w:type="gramEnd"/>
      <w:r>
        <w:t>,[</w:t>
      </w:r>
      <w:proofErr w:type="spellStart"/>
      <w:r>
        <w:t>EdInt|LEdPassou</w:t>
      </w:r>
      <w:proofErr w:type="spellEnd"/>
      <w:r>
        <w:t>],</w:t>
      </w:r>
      <w:proofErr w:type="spellStart"/>
      <w:r>
        <w:t>LEdCam</w:t>
      </w:r>
      <w:proofErr w:type="spellEnd"/>
      <w:r>
        <w:t>).</w:t>
      </w:r>
    </w:p>
    <w:p w14:paraId="42FF751C" w14:textId="004157E8" w:rsidR="00E0472A" w:rsidRDefault="00E0472A" w:rsidP="00A941B2">
      <w:pPr>
        <w:pStyle w:val="BodyText1"/>
      </w:pPr>
      <w:r>
        <w:t>%%%%</w:t>
      </w:r>
    </w:p>
    <w:p w14:paraId="7145DBF7" w14:textId="75DE8D5D" w:rsidR="00FB3FF3" w:rsidRDefault="00FB3FF3" w:rsidP="00FB3FF3">
      <w:pPr>
        <w:pStyle w:val="BodyText1"/>
      </w:pPr>
      <w:r>
        <w:t>caminho_</w:t>
      </w:r>
      <w:proofErr w:type="gramStart"/>
      <w:r>
        <w:t>pisos(</w:t>
      </w:r>
      <w:proofErr w:type="gramEnd"/>
      <w:r>
        <w:t>PisoOr,PisoDest,LEdCam,LLig):-</w:t>
      </w:r>
    </w:p>
    <w:p w14:paraId="20147E55" w14:textId="028B9651" w:rsidR="00AF790D" w:rsidRDefault="00FB3FF3" w:rsidP="00AF790D">
      <w:pPr>
        <w:pStyle w:val="BodyText1"/>
        <w:ind w:firstLine="720"/>
      </w:pPr>
      <w:proofErr w:type="gramStart"/>
      <w:r>
        <w:t>pisos(</w:t>
      </w:r>
      <w:proofErr w:type="spellStart"/>
      <w:proofErr w:type="gramEnd"/>
      <w:r>
        <w:t>EdOr,LPisosOr</w:t>
      </w:r>
      <w:proofErr w:type="spellEnd"/>
      <w:r>
        <w:t>),</w:t>
      </w:r>
    </w:p>
    <w:p w14:paraId="4D3F3E72" w14:textId="712F17E9" w:rsidR="00FB3FF3" w:rsidRDefault="00FB3FF3" w:rsidP="00AF790D">
      <w:pPr>
        <w:pStyle w:val="BodyText1"/>
        <w:ind w:left="720"/>
      </w:pPr>
      <w:proofErr w:type="spellStart"/>
      <w:proofErr w:type="gramStart"/>
      <w:r>
        <w:t>member</w:t>
      </w:r>
      <w:proofErr w:type="spellEnd"/>
      <w:r>
        <w:t>(</w:t>
      </w:r>
      <w:proofErr w:type="spellStart"/>
      <w:proofErr w:type="gramEnd"/>
      <w:r>
        <w:t>PisoOr,LPisosOr</w:t>
      </w:r>
      <w:proofErr w:type="spellEnd"/>
      <w:r>
        <w:t>),</w:t>
      </w:r>
    </w:p>
    <w:p w14:paraId="0E4B84C4" w14:textId="1924BB3B" w:rsidR="00FB3FF3" w:rsidRPr="00FB3FF3" w:rsidRDefault="00FB3FF3" w:rsidP="00AF790D">
      <w:pPr>
        <w:pStyle w:val="BodyText1"/>
        <w:ind w:firstLine="720"/>
        <w:rPr>
          <w:lang w:val="en-US"/>
        </w:rPr>
      </w:pPr>
      <w:proofErr w:type="spellStart"/>
      <w:proofErr w:type="gramStart"/>
      <w:r w:rsidRPr="00FB3FF3">
        <w:rPr>
          <w:lang w:val="en-US"/>
        </w:rPr>
        <w:t>pisos</w:t>
      </w:r>
      <w:proofErr w:type="spellEnd"/>
      <w:r w:rsidRPr="00FB3FF3">
        <w:rPr>
          <w:lang w:val="en-US"/>
        </w:rPr>
        <w:t>(</w:t>
      </w:r>
      <w:proofErr w:type="spellStart"/>
      <w:proofErr w:type="gramEnd"/>
      <w:r w:rsidRPr="00FB3FF3">
        <w:rPr>
          <w:lang w:val="en-US"/>
        </w:rPr>
        <w:t>EdDest,LPisosDest</w:t>
      </w:r>
      <w:proofErr w:type="spellEnd"/>
      <w:r w:rsidRPr="00FB3FF3">
        <w:rPr>
          <w:lang w:val="en-US"/>
        </w:rPr>
        <w:t>),</w:t>
      </w:r>
    </w:p>
    <w:p w14:paraId="734B17C4" w14:textId="77777777" w:rsidR="00AF790D" w:rsidRPr="008F4EA4" w:rsidRDefault="00FB3FF3" w:rsidP="00AF790D">
      <w:pPr>
        <w:pStyle w:val="BodyText1"/>
        <w:ind w:firstLine="720"/>
        <w:rPr>
          <w:lang w:val="en-US"/>
        </w:rPr>
      </w:pPr>
      <w:proofErr w:type="gramStart"/>
      <w:r w:rsidRPr="008F4EA4">
        <w:rPr>
          <w:lang w:val="en-US"/>
        </w:rPr>
        <w:t>member(</w:t>
      </w:r>
      <w:proofErr w:type="spellStart"/>
      <w:proofErr w:type="gramEnd"/>
      <w:r w:rsidRPr="008F4EA4">
        <w:rPr>
          <w:lang w:val="en-US"/>
        </w:rPr>
        <w:t>PisoDest,LPisosDest</w:t>
      </w:r>
      <w:proofErr w:type="spellEnd"/>
      <w:r w:rsidRPr="008F4EA4">
        <w:rPr>
          <w:lang w:val="en-US"/>
        </w:rPr>
        <w:t>),</w:t>
      </w:r>
    </w:p>
    <w:p w14:paraId="5C76D440" w14:textId="77777777" w:rsidR="00AF790D" w:rsidRPr="00AF790D" w:rsidRDefault="00FB3FF3" w:rsidP="00AF790D">
      <w:pPr>
        <w:pStyle w:val="BodyText1"/>
        <w:ind w:firstLine="720"/>
      </w:pPr>
      <w:proofErr w:type="spellStart"/>
      <w:r>
        <w:t>caminho_</w:t>
      </w:r>
      <w:proofErr w:type="gramStart"/>
      <w:r>
        <w:t>edificios</w:t>
      </w:r>
      <w:proofErr w:type="spellEnd"/>
      <w:r>
        <w:t>(</w:t>
      </w:r>
      <w:proofErr w:type="spellStart"/>
      <w:proofErr w:type="gramEnd"/>
      <w:r>
        <w:t>EdOr,EdDest,LEdCam</w:t>
      </w:r>
      <w:proofErr w:type="spellEnd"/>
      <w:r>
        <w:t>),</w:t>
      </w:r>
    </w:p>
    <w:p w14:paraId="02398A41" w14:textId="55B970F8" w:rsidR="00FB3FF3" w:rsidRDefault="00FB3FF3" w:rsidP="00AF790D">
      <w:pPr>
        <w:pStyle w:val="BodyText1"/>
        <w:ind w:firstLine="720"/>
      </w:pPr>
      <w:proofErr w:type="spellStart"/>
      <w:r>
        <w:t>segue_</w:t>
      </w:r>
      <w:proofErr w:type="gramStart"/>
      <w:r>
        <w:t>pisos</w:t>
      </w:r>
      <w:proofErr w:type="spellEnd"/>
      <w:r>
        <w:t>(</w:t>
      </w:r>
      <w:proofErr w:type="spellStart"/>
      <w:proofErr w:type="gramEnd"/>
      <w:r>
        <w:t>PisoOr,PisoDest,LEdCam,LLig</w:t>
      </w:r>
      <w:proofErr w:type="spellEnd"/>
      <w:r>
        <w:t>).</w:t>
      </w:r>
    </w:p>
    <w:p w14:paraId="4615A519" w14:textId="02DB3F14" w:rsidR="00AF790D" w:rsidRDefault="00AF790D" w:rsidP="00AF790D">
      <w:pPr>
        <w:pStyle w:val="BodyText1"/>
      </w:pPr>
      <w:r>
        <w:t>%%%%%%%%%%%%%%%%%%%%%%</w:t>
      </w:r>
    </w:p>
    <w:p w14:paraId="449C65A6" w14:textId="73F664C7" w:rsidR="00E0472A" w:rsidRPr="00A95AB9" w:rsidRDefault="0002724F" w:rsidP="001B373A">
      <w:pPr>
        <w:pStyle w:val="BodyText1"/>
        <w:ind w:firstLine="720"/>
      </w:pPr>
      <w:r>
        <w:t xml:space="preserve">O predicado </w:t>
      </w:r>
      <w:proofErr w:type="spellStart"/>
      <w:r w:rsidRPr="00F32367">
        <w:rPr>
          <w:i/>
          <w:iCs/>
        </w:rPr>
        <w:t>caminho_edificios</w:t>
      </w:r>
      <w:proofErr w:type="spellEnd"/>
      <w:r w:rsidR="00F32367" w:rsidRPr="00F32367">
        <w:rPr>
          <w:i/>
          <w:iCs/>
        </w:rPr>
        <w:t>/3</w:t>
      </w:r>
      <w:r w:rsidR="008474F9">
        <w:t xml:space="preserve"> </w:t>
      </w:r>
      <w:r w:rsidR="00A96363">
        <w:t xml:space="preserve">utiliza o predicado </w:t>
      </w:r>
      <w:r w:rsidR="00A96363" w:rsidRPr="00F32367">
        <w:rPr>
          <w:i/>
          <w:iCs/>
        </w:rPr>
        <w:t>liga/2</w:t>
      </w:r>
      <w:r w:rsidR="00A96363">
        <w:t xml:space="preserve"> </w:t>
      </w:r>
      <w:r w:rsidR="000D647F">
        <w:t>para criar um</w:t>
      </w:r>
      <w:r w:rsidR="00F32367">
        <w:t>a</w:t>
      </w:r>
      <w:r w:rsidR="000D647F">
        <w:t xml:space="preserve"> lista de edifícios</w:t>
      </w:r>
      <w:r w:rsidR="007D0D30">
        <w:t xml:space="preserve"> por onde o robot vai passar</w:t>
      </w:r>
      <w:r w:rsidR="00167AFB">
        <w:t xml:space="preserve">, informação que depois é complementada </w:t>
      </w:r>
      <w:r w:rsidR="00E72818">
        <w:t xml:space="preserve">pelo </w:t>
      </w:r>
      <w:proofErr w:type="spellStart"/>
      <w:r w:rsidR="00E72818" w:rsidRPr="00E72818">
        <w:rPr>
          <w:i/>
          <w:iCs/>
        </w:rPr>
        <w:t>caminho_piso</w:t>
      </w:r>
      <w:proofErr w:type="spellEnd"/>
      <w:r w:rsidR="00E72818" w:rsidRPr="00E72818">
        <w:rPr>
          <w:i/>
          <w:iCs/>
        </w:rPr>
        <w:t>/3</w:t>
      </w:r>
      <w:r w:rsidR="000D647F">
        <w:t xml:space="preserve"> </w:t>
      </w:r>
      <w:r w:rsidR="00E72818">
        <w:t xml:space="preserve">que gera uma lista com elementos do tipo </w:t>
      </w:r>
      <w:proofErr w:type="spellStart"/>
      <w:proofErr w:type="gramStart"/>
      <w:r w:rsidR="00E72818" w:rsidRPr="00E72818">
        <w:rPr>
          <w:i/>
          <w:iCs/>
        </w:rPr>
        <w:t>elev</w:t>
      </w:r>
      <w:proofErr w:type="spellEnd"/>
      <w:r w:rsidR="00E72818" w:rsidRPr="00E72818">
        <w:rPr>
          <w:i/>
          <w:iCs/>
        </w:rPr>
        <w:t>(</w:t>
      </w:r>
      <w:proofErr w:type="gramEnd"/>
      <w:r w:rsidR="00E72818" w:rsidRPr="00E72818">
        <w:rPr>
          <w:i/>
          <w:iCs/>
        </w:rPr>
        <w:t>Piso1,Piso2)</w:t>
      </w:r>
      <w:r w:rsidR="00E72818">
        <w:t xml:space="preserve"> e </w:t>
      </w:r>
      <w:r w:rsidR="00E72818" w:rsidRPr="00E72818">
        <w:rPr>
          <w:i/>
          <w:iCs/>
        </w:rPr>
        <w:t>cor(Piso1,Piso2)</w:t>
      </w:r>
      <w:r w:rsidR="00A95AB9">
        <w:rPr>
          <w:i/>
          <w:iCs/>
        </w:rPr>
        <w:t xml:space="preserve"> </w:t>
      </w:r>
      <w:r w:rsidR="00A95AB9">
        <w:t xml:space="preserve">indicando quais pisos e de que maneira o robot deve </w:t>
      </w:r>
      <w:r w:rsidR="001150F4">
        <w:t xml:space="preserve">transitar entre estes, para que possa chegar ao </w:t>
      </w:r>
      <w:r w:rsidR="001B373A">
        <w:t>destino pretendido.</w:t>
      </w:r>
    </w:p>
    <w:p w14:paraId="42BF109A" w14:textId="77777777" w:rsidR="00E0472A" w:rsidRDefault="00E0472A" w:rsidP="00A941B2">
      <w:pPr>
        <w:pStyle w:val="BodyText1"/>
      </w:pPr>
    </w:p>
    <w:p w14:paraId="080594EF" w14:textId="77777777" w:rsidR="00E0472A" w:rsidRDefault="00E0472A" w:rsidP="00A941B2">
      <w:pPr>
        <w:pStyle w:val="BodyText1"/>
      </w:pPr>
    </w:p>
    <w:p w14:paraId="35D5B40E" w14:textId="77777777" w:rsidR="00E0472A" w:rsidRPr="00A941B2" w:rsidRDefault="00E0472A" w:rsidP="00A941B2">
      <w:pPr>
        <w:pStyle w:val="BodyText1"/>
      </w:pPr>
    </w:p>
    <w:p w14:paraId="6B00D176" w14:textId="6AF564B7" w:rsidR="008410EF" w:rsidRDefault="00CD2E7C" w:rsidP="00975654">
      <w:pPr>
        <w:pStyle w:val="Ttulo1"/>
      </w:pPr>
      <w:bookmarkStart w:id="11" w:name="_Toc151934614"/>
      <w:r>
        <w:t xml:space="preserve">Parte III - </w:t>
      </w:r>
      <w:r w:rsidR="008410EF" w:rsidRPr="00975654">
        <w:t>Movimentação do robot dentro de um piso de edifício</w:t>
      </w:r>
      <w:bookmarkEnd w:id="11"/>
    </w:p>
    <w:p w14:paraId="27486FB3" w14:textId="64F07F69" w:rsidR="002A585C" w:rsidRDefault="002A585C" w:rsidP="00A03F3F">
      <w:pPr>
        <w:pStyle w:val="BodyText1"/>
        <w:ind w:firstLine="720"/>
      </w:pPr>
      <w:r>
        <w:t xml:space="preserve">Para </w:t>
      </w:r>
      <w:r w:rsidR="00C46A6C">
        <w:t xml:space="preserve">calcular o percurso do robot </w:t>
      </w:r>
      <w:r w:rsidR="009169C0">
        <w:t>dentro do piso</w:t>
      </w:r>
      <w:r w:rsidR="001C056D">
        <w:t xml:space="preserve"> foram implementados os métodos </w:t>
      </w:r>
      <w:r w:rsidR="00F50FF8">
        <w:t xml:space="preserve">Primeiro em Profundidade (DFS), </w:t>
      </w:r>
      <w:r w:rsidR="00BB22A8">
        <w:t>Primeiro em Profundidade com a escolha da melhor solução</w:t>
      </w:r>
      <w:r w:rsidR="00B6797C">
        <w:t xml:space="preserve"> (</w:t>
      </w:r>
      <w:proofErr w:type="spellStart"/>
      <w:r w:rsidR="00B6797C">
        <w:t>Better</w:t>
      </w:r>
      <w:proofErr w:type="spellEnd"/>
      <w:r w:rsidR="00B6797C">
        <w:t xml:space="preserve"> DFS), Primeiro em Largura (BFS), </w:t>
      </w:r>
      <w:r w:rsidR="0007146D">
        <w:t>e A*</w:t>
      </w:r>
      <w:r w:rsidR="00FC5F42">
        <w:t>.</w:t>
      </w:r>
    </w:p>
    <w:p w14:paraId="48E20005" w14:textId="49244C9C" w:rsidR="00692589" w:rsidRPr="00692589" w:rsidRDefault="00692589" w:rsidP="00A03F3F">
      <w:pPr>
        <w:pStyle w:val="BodyText1"/>
        <w:ind w:firstLine="720"/>
      </w:pPr>
      <w:r w:rsidRPr="00692589">
        <w:t>Todos os algori</w:t>
      </w:r>
      <w:r>
        <w:t xml:space="preserve">tmos funcionam para grafos, </w:t>
      </w:r>
      <w:r w:rsidR="00932E54">
        <w:t>por isso</w:t>
      </w:r>
      <w:r>
        <w:t xml:space="preserve"> foi necessário adaptar</w:t>
      </w:r>
      <w:r w:rsidR="00932E54">
        <w:t xml:space="preserve"> a matriz do piso</w:t>
      </w:r>
      <w:r w:rsidR="006D18E1">
        <w:t xml:space="preserve"> para uma estrutura de dados deste tipo</w:t>
      </w:r>
      <w:r w:rsidR="00561A8D">
        <w:t>.</w:t>
      </w:r>
    </w:p>
    <w:p w14:paraId="6891F0CB" w14:textId="2887CC00" w:rsidR="00BB3910" w:rsidRPr="008F4EA4" w:rsidRDefault="00E439F7" w:rsidP="00FF5276">
      <w:pPr>
        <w:pStyle w:val="Ttulo2"/>
      </w:pPr>
      <w:bookmarkStart w:id="12" w:name="_Toc151934615"/>
      <w:r w:rsidRPr="008F4EA4">
        <w:t xml:space="preserve">BFS, </w:t>
      </w:r>
      <w:proofErr w:type="spellStart"/>
      <w:r w:rsidRPr="008F4EA4">
        <w:t>Better</w:t>
      </w:r>
      <w:proofErr w:type="spellEnd"/>
      <w:r w:rsidR="005E12C1" w:rsidRPr="008F4EA4">
        <w:t xml:space="preserve"> DFS</w:t>
      </w:r>
      <w:r w:rsidRPr="008F4EA4">
        <w:t xml:space="preserve"> </w:t>
      </w:r>
      <w:r w:rsidR="00FF5276" w:rsidRPr="008F4EA4">
        <w:t xml:space="preserve">e </w:t>
      </w:r>
      <w:r w:rsidRPr="008F4EA4">
        <w:t>DFS</w:t>
      </w:r>
      <w:bookmarkEnd w:id="12"/>
    </w:p>
    <w:p w14:paraId="05E56370" w14:textId="4B73A43E" w:rsidR="00FF5276" w:rsidRDefault="00944D9A" w:rsidP="00FF5276">
      <w:r w:rsidRPr="008F4EA4">
        <w:tab/>
      </w:r>
      <w:r>
        <w:t>Para estes</w:t>
      </w:r>
      <w:r w:rsidR="00E158EA">
        <w:t xml:space="preserve"> algoritmos,</w:t>
      </w:r>
      <w:r w:rsidR="00592D81">
        <w:t xml:space="preserve"> fo</w:t>
      </w:r>
      <w:r w:rsidR="00D21D67">
        <w:t>i</w:t>
      </w:r>
      <w:r w:rsidR="00592D81">
        <w:t xml:space="preserve"> utilizado o </w:t>
      </w:r>
      <w:r w:rsidR="00BC52E8">
        <w:t xml:space="preserve">seguinte </w:t>
      </w:r>
      <w:r w:rsidR="00592D81">
        <w:t xml:space="preserve">predicado </w:t>
      </w:r>
      <w:r w:rsidR="008B233B">
        <w:t>o:</w:t>
      </w:r>
    </w:p>
    <w:p w14:paraId="476B9414" w14:textId="77777777" w:rsidR="00C615A5" w:rsidRDefault="00C615A5" w:rsidP="00C615A5">
      <w:proofErr w:type="spellStart"/>
      <w:r>
        <w:t>cria_</w:t>
      </w:r>
      <w:proofErr w:type="gramStart"/>
      <w:r>
        <w:t>grafo</w:t>
      </w:r>
      <w:proofErr w:type="spellEnd"/>
      <w:r>
        <w:t>(</w:t>
      </w:r>
      <w:proofErr w:type="gramEnd"/>
      <w:r>
        <w:t>_,0):-!.</w:t>
      </w:r>
    </w:p>
    <w:p w14:paraId="051C9085" w14:textId="77777777" w:rsidR="00C615A5" w:rsidRDefault="00C615A5" w:rsidP="00C615A5">
      <w:proofErr w:type="spellStart"/>
      <w:r>
        <w:t>cria_</w:t>
      </w:r>
      <w:proofErr w:type="gramStart"/>
      <w:r>
        <w:t>grafo</w:t>
      </w:r>
      <w:proofErr w:type="spellEnd"/>
      <w:r>
        <w:t>(</w:t>
      </w:r>
      <w:proofErr w:type="spellStart"/>
      <w:proofErr w:type="gramEnd"/>
      <w:r>
        <w:t>Col,Lin</w:t>
      </w:r>
      <w:proofErr w:type="spellEnd"/>
      <w:r>
        <w:t>):-</w:t>
      </w:r>
      <w:proofErr w:type="spellStart"/>
      <w:r>
        <w:t>cria_grafo_lin</w:t>
      </w:r>
      <w:proofErr w:type="spellEnd"/>
      <w:r>
        <w:t>(</w:t>
      </w:r>
      <w:proofErr w:type="spellStart"/>
      <w:r>
        <w:t>Col,Lin</w:t>
      </w:r>
      <w:proofErr w:type="spellEnd"/>
      <w:r>
        <w:t xml:space="preserve">),Lin1 </w:t>
      </w:r>
      <w:proofErr w:type="spellStart"/>
      <w:r>
        <w:t>is</w:t>
      </w:r>
      <w:proofErr w:type="spellEnd"/>
      <w:r>
        <w:t xml:space="preserve"> Lin-1,cria_grafo(Col,Lin1).</w:t>
      </w:r>
    </w:p>
    <w:p w14:paraId="33E0FC35" w14:textId="77777777" w:rsidR="00C615A5" w:rsidRDefault="00C615A5" w:rsidP="00C615A5"/>
    <w:p w14:paraId="59385871" w14:textId="77777777" w:rsidR="00C615A5" w:rsidRDefault="00C615A5" w:rsidP="00C615A5">
      <w:proofErr w:type="spellStart"/>
      <w:r>
        <w:t>cria_grafo_</w:t>
      </w:r>
      <w:proofErr w:type="gramStart"/>
      <w:r>
        <w:t>lin</w:t>
      </w:r>
      <w:proofErr w:type="spellEnd"/>
      <w:r>
        <w:t>(</w:t>
      </w:r>
      <w:proofErr w:type="gramEnd"/>
      <w:r>
        <w:t>0,_):-!.</w:t>
      </w:r>
    </w:p>
    <w:p w14:paraId="61A5C310" w14:textId="3D6E80F9" w:rsidR="00C615A5" w:rsidRDefault="00C615A5" w:rsidP="00C615A5">
      <w:proofErr w:type="spellStart"/>
      <w:r>
        <w:t>cria_grafo_</w:t>
      </w:r>
      <w:proofErr w:type="gramStart"/>
      <w:r>
        <w:t>lin</w:t>
      </w:r>
      <w:proofErr w:type="spellEnd"/>
      <w:r>
        <w:t>(</w:t>
      </w:r>
      <w:proofErr w:type="spellStart"/>
      <w:proofErr w:type="gramEnd"/>
      <w:r>
        <w:t>Col,Lin</w:t>
      </w:r>
      <w:proofErr w:type="spellEnd"/>
      <w:r>
        <w:t>):-m(Col,Lin,0),!,</w:t>
      </w:r>
      <w:proofErr w:type="spellStart"/>
      <w:r>
        <w:t>ColS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Col+1, </w:t>
      </w:r>
      <w:proofErr w:type="spellStart"/>
      <w:r>
        <w:t>ColA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Col-1, </w:t>
      </w:r>
      <w:proofErr w:type="spellStart"/>
      <w:r>
        <w:t>LinS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Lin+1,LinA </w:t>
      </w:r>
      <w:proofErr w:type="spellStart"/>
      <w:r>
        <w:t>is</w:t>
      </w:r>
      <w:proofErr w:type="spellEnd"/>
      <w:r>
        <w:t xml:space="preserve"> Lin-1, </w:t>
      </w:r>
    </w:p>
    <w:p w14:paraId="2F3918C0" w14:textId="77777777" w:rsidR="00C615A5" w:rsidRPr="00C615A5" w:rsidRDefault="00C615A5" w:rsidP="00C615A5">
      <w:pPr>
        <w:rPr>
          <w:lang w:val="en-US"/>
        </w:rPr>
      </w:pPr>
      <w:r w:rsidRPr="008F4EA4">
        <w:t xml:space="preserve">    </w:t>
      </w:r>
      <w:r w:rsidRPr="00C615A5">
        <w:rPr>
          <w:lang w:val="en-US"/>
        </w:rPr>
        <w:t>((m(</w:t>
      </w:r>
      <w:proofErr w:type="gramStart"/>
      <w:r w:rsidRPr="00C615A5">
        <w:rPr>
          <w:lang w:val="en-US"/>
        </w:rPr>
        <w:t>ColS,Lin</w:t>
      </w:r>
      <w:proofErr w:type="gramEnd"/>
      <w:r w:rsidRPr="00C615A5">
        <w:rPr>
          <w:lang w:val="en-US"/>
        </w:rPr>
        <w:t>,0),assertz(ligacel(cel(Col,Lin),cel(ColS,Lin)));true)),</w:t>
      </w:r>
    </w:p>
    <w:p w14:paraId="3C7752B8" w14:textId="77777777" w:rsidR="00C615A5" w:rsidRPr="00C615A5" w:rsidRDefault="00C615A5" w:rsidP="00C615A5">
      <w:pPr>
        <w:rPr>
          <w:lang w:val="en-US"/>
        </w:rPr>
      </w:pPr>
      <w:r w:rsidRPr="00C615A5">
        <w:rPr>
          <w:lang w:val="en-US"/>
        </w:rPr>
        <w:t xml:space="preserve">    ((m(</w:t>
      </w:r>
      <w:proofErr w:type="gramStart"/>
      <w:r w:rsidRPr="00C615A5">
        <w:rPr>
          <w:lang w:val="en-US"/>
        </w:rPr>
        <w:t>ColA,Lin</w:t>
      </w:r>
      <w:proofErr w:type="gramEnd"/>
      <w:r w:rsidRPr="00C615A5">
        <w:rPr>
          <w:lang w:val="en-US"/>
        </w:rPr>
        <w:t>,0),</w:t>
      </w:r>
      <w:proofErr w:type="spellStart"/>
      <w:r w:rsidRPr="00C615A5">
        <w:rPr>
          <w:lang w:val="en-US"/>
        </w:rPr>
        <w:t>assertz</w:t>
      </w:r>
      <w:proofErr w:type="spellEnd"/>
      <w:r w:rsidRPr="00C615A5">
        <w:rPr>
          <w:lang w:val="en-US"/>
        </w:rPr>
        <w:t>(</w:t>
      </w:r>
      <w:proofErr w:type="spellStart"/>
      <w:r w:rsidRPr="00C615A5">
        <w:rPr>
          <w:lang w:val="en-US"/>
        </w:rPr>
        <w:t>ligacel</w:t>
      </w:r>
      <w:proofErr w:type="spellEnd"/>
      <w:r w:rsidRPr="00C615A5">
        <w:rPr>
          <w:lang w:val="en-US"/>
        </w:rPr>
        <w:t>(</w:t>
      </w:r>
      <w:proofErr w:type="spellStart"/>
      <w:r w:rsidRPr="00C615A5">
        <w:rPr>
          <w:lang w:val="en-US"/>
        </w:rPr>
        <w:t>cel</w:t>
      </w:r>
      <w:proofErr w:type="spellEnd"/>
      <w:r w:rsidRPr="00C615A5">
        <w:rPr>
          <w:lang w:val="en-US"/>
        </w:rPr>
        <w:t>(</w:t>
      </w:r>
      <w:proofErr w:type="spellStart"/>
      <w:r w:rsidRPr="00C615A5">
        <w:rPr>
          <w:lang w:val="en-US"/>
        </w:rPr>
        <w:t>Col,Lin</w:t>
      </w:r>
      <w:proofErr w:type="spellEnd"/>
      <w:r w:rsidRPr="00C615A5">
        <w:rPr>
          <w:lang w:val="en-US"/>
        </w:rPr>
        <w:t xml:space="preserve">), </w:t>
      </w:r>
      <w:proofErr w:type="spellStart"/>
      <w:r w:rsidRPr="00C615A5">
        <w:rPr>
          <w:lang w:val="en-US"/>
        </w:rPr>
        <w:t>cel</w:t>
      </w:r>
      <w:proofErr w:type="spellEnd"/>
      <w:r w:rsidRPr="00C615A5">
        <w:rPr>
          <w:lang w:val="en-US"/>
        </w:rPr>
        <w:t>(</w:t>
      </w:r>
      <w:proofErr w:type="spellStart"/>
      <w:r w:rsidRPr="00C615A5">
        <w:rPr>
          <w:lang w:val="en-US"/>
        </w:rPr>
        <w:t>ColA,Lin</w:t>
      </w:r>
      <w:proofErr w:type="spellEnd"/>
      <w:r w:rsidRPr="00C615A5">
        <w:rPr>
          <w:lang w:val="en-US"/>
        </w:rPr>
        <w:t>)));true)),</w:t>
      </w:r>
    </w:p>
    <w:p w14:paraId="48AD35EF" w14:textId="77777777" w:rsidR="00C615A5" w:rsidRPr="00C615A5" w:rsidRDefault="00C615A5" w:rsidP="00C615A5">
      <w:pPr>
        <w:rPr>
          <w:lang w:val="en-US"/>
        </w:rPr>
      </w:pPr>
      <w:r w:rsidRPr="00C615A5">
        <w:rPr>
          <w:lang w:val="en-US"/>
        </w:rPr>
        <w:t xml:space="preserve">    ((m(</w:t>
      </w:r>
      <w:proofErr w:type="gramStart"/>
      <w:r w:rsidRPr="00C615A5">
        <w:rPr>
          <w:lang w:val="en-US"/>
        </w:rPr>
        <w:t>Col,LinS</w:t>
      </w:r>
      <w:proofErr w:type="gramEnd"/>
      <w:r w:rsidRPr="00C615A5">
        <w:rPr>
          <w:lang w:val="en-US"/>
        </w:rPr>
        <w:t>,0),</w:t>
      </w:r>
      <w:proofErr w:type="spellStart"/>
      <w:r w:rsidRPr="00C615A5">
        <w:rPr>
          <w:lang w:val="en-US"/>
        </w:rPr>
        <w:t>assertz</w:t>
      </w:r>
      <w:proofErr w:type="spellEnd"/>
      <w:r w:rsidRPr="00C615A5">
        <w:rPr>
          <w:lang w:val="en-US"/>
        </w:rPr>
        <w:t>(</w:t>
      </w:r>
      <w:proofErr w:type="spellStart"/>
      <w:r w:rsidRPr="00C615A5">
        <w:rPr>
          <w:lang w:val="en-US"/>
        </w:rPr>
        <w:t>ligacel</w:t>
      </w:r>
      <w:proofErr w:type="spellEnd"/>
      <w:r w:rsidRPr="00C615A5">
        <w:rPr>
          <w:lang w:val="en-US"/>
        </w:rPr>
        <w:t>(</w:t>
      </w:r>
      <w:proofErr w:type="spellStart"/>
      <w:r w:rsidRPr="00C615A5">
        <w:rPr>
          <w:lang w:val="en-US"/>
        </w:rPr>
        <w:t>cel</w:t>
      </w:r>
      <w:proofErr w:type="spellEnd"/>
      <w:r w:rsidRPr="00C615A5">
        <w:rPr>
          <w:lang w:val="en-US"/>
        </w:rPr>
        <w:t>(</w:t>
      </w:r>
      <w:proofErr w:type="spellStart"/>
      <w:r w:rsidRPr="00C615A5">
        <w:rPr>
          <w:lang w:val="en-US"/>
        </w:rPr>
        <w:t>Col,Lin</w:t>
      </w:r>
      <w:proofErr w:type="spellEnd"/>
      <w:r w:rsidRPr="00C615A5">
        <w:rPr>
          <w:lang w:val="en-US"/>
        </w:rPr>
        <w:t xml:space="preserve">), </w:t>
      </w:r>
      <w:proofErr w:type="spellStart"/>
      <w:r w:rsidRPr="00C615A5">
        <w:rPr>
          <w:lang w:val="en-US"/>
        </w:rPr>
        <w:t>cel</w:t>
      </w:r>
      <w:proofErr w:type="spellEnd"/>
      <w:r w:rsidRPr="00C615A5">
        <w:rPr>
          <w:lang w:val="en-US"/>
        </w:rPr>
        <w:t>(</w:t>
      </w:r>
      <w:proofErr w:type="spellStart"/>
      <w:r w:rsidRPr="00C615A5">
        <w:rPr>
          <w:lang w:val="en-US"/>
        </w:rPr>
        <w:t>Col,LinS</w:t>
      </w:r>
      <w:proofErr w:type="spellEnd"/>
      <w:r w:rsidRPr="00C615A5">
        <w:rPr>
          <w:lang w:val="en-US"/>
        </w:rPr>
        <w:t>)));true)),</w:t>
      </w:r>
    </w:p>
    <w:p w14:paraId="37FAEA8A" w14:textId="77777777" w:rsidR="00C615A5" w:rsidRDefault="00C615A5" w:rsidP="00C615A5">
      <w:r w:rsidRPr="00C615A5">
        <w:rPr>
          <w:lang w:val="en-US"/>
        </w:rPr>
        <w:t xml:space="preserve">    </w:t>
      </w:r>
      <w:r>
        <w:t>((m(</w:t>
      </w:r>
      <w:proofErr w:type="gramStart"/>
      <w:r>
        <w:t>Col,LinA</w:t>
      </w:r>
      <w:proofErr w:type="gramEnd"/>
      <w:r>
        <w:t>,0),</w:t>
      </w:r>
      <w:proofErr w:type="spellStart"/>
      <w:r>
        <w:t>assertz</w:t>
      </w:r>
      <w:proofErr w:type="spellEnd"/>
      <w:r>
        <w:t>(</w:t>
      </w:r>
      <w:proofErr w:type="spellStart"/>
      <w:r>
        <w:t>ligacel</w:t>
      </w:r>
      <w:proofErr w:type="spellEnd"/>
      <w:r>
        <w:t>(</w:t>
      </w:r>
      <w:proofErr w:type="spellStart"/>
      <w:r>
        <w:t>cel</w:t>
      </w:r>
      <w:proofErr w:type="spellEnd"/>
      <w:r>
        <w:t>(</w:t>
      </w:r>
      <w:proofErr w:type="spellStart"/>
      <w:r>
        <w:t>Col,Lin</w:t>
      </w:r>
      <w:proofErr w:type="spellEnd"/>
      <w:r>
        <w:t xml:space="preserve">), </w:t>
      </w:r>
      <w:proofErr w:type="spellStart"/>
      <w:r>
        <w:t>cel</w:t>
      </w:r>
      <w:proofErr w:type="spellEnd"/>
      <w:r>
        <w:t>(</w:t>
      </w:r>
      <w:proofErr w:type="spellStart"/>
      <w:r>
        <w:t>Col,LinA</w:t>
      </w:r>
      <w:proofErr w:type="spellEnd"/>
      <w:r>
        <w:t>)));</w:t>
      </w:r>
      <w:proofErr w:type="spellStart"/>
      <w:r>
        <w:t>true</w:t>
      </w:r>
      <w:proofErr w:type="spellEnd"/>
      <w:r>
        <w:t>)),</w:t>
      </w:r>
    </w:p>
    <w:p w14:paraId="30048C5F" w14:textId="77777777" w:rsidR="00C615A5" w:rsidRDefault="00C615A5" w:rsidP="00C615A5">
      <w:r>
        <w:t xml:space="preserve">    ((m(</w:t>
      </w:r>
      <w:proofErr w:type="gramStart"/>
      <w:r>
        <w:t>ColA,LinA</w:t>
      </w:r>
      <w:proofErr w:type="gramEnd"/>
      <w:r>
        <w:t>,0),</w:t>
      </w:r>
      <w:proofErr w:type="spellStart"/>
      <w:r>
        <w:t>assertz</w:t>
      </w:r>
      <w:proofErr w:type="spellEnd"/>
      <w:r>
        <w:t>(</w:t>
      </w:r>
      <w:proofErr w:type="spellStart"/>
      <w:r>
        <w:t>ligacel</w:t>
      </w:r>
      <w:proofErr w:type="spellEnd"/>
      <w:r>
        <w:t>(</w:t>
      </w:r>
      <w:proofErr w:type="spellStart"/>
      <w:r>
        <w:t>cel</w:t>
      </w:r>
      <w:proofErr w:type="spellEnd"/>
      <w:r>
        <w:t>(</w:t>
      </w:r>
      <w:proofErr w:type="spellStart"/>
      <w:r>
        <w:t>Col,Lin</w:t>
      </w:r>
      <w:proofErr w:type="spellEnd"/>
      <w:r>
        <w:t xml:space="preserve">), </w:t>
      </w:r>
      <w:proofErr w:type="spellStart"/>
      <w:r>
        <w:t>cel</w:t>
      </w:r>
      <w:proofErr w:type="spellEnd"/>
      <w:r>
        <w:t>(</w:t>
      </w:r>
      <w:proofErr w:type="spellStart"/>
      <w:r>
        <w:t>ColA,LinA</w:t>
      </w:r>
      <w:proofErr w:type="spellEnd"/>
      <w:r>
        <w:t>)));</w:t>
      </w:r>
      <w:proofErr w:type="spellStart"/>
      <w:r>
        <w:t>true</w:t>
      </w:r>
      <w:proofErr w:type="spellEnd"/>
      <w:r>
        <w:t>)),</w:t>
      </w:r>
    </w:p>
    <w:p w14:paraId="3989E2FE" w14:textId="77777777" w:rsidR="00C615A5" w:rsidRPr="00C615A5" w:rsidRDefault="00C615A5" w:rsidP="00C615A5">
      <w:pPr>
        <w:rPr>
          <w:lang w:val="en-US"/>
        </w:rPr>
      </w:pPr>
      <w:r>
        <w:t xml:space="preserve">    </w:t>
      </w:r>
      <w:r w:rsidRPr="00C615A5">
        <w:rPr>
          <w:lang w:val="en-US"/>
        </w:rPr>
        <w:t>((m(</w:t>
      </w:r>
      <w:proofErr w:type="gramStart"/>
      <w:r w:rsidRPr="00C615A5">
        <w:rPr>
          <w:lang w:val="en-US"/>
        </w:rPr>
        <w:t>ColS,LinS</w:t>
      </w:r>
      <w:proofErr w:type="gramEnd"/>
      <w:r w:rsidRPr="00C615A5">
        <w:rPr>
          <w:lang w:val="en-US"/>
        </w:rPr>
        <w:t>,0),</w:t>
      </w:r>
      <w:proofErr w:type="spellStart"/>
      <w:r w:rsidRPr="00C615A5">
        <w:rPr>
          <w:lang w:val="en-US"/>
        </w:rPr>
        <w:t>assertz</w:t>
      </w:r>
      <w:proofErr w:type="spellEnd"/>
      <w:r w:rsidRPr="00C615A5">
        <w:rPr>
          <w:lang w:val="en-US"/>
        </w:rPr>
        <w:t>(</w:t>
      </w:r>
      <w:proofErr w:type="spellStart"/>
      <w:r w:rsidRPr="00C615A5">
        <w:rPr>
          <w:lang w:val="en-US"/>
        </w:rPr>
        <w:t>ligacel</w:t>
      </w:r>
      <w:proofErr w:type="spellEnd"/>
      <w:r w:rsidRPr="00C615A5">
        <w:rPr>
          <w:lang w:val="en-US"/>
        </w:rPr>
        <w:t>(</w:t>
      </w:r>
      <w:proofErr w:type="spellStart"/>
      <w:r w:rsidRPr="00C615A5">
        <w:rPr>
          <w:lang w:val="en-US"/>
        </w:rPr>
        <w:t>cel</w:t>
      </w:r>
      <w:proofErr w:type="spellEnd"/>
      <w:r w:rsidRPr="00C615A5">
        <w:rPr>
          <w:lang w:val="en-US"/>
        </w:rPr>
        <w:t>(</w:t>
      </w:r>
      <w:proofErr w:type="spellStart"/>
      <w:r w:rsidRPr="00C615A5">
        <w:rPr>
          <w:lang w:val="en-US"/>
        </w:rPr>
        <w:t>Col,Lin</w:t>
      </w:r>
      <w:proofErr w:type="spellEnd"/>
      <w:r w:rsidRPr="00C615A5">
        <w:rPr>
          <w:lang w:val="en-US"/>
        </w:rPr>
        <w:t xml:space="preserve">), </w:t>
      </w:r>
      <w:proofErr w:type="spellStart"/>
      <w:r w:rsidRPr="00C615A5">
        <w:rPr>
          <w:lang w:val="en-US"/>
        </w:rPr>
        <w:t>cel</w:t>
      </w:r>
      <w:proofErr w:type="spellEnd"/>
      <w:r w:rsidRPr="00C615A5">
        <w:rPr>
          <w:lang w:val="en-US"/>
        </w:rPr>
        <w:t>(</w:t>
      </w:r>
      <w:proofErr w:type="spellStart"/>
      <w:r w:rsidRPr="00C615A5">
        <w:rPr>
          <w:lang w:val="en-US"/>
        </w:rPr>
        <w:t>ColS,LinS</w:t>
      </w:r>
      <w:proofErr w:type="spellEnd"/>
      <w:r w:rsidRPr="00C615A5">
        <w:rPr>
          <w:lang w:val="en-US"/>
        </w:rPr>
        <w:t>)));true)),</w:t>
      </w:r>
    </w:p>
    <w:p w14:paraId="79D5F2E0" w14:textId="77777777" w:rsidR="00C615A5" w:rsidRPr="00C615A5" w:rsidRDefault="00C615A5" w:rsidP="00C615A5">
      <w:pPr>
        <w:rPr>
          <w:lang w:val="en-US"/>
        </w:rPr>
      </w:pPr>
      <w:r w:rsidRPr="00C615A5">
        <w:rPr>
          <w:lang w:val="en-US"/>
        </w:rPr>
        <w:t xml:space="preserve">    ((m(</w:t>
      </w:r>
      <w:proofErr w:type="gramStart"/>
      <w:r w:rsidRPr="00C615A5">
        <w:rPr>
          <w:lang w:val="en-US"/>
        </w:rPr>
        <w:t>ColA,LinS</w:t>
      </w:r>
      <w:proofErr w:type="gramEnd"/>
      <w:r w:rsidRPr="00C615A5">
        <w:rPr>
          <w:lang w:val="en-US"/>
        </w:rPr>
        <w:t>,0),</w:t>
      </w:r>
      <w:proofErr w:type="spellStart"/>
      <w:r w:rsidRPr="00C615A5">
        <w:rPr>
          <w:lang w:val="en-US"/>
        </w:rPr>
        <w:t>assertz</w:t>
      </w:r>
      <w:proofErr w:type="spellEnd"/>
      <w:r w:rsidRPr="00C615A5">
        <w:rPr>
          <w:lang w:val="en-US"/>
        </w:rPr>
        <w:t>(</w:t>
      </w:r>
      <w:proofErr w:type="spellStart"/>
      <w:r w:rsidRPr="00C615A5">
        <w:rPr>
          <w:lang w:val="en-US"/>
        </w:rPr>
        <w:t>ligacel</w:t>
      </w:r>
      <w:proofErr w:type="spellEnd"/>
      <w:r w:rsidRPr="00C615A5">
        <w:rPr>
          <w:lang w:val="en-US"/>
        </w:rPr>
        <w:t>(</w:t>
      </w:r>
      <w:proofErr w:type="spellStart"/>
      <w:r w:rsidRPr="00C615A5">
        <w:rPr>
          <w:lang w:val="en-US"/>
        </w:rPr>
        <w:t>cel</w:t>
      </w:r>
      <w:proofErr w:type="spellEnd"/>
      <w:r w:rsidRPr="00C615A5">
        <w:rPr>
          <w:lang w:val="en-US"/>
        </w:rPr>
        <w:t>(</w:t>
      </w:r>
      <w:proofErr w:type="spellStart"/>
      <w:r w:rsidRPr="00C615A5">
        <w:rPr>
          <w:lang w:val="en-US"/>
        </w:rPr>
        <w:t>Col,Lin</w:t>
      </w:r>
      <w:proofErr w:type="spellEnd"/>
      <w:r w:rsidRPr="00C615A5">
        <w:rPr>
          <w:lang w:val="en-US"/>
        </w:rPr>
        <w:t xml:space="preserve">), </w:t>
      </w:r>
      <w:proofErr w:type="spellStart"/>
      <w:r w:rsidRPr="00C615A5">
        <w:rPr>
          <w:lang w:val="en-US"/>
        </w:rPr>
        <w:t>cel</w:t>
      </w:r>
      <w:proofErr w:type="spellEnd"/>
      <w:r w:rsidRPr="00C615A5">
        <w:rPr>
          <w:lang w:val="en-US"/>
        </w:rPr>
        <w:t>(</w:t>
      </w:r>
      <w:proofErr w:type="spellStart"/>
      <w:r w:rsidRPr="00C615A5">
        <w:rPr>
          <w:lang w:val="en-US"/>
        </w:rPr>
        <w:t>ColA,LinS</w:t>
      </w:r>
      <w:proofErr w:type="spellEnd"/>
      <w:r w:rsidRPr="00C615A5">
        <w:rPr>
          <w:lang w:val="en-US"/>
        </w:rPr>
        <w:t>)));true)),</w:t>
      </w:r>
    </w:p>
    <w:p w14:paraId="1FD37BF4" w14:textId="77777777" w:rsidR="00C615A5" w:rsidRPr="00C615A5" w:rsidRDefault="00C615A5" w:rsidP="00C615A5">
      <w:pPr>
        <w:rPr>
          <w:lang w:val="en-US"/>
        </w:rPr>
      </w:pPr>
      <w:r w:rsidRPr="00C615A5">
        <w:rPr>
          <w:lang w:val="en-US"/>
        </w:rPr>
        <w:t xml:space="preserve">    ((m(</w:t>
      </w:r>
      <w:proofErr w:type="gramStart"/>
      <w:r w:rsidRPr="00C615A5">
        <w:rPr>
          <w:lang w:val="en-US"/>
        </w:rPr>
        <w:t>ColS,LinA</w:t>
      </w:r>
      <w:proofErr w:type="gramEnd"/>
      <w:r w:rsidRPr="00C615A5">
        <w:rPr>
          <w:lang w:val="en-US"/>
        </w:rPr>
        <w:t>,0),</w:t>
      </w:r>
      <w:proofErr w:type="spellStart"/>
      <w:r w:rsidRPr="00C615A5">
        <w:rPr>
          <w:lang w:val="en-US"/>
        </w:rPr>
        <w:t>assertz</w:t>
      </w:r>
      <w:proofErr w:type="spellEnd"/>
      <w:r w:rsidRPr="00C615A5">
        <w:rPr>
          <w:lang w:val="en-US"/>
        </w:rPr>
        <w:t>(</w:t>
      </w:r>
      <w:proofErr w:type="spellStart"/>
      <w:r w:rsidRPr="00C615A5">
        <w:rPr>
          <w:lang w:val="en-US"/>
        </w:rPr>
        <w:t>ligacel</w:t>
      </w:r>
      <w:proofErr w:type="spellEnd"/>
      <w:r w:rsidRPr="00C615A5">
        <w:rPr>
          <w:lang w:val="en-US"/>
        </w:rPr>
        <w:t>(</w:t>
      </w:r>
      <w:proofErr w:type="spellStart"/>
      <w:r w:rsidRPr="00C615A5">
        <w:rPr>
          <w:lang w:val="en-US"/>
        </w:rPr>
        <w:t>cel</w:t>
      </w:r>
      <w:proofErr w:type="spellEnd"/>
      <w:r w:rsidRPr="00C615A5">
        <w:rPr>
          <w:lang w:val="en-US"/>
        </w:rPr>
        <w:t>(</w:t>
      </w:r>
      <w:proofErr w:type="spellStart"/>
      <w:r w:rsidRPr="00C615A5">
        <w:rPr>
          <w:lang w:val="en-US"/>
        </w:rPr>
        <w:t>Col,Lin</w:t>
      </w:r>
      <w:proofErr w:type="spellEnd"/>
      <w:r w:rsidRPr="00C615A5">
        <w:rPr>
          <w:lang w:val="en-US"/>
        </w:rPr>
        <w:t xml:space="preserve">), </w:t>
      </w:r>
      <w:proofErr w:type="spellStart"/>
      <w:r w:rsidRPr="00C615A5">
        <w:rPr>
          <w:lang w:val="en-US"/>
        </w:rPr>
        <w:t>cel</w:t>
      </w:r>
      <w:proofErr w:type="spellEnd"/>
      <w:r w:rsidRPr="00C615A5">
        <w:rPr>
          <w:lang w:val="en-US"/>
        </w:rPr>
        <w:t>(</w:t>
      </w:r>
      <w:proofErr w:type="spellStart"/>
      <w:r w:rsidRPr="00C615A5">
        <w:rPr>
          <w:lang w:val="en-US"/>
        </w:rPr>
        <w:t>ColS,LinA</w:t>
      </w:r>
      <w:proofErr w:type="spellEnd"/>
      <w:r w:rsidRPr="00C615A5">
        <w:rPr>
          <w:lang w:val="en-US"/>
        </w:rPr>
        <w:t>)));true)),</w:t>
      </w:r>
    </w:p>
    <w:p w14:paraId="0F470DCB" w14:textId="77777777" w:rsidR="00C615A5" w:rsidRPr="00CA4145" w:rsidRDefault="00C615A5" w:rsidP="00C615A5">
      <w:pPr>
        <w:rPr>
          <w:lang w:val="en-US"/>
        </w:rPr>
      </w:pPr>
      <w:r w:rsidRPr="00C615A5">
        <w:rPr>
          <w:lang w:val="en-US"/>
        </w:rPr>
        <w:t xml:space="preserve">    </w:t>
      </w:r>
      <w:r w:rsidRPr="00CA4145">
        <w:rPr>
          <w:lang w:val="en-US"/>
        </w:rPr>
        <w:t>Col1 is Col-1,</w:t>
      </w:r>
    </w:p>
    <w:p w14:paraId="33E8E988" w14:textId="77777777" w:rsidR="00C615A5" w:rsidRPr="00CA4145" w:rsidRDefault="00C615A5" w:rsidP="00C615A5">
      <w:pPr>
        <w:rPr>
          <w:lang w:val="en-US"/>
        </w:rPr>
      </w:pPr>
      <w:r w:rsidRPr="00CA4145">
        <w:rPr>
          <w:lang w:val="en-US"/>
        </w:rPr>
        <w:t xml:space="preserve">    </w:t>
      </w:r>
      <w:proofErr w:type="spellStart"/>
      <w:r w:rsidRPr="00CA4145">
        <w:rPr>
          <w:lang w:val="en-US"/>
        </w:rPr>
        <w:t>cria_grafo_</w:t>
      </w:r>
      <w:proofErr w:type="gramStart"/>
      <w:r w:rsidRPr="00CA4145">
        <w:rPr>
          <w:lang w:val="en-US"/>
        </w:rPr>
        <w:t>lin</w:t>
      </w:r>
      <w:proofErr w:type="spellEnd"/>
      <w:r w:rsidRPr="00CA4145">
        <w:rPr>
          <w:lang w:val="en-US"/>
        </w:rPr>
        <w:t>(</w:t>
      </w:r>
      <w:proofErr w:type="gramEnd"/>
      <w:r w:rsidRPr="00CA4145">
        <w:rPr>
          <w:lang w:val="en-US"/>
        </w:rPr>
        <w:t>Col1,Lin).</w:t>
      </w:r>
    </w:p>
    <w:p w14:paraId="64ABBFF4" w14:textId="0EB7D4E1" w:rsidR="00C615A5" w:rsidRPr="00CA4145" w:rsidRDefault="00C615A5" w:rsidP="00C615A5">
      <w:pPr>
        <w:rPr>
          <w:lang w:val="en-US"/>
        </w:rPr>
      </w:pPr>
      <w:proofErr w:type="spellStart"/>
      <w:r w:rsidRPr="00CA4145">
        <w:rPr>
          <w:lang w:val="en-US"/>
        </w:rPr>
        <w:t>cria_grafo_</w:t>
      </w:r>
      <w:proofErr w:type="gramStart"/>
      <w:r w:rsidRPr="00CA4145">
        <w:rPr>
          <w:lang w:val="en-US"/>
        </w:rPr>
        <w:t>lin</w:t>
      </w:r>
      <w:proofErr w:type="spellEnd"/>
      <w:r w:rsidRPr="00CA4145">
        <w:rPr>
          <w:lang w:val="en-US"/>
        </w:rPr>
        <w:t>(</w:t>
      </w:r>
      <w:proofErr w:type="spellStart"/>
      <w:proofErr w:type="gramEnd"/>
      <w:r w:rsidRPr="00CA4145">
        <w:rPr>
          <w:lang w:val="en-US"/>
        </w:rPr>
        <w:t>Col,Lin</w:t>
      </w:r>
      <w:proofErr w:type="spellEnd"/>
      <w:r w:rsidRPr="00CA4145">
        <w:rPr>
          <w:lang w:val="en-US"/>
        </w:rPr>
        <w:t>):-Col1 is Col-1,cria_grafo_lin(Col1,Lin).</w:t>
      </w:r>
    </w:p>
    <w:p w14:paraId="6FA30487" w14:textId="77777777" w:rsidR="00E0129F" w:rsidRPr="00CA4145" w:rsidRDefault="00E0129F" w:rsidP="00C615A5">
      <w:pPr>
        <w:rPr>
          <w:lang w:val="en-US"/>
        </w:rPr>
      </w:pPr>
    </w:p>
    <w:p w14:paraId="27BC81CC" w14:textId="2711834D" w:rsidR="00DE2EF2" w:rsidRDefault="00E0129F" w:rsidP="00C615A5">
      <w:r>
        <w:t>Este</w:t>
      </w:r>
      <w:r w:rsidR="00CA31E8">
        <w:t xml:space="preserve"> predicado permite a criação</w:t>
      </w:r>
      <w:r w:rsidR="005C37C6">
        <w:t xml:space="preserve"> de </w:t>
      </w:r>
      <w:proofErr w:type="spellStart"/>
      <w:r w:rsidR="005C37C6" w:rsidRPr="00A96546">
        <w:rPr>
          <w:i/>
          <w:iCs/>
        </w:rPr>
        <w:t>ligacel</w:t>
      </w:r>
      <w:proofErr w:type="spellEnd"/>
      <w:r w:rsidR="00A96546" w:rsidRPr="00A96546">
        <w:rPr>
          <w:i/>
          <w:iCs/>
        </w:rPr>
        <w:t>/2</w:t>
      </w:r>
      <w:r w:rsidR="005C37C6">
        <w:t xml:space="preserve"> </w:t>
      </w:r>
      <w:r w:rsidR="00F12BD2">
        <w:t xml:space="preserve">que corresponde ao </w:t>
      </w:r>
      <w:r w:rsidR="00C4512A">
        <w:t xml:space="preserve">conceito de </w:t>
      </w:r>
      <w:proofErr w:type="spellStart"/>
      <w:r w:rsidR="00CD427A">
        <w:t>edge</w:t>
      </w:r>
      <w:proofErr w:type="spellEnd"/>
      <w:r w:rsidR="00C4512A">
        <w:t xml:space="preserve"> do grafo</w:t>
      </w:r>
      <w:r w:rsidR="006F2F2A">
        <w:t>, permitindo</w:t>
      </w:r>
      <w:r w:rsidR="00DE2EF2">
        <w:t xml:space="preserve"> </w:t>
      </w:r>
      <w:r w:rsidR="00551DB6">
        <w:t xml:space="preserve">executar os algoritmos e obter os caminhos </w:t>
      </w:r>
      <w:r w:rsidR="006F2F2A">
        <w:t>desejados.</w:t>
      </w:r>
    </w:p>
    <w:p w14:paraId="624730C6" w14:textId="61E9B601" w:rsidR="00E0129F" w:rsidRDefault="005C37C6" w:rsidP="00C615A5">
      <w:r>
        <w:t xml:space="preserve"> </w:t>
      </w:r>
    </w:p>
    <w:p w14:paraId="5331D1F9" w14:textId="77777777" w:rsidR="006F2F2A" w:rsidRDefault="006F2F2A" w:rsidP="00C615A5"/>
    <w:p w14:paraId="7947B5A3" w14:textId="77777777" w:rsidR="006F2F2A" w:rsidRDefault="006F2F2A" w:rsidP="00C615A5"/>
    <w:p w14:paraId="4CC296FB" w14:textId="0BC31EE1" w:rsidR="006F2F2A" w:rsidRDefault="006F2F2A" w:rsidP="006F2F2A">
      <w:pPr>
        <w:pStyle w:val="Ttulo2"/>
      </w:pPr>
      <w:bookmarkStart w:id="13" w:name="_Toc151934616"/>
      <w:r>
        <w:lastRenderedPageBreak/>
        <w:t>A*</w:t>
      </w:r>
      <w:bookmarkEnd w:id="13"/>
    </w:p>
    <w:p w14:paraId="186C9BB0" w14:textId="776B9858" w:rsidR="006F2F2A" w:rsidRDefault="006F2F2A" w:rsidP="006F2F2A">
      <w:r>
        <w:t>Para o A*</w:t>
      </w:r>
      <w:r w:rsidR="002F37DB">
        <w:t xml:space="preserve">, é necessário fazer um tratamento diferente. É necessário criar os factos </w:t>
      </w:r>
      <w:proofErr w:type="gramStart"/>
      <w:r w:rsidR="00642D4A" w:rsidRPr="00170C65">
        <w:rPr>
          <w:i/>
          <w:iCs/>
        </w:rPr>
        <w:t>node(</w:t>
      </w:r>
      <w:proofErr w:type="spellStart"/>
      <w:proofErr w:type="gramEnd"/>
      <w:r w:rsidR="00642D4A" w:rsidRPr="00170C65">
        <w:rPr>
          <w:i/>
          <w:iCs/>
        </w:rPr>
        <w:t>Id,X,Y</w:t>
      </w:r>
      <w:proofErr w:type="spellEnd"/>
      <w:r w:rsidR="00642D4A" w:rsidRPr="00170C65">
        <w:rPr>
          <w:i/>
          <w:iCs/>
        </w:rPr>
        <w:t>)</w:t>
      </w:r>
      <w:r w:rsidR="00642D4A">
        <w:t xml:space="preserve"> e </w:t>
      </w:r>
      <w:proofErr w:type="spellStart"/>
      <w:r w:rsidR="00642D4A" w:rsidRPr="00170C65">
        <w:rPr>
          <w:i/>
          <w:iCs/>
        </w:rPr>
        <w:t>edge</w:t>
      </w:r>
      <w:proofErr w:type="spellEnd"/>
      <w:r w:rsidR="00642D4A" w:rsidRPr="00170C65">
        <w:rPr>
          <w:i/>
          <w:iCs/>
        </w:rPr>
        <w:t>(Node1</w:t>
      </w:r>
      <w:r w:rsidR="00892FEB" w:rsidRPr="00170C65">
        <w:rPr>
          <w:i/>
          <w:iCs/>
        </w:rPr>
        <w:t>,Node2</w:t>
      </w:r>
      <w:r w:rsidR="00ED4A65" w:rsidRPr="00170C65">
        <w:rPr>
          <w:i/>
          <w:iCs/>
        </w:rPr>
        <w:t>,Custo</w:t>
      </w:r>
      <w:r w:rsidR="00642D4A" w:rsidRPr="00170C65">
        <w:rPr>
          <w:i/>
          <w:iCs/>
        </w:rPr>
        <w:t>)</w:t>
      </w:r>
      <w:r w:rsidR="00174BD2">
        <w:t>.</w:t>
      </w:r>
    </w:p>
    <w:p w14:paraId="6DD15B1D" w14:textId="77777777" w:rsidR="00174BD2" w:rsidRDefault="00174BD2" w:rsidP="006F2F2A"/>
    <w:p w14:paraId="3928EC05" w14:textId="3EA24CF8" w:rsidR="00ED4A65" w:rsidRDefault="00174BD2" w:rsidP="006F2F2A">
      <w:r>
        <w:t>Para a criação dos nodes foi implementado o seguinte predicado</w:t>
      </w:r>
      <w:r w:rsidR="00501E4E">
        <w:t>:</w:t>
      </w:r>
    </w:p>
    <w:p w14:paraId="2602034E" w14:textId="77777777" w:rsidR="00ED4A65" w:rsidRDefault="00ED4A65" w:rsidP="00ED4A65">
      <w:proofErr w:type="spellStart"/>
      <w:r>
        <w:t>criar_</w:t>
      </w:r>
      <w:proofErr w:type="gramStart"/>
      <w:r>
        <w:t>nodes</w:t>
      </w:r>
      <w:proofErr w:type="spellEnd"/>
      <w:r>
        <w:t>(</w:t>
      </w:r>
      <w:proofErr w:type="gramEnd"/>
      <w:r>
        <w:t>):-</w:t>
      </w:r>
    </w:p>
    <w:p w14:paraId="36458AFF" w14:textId="77777777" w:rsidR="00ED4A65" w:rsidRDefault="00ED4A65" w:rsidP="00ED4A65">
      <w:r>
        <w:t xml:space="preserve">    </w:t>
      </w:r>
      <w:proofErr w:type="spellStart"/>
      <w:r>
        <w:t>findall</w:t>
      </w:r>
      <w:proofErr w:type="spellEnd"/>
      <w:r>
        <w:t>(m(</w:t>
      </w:r>
      <w:proofErr w:type="gramStart"/>
      <w:r>
        <w:t>X,Y</w:t>
      </w:r>
      <w:proofErr w:type="gramEnd"/>
      <w:r>
        <w:t>,0),m(X,Y,0),</w:t>
      </w:r>
      <w:proofErr w:type="spellStart"/>
      <w:r>
        <w:t>Res</w:t>
      </w:r>
      <w:proofErr w:type="spellEnd"/>
      <w:r>
        <w:t>),</w:t>
      </w:r>
    </w:p>
    <w:p w14:paraId="24F2334D" w14:textId="77777777" w:rsidR="00ED4A65" w:rsidRDefault="00ED4A65" w:rsidP="00ED4A65">
      <w:r>
        <w:t xml:space="preserve">    criar_nodes1(Res,0).</w:t>
      </w:r>
    </w:p>
    <w:p w14:paraId="7AA6E291" w14:textId="77777777" w:rsidR="00ED4A65" w:rsidRDefault="00ED4A65" w:rsidP="00ED4A65"/>
    <w:p w14:paraId="6F4ECD75" w14:textId="77777777" w:rsidR="00ED4A65" w:rsidRDefault="00ED4A65" w:rsidP="00ED4A65">
      <w:r>
        <w:t>criar_nodes1([</w:t>
      </w:r>
      <w:proofErr w:type="gramStart"/>
      <w:r>
        <w:t>],_</w:t>
      </w:r>
      <w:proofErr w:type="gramEnd"/>
      <w:r>
        <w:t>).</w:t>
      </w:r>
    </w:p>
    <w:p w14:paraId="3D2CFA37" w14:textId="77777777" w:rsidR="00ED4A65" w:rsidRDefault="00ED4A65" w:rsidP="00ED4A65">
      <w:r>
        <w:t>criar_nodes1([m(</w:t>
      </w:r>
      <w:proofErr w:type="gramStart"/>
      <w:r>
        <w:t>X,Y</w:t>
      </w:r>
      <w:proofErr w:type="gramEnd"/>
      <w:r>
        <w:t>,0)|RL],Id):-</w:t>
      </w:r>
    </w:p>
    <w:p w14:paraId="0187DB70" w14:textId="77777777" w:rsidR="00ED4A65" w:rsidRPr="00ED4A65" w:rsidRDefault="00ED4A65" w:rsidP="00ED4A65">
      <w:pPr>
        <w:rPr>
          <w:lang w:val="en-US"/>
        </w:rPr>
      </w:pPr>
      <w:r>
        <w:t xml:space="preserve">    </w:t>
      </w:r>
      <w:r w:rsidRPr="00ED4A65">
        <w:rPr>
          <w:lang w:val="en-US"/>
        </w:rPr>
        <w:t>Id1 is Id+1,</w:t>
      </w:r>
    </w:p>
    <w:p w14:paraId="53FA07CA" w14:textId="77777777" w:rsidR="00ED4A65" w:rsidRPr="00CA4145" w:rsidRDefault="00ED4A65" w:rsidP="00ED4A65">
      <w:pPr>
        <w:rPr>
          <w:lang w:val="en-US"/>
        </w:rPr>
      </w:pPr>
      <w:r w:rsidRPr="00ED4A65">
        <w:rPr>
          <w:lang w:val="en-US"/>
        </w:rPr>
        <w:t xml:space="preserve">    </w:t>
      </w:r>
      <w:proofErr w:type="spellStart"/>
      <w:r w:rsidRPr="00CA4145">
        <w:rPr>
          <w:lang w:val="en-US"/>
        </w:rPr>
        <w:t>assertz</w:t>
      </w:r>
      <w:proofErr w:type="spellEnd"/>
      <w:r w:rsidRPr="00CA4145">
        <w:rPr>
          <w:lang w:val="en-US"/>
        </w:rPr>
        <w:t>(</w:t>
      </w:r>
      <w:proofErr w:type="gramStart"/>
      <w:r w:rsidRPr="00CA4145">
        <w:rPr>
          <w:lang w:val="en-US"/>
        </w:rPr>
        <w:t>node(</w:t>
      </w:r>
      <w:proofErr w:type="gramEnd"/>
      <w:r w:rsidRPr="00CA4145">
        <w:rPr>
          <w:lang w:val="en-US"/>
        </w:rPr>
        <w:t>Id1,X,Y)),</w:t>
      </w:r>
    </w:p>
    <w:p w14:paraId="3A09C1C0" w14:textId="77777777" w:rsidR="00ED4A65" w:rsidRDefault="00ED4A65" w:rsidP="00ED4A65">
      <w:r w:rsidRPr="00CA4145">
        <w:rPr>
          <w:lang w:val="en-US"/>
        </w:rPr>
        <w:t xml:space="preserve">    </w:t>
      </w:r>
      <w:r>
        <w:t>criar_nodes1(</w:t>
      </w:r>
      <w:proofErr w:type="gramStart"/>
      <w:r>
        <w:t>RL,Id</w:t>
      </w:r>
      <w:proofErr w:type="gramEnd"/>
      <w:r>
        <w:t>1).</w:t>
      </w:r>
    </w:p>
    <w:p w14:paraId="21ACE940" w14:textId="37FEE9FC" w:rsidR="00501E4E" w:rsidRDefault="0036184F" w:rsidP="00ED4A65">
      <w:r>
        <w:t xml:space="preserve">Primeiro são procuradas todas as células do piso que </w:t>
      </w:r>
      <w:r w:rsidR="00037A60">
        <w:t>não estão ocupadas (</w:t>
      </w:r>
      <w:r w:rsidR="00037A60" w:rsidRPr="00170C65">
        <w:rPr>
          <w:i/>
          <w:iCs/>
        </w:rPr>
        <w:t>m(</w:t>
      </w:r>
      <w:proofErr w:type="gramStart"/>
      <w:r w:rsidR="00037A60" w:rsidRPr="00170C65">
        <w:rPr>
          <w:i/>
          <w:iCs/>
        </w:rPr>
        <w:t>X,Y</w:t>
      </w:r>
      <w:proofErr w:type="gramEnd"/>
      <w:r w:rsidR="00037A60" w:rsidRPr="00170C65">
        <w:rPr>
          <w:i/>
          <w:iCs/>
        </w:rPr>
        <w:t>,0)</w:t>
      </w:r>
      <w:r w:rsidR="00037A60">
        <w:t>)</w:t>
      </w:r>
      <w:r w:rsidR="00E60508">
        <w:t xml:space="preserve"> e</w:t>
      </w:r>
      <w:r w:rsidR="00625762">
        <w:t>, para cada uma</w:t>
      </w:r>
      <w:r w:rsidR="00A1072B">
        <w:t xml:space="preserve">, é criado um node com um id gerado </w:t>
      </w:r>
      <w:r w:rsidR="00996178">
        <w:t xml:space="preserve">automaticamente </w:t>
      </w:r>
      <w:r w:rsidR="00A1072B">
        <w:t xml:space="preserve">e </w:t>
      </w:r>
      <w:r w:rsidR="00996178">
        <w:t xml:space="preserve">com a </w:t>
      </w:r>
      <w:r w:rsidR="00A1072B">
        <w:t>posição igual à da célula</w:t>
      </w:r>
      <w:r w:rsidR="006B4044">
        <w:t>.</w:t>
      </w:r>
    </w:p>
    <w:p w14:paraId="0B174EE6" w14:textId="77777777" w:rsidR="006B4044" w:rsidRDefault="006B4044" w:rsidP="00ED4A65"/>
    <w:p w14:paraId="001EDFD5" w14:textId="1055C815" w:rsidR="006B4044" w:rsidRDefault="006B4044" w:rsidP="00ED4A65">
      <w:r>
        <w:t xml:space="preserve">Para a criação das </w:t>
      </w:r>
      <w:proofErr w:type="spellStart"/>
      <w:r>
        <w:t>edges</w:t>
      </w:r>
      <w:proofErr w:type="spellEnd"/>
      <w:r>
        <w:t>:</w:t>
      </w:r>
    </w:p>
    <w:p w14:paraId="7204BFA7" w14:textId="6C321347" w:rsidR="00ED4A65" w:rsidRDefault="00ED4A65" w:rsidP="00ED4A65">
      <w:r>
        <w:t xml:space="preserve">%%%% Criar </w:t>
      </w:r>
      <w:proofErr w:type="spellStart"/>
      <w:r>
        <w:t>edges</w:t>
      </w:r>
      <w:proofErr w:type="spellEnd"/>
      <w:r>
        <w:t xml:space="preserve"> auxiliares %%%%</w:t>
      </w:r>
    </w:p>
    <w:p w14:paraId="3B394F32" w14:textId="77777777" w:rsidR="00ED4A65" w:rsidRDefault="00ED4A65" w:rsidP="00ED4A65">
      <w:proofErr w:type="spellStart"/>
      <w:r>
        <w:t>cria_edges_</w:t>
      </w:r>
      <w:proofErr w:type="gramStart"/>
      <w:r>
        <w:t>Aux</w:t>
      </w:r>
      <w:proofErr w:type="spellEnd"/>
      <w:r>
        <w:t>(</w:t>
      </w:r>
      <w:proofErr w:type="gramEnd"/>
      <w:r>
        <w:t>_,0):-!.</w:t>
      </w:r>
    </w:p>
    <w:p w14:paraId="20A00FCD" w14:textId="77777777" w:rsidR="00ED4A65" w:rsidRDefault="00ED4A65" w:rsidP="00ED4A65">
      <w:proofErr w:type="spellStart"/>
      <w:r>
        <w:t>cria_edges_</w:t>
      </w:r>
      <w:proofErr w:type="gramStart"/>
      <w:r>
        <w:t>Aux</w:t>
      </w:r>
      <w:proofErr w:type="spellEnd"/>
      <w:r>
        <w:t>(</w:t>
      </w:r>
      <w:proofErr w:type="spellStart"/>
      <w:proofErr w:type="gramEnd"/>
      <w:r>
        <w:t>Col,Lin</w:t>
      </w:r>
      <w:proofErr w:type="spellEnd"/>
      <w:r>
        <w:t>):-cria_grafo_lin1(</w:t>
      </w:r>
      <w:proofErr w:type="spellStart"/>
      <w:r>
        <w:t>Col,Lin</w:t>
      </w:r>
      <w:proofErr w:type="spellEnd"/>
      <w:r>
        <w:t xml:space="preserve">),Lin1 </w:t>
      </w:r>
      <w:proofErr w:type="spellStart"/>
      <w:r>
        <w:t>is</w:t>
      </w:r>
      <w:proofErr w:type="spellEnd"/>
      <w:r>
        <w:t xml:space="preserve"> Lin-1,cria_edges_Aux(Col,Lin1).</w:t>
      </w:r>
    </w:p>
    <w:p w14:paraId="378AEEC2" w14:textId="77777777" w:rsidR="00ED4A65" w:rsidRDefault="00ED4A65" w:rsidP="00ED4A65"/>
    <w:p w14:paraId="67F666A9" w14:textId="77777777" w:rsidR="00ED4A65" w:rsidRDefault="00ED4A65" w:rsidP="00ED4A65">
      <w:r>
        <w:t>cria_grafo_lin1(</w:t>
      </w:r>
      <w:proofErr w:type="gramStart"/>
      <w:r>
        <w:t>0,_</w:t>
      </w:r>
      <w:proofErr w:type="gramEnd"/>
      <w:r>
        <w:t>):-!.</w:t>
      </w:r>
    </w:p>
    <w:p w14:paraId="72CD4798" w14:textId="5EDE7E75" w:rsidR="00ED4A65" w:rsidRDefault="00ED4A65" w:rsidP="00ED4A65">
      <w:r>
        <w:t>cria_grafo_lin1(</w:t>
      </w:r>
      <w:proofErr w:type="spellStart"/>
      <w:proofErr w:type="gramStart"/>
      <w:r>
        <w:t>Col,Lin</w:t>
      </w:r>
      <w:proofErr w:type="spellEnd"/>
      <w:proofErr w:type="gramEnd"/>
      <w:r>
        <w:t>):-m(Col,Lin,0),!,</w:t>
      </w:r>
      <w:proofErr w:type="spellStart"/>
      <w:r>
        <w:t>ColS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Col+1, </w:t>
      </w:r>
      <w:proofErr w:type="spellStart"/>
      <w:r>
        <w:t>ColA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Col-1, </w:t>
      </w:r>
      <w:proofErr w:type="spellStart"/>
      <w:r>
        <w:t>LinS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Lin+1,LinA </w:t>
      </w:r>
      <w:proofErr w:type="spellStart"/>
      <w:r>
        <w:t>is</w:t>
      </w:r>
      <w:proofErr w:type="spellEnd"/>
      <w:r>
        <w:t xml:space="preserve"> Lin-1, % Se não for parede ve</w:t>
      </w:r>
      <w:r w:rsidR="005E5941">
        <w:t>r</w:t>
      </w:r>
      <w:r>
        <w:t xml:space="preserve"> os nodes </w:t>
      </w:r>
      <w:r w:rsidR="001061D5">
        <w:t>à</w:t>
      </w:r>
      <w:r>
        <w:t xml:space="preserve"> volta</w:t>
      </w:r>
    </w:p>
    <w:p w14:paraId="48408921" w14:textId="77777777" w:rsidR="00ED4A65" w:rsidRPr="00ED4A65" w:rsidRDefault="00ED4A65" w:rsidP="00ED4A65">
      <w:pPr>
        <w:rPr>
          <w:lang w:val="en-US"/>
        </w:rPr>
      </w:pPr>
      <w:r>
        <w:t xml:space="preserve">    </w:t>
      </w:r>
      <w:r w:rsidRPr="00ED4A65">
        <w:rPr>
          <w:lang w:val="en-US"/>
        </w:rPr>
        <w:t>((m(</w:t>
      </w:r>
      <w:proofErr w:type="gramStart"/>
      <w:r w:rsidRPr="00ED4A65">
        <w:rPr>
          <w:lang w:val="en-US"/>
        </w:rPr>
        <w:t>ColS,Lin</w:t>
      </w:r>
      <w:proofErr w:type="gramEnd"/>
      <w:r w:rsidRPr="00ED4A65">
        <w:rPr>
          <w:lang w:val="en-US"/>
        </w:rPr>
        <w:t>,0),</w:t>
      </w:r>
      <w:proofErr w:type="spellStart"/>
      <w:r w:rsidRPr="00ED4A65">
        <w:rPr>
          <w:lang w:val="en-US"/>
        </w:rPr>
        <w:t>assertz</w:t>
      </w:r>
      <w:proofErr w:type="spellEnd"/>
      <w:r w:rsidRPr="00ED4A65">
        <w:rPr>
          <w:lang w:val="en-US"/>
        </w:rPr>
        <w:t>(edge(Col,Lin,ColS,Lin,1));true)),</w:t>
      </w:r>
    </w:p>
    <w:p w14:paraId="6ED99B04" w14:textId="77777777" w:rsidR="00ED4A65" w:rsidRPr="00ED4A65" w:rsidRDefault="00ED4A65" w:rsidP="00ED4A65">
      <w:pPr>
        <w:rPr>
          <w:lang w:val="en-US"/>
        </w:rPr>
      </w:pPr>
      <w:r w:rsidRPr="00ED4A65">
        <w:rPr>
          <w:lang w:val="en-US"/>
        </w:rPr>
        <w:t xml:space="preserve">    ((m(</w:t>
      </w:r>
      <w:proofErr w:type="gramStart"/>
      <w:r w:rsidRPr="00ED4A65">
        <w:rPr>
          <w:lang w:val="en-US"/>
        </w:rPr>
        <w:t>ColA,Lin</w:t>
      </w:r>
      <w:proofErr w:type="gramEnd"/>
      <w:r w:rsidRPr="00ED4A65">
        <w:rPr>
          <w:lang w:val="en-US"/>
        </w:rPr>
        <w:t>,0),</w:t>
      </w:r>
      <w:proofErr w:type="spellStart"/>
      <w:r w:rsidRPr="00ED4A65">
        <w:rPr>
          <w:lang w:val="en-US"/>
        </w:rPr>
        <w:t>assertz</w:t>
      </w:r>
      <w:proofErr w:type="spellEnd"/>
      <w:r w:rsidRPr="00ED4A65">
        <w:rPr>
          <w:lang w:val="en-US"/>
        </w:rPr>
        <w:t>(edge(Col,Lin,ColA,Lin,1));true)),</w:t>
      </w:r>
    </w:p>
    <w:p w14:paraId="2D1CD51A" w14:textId="77777777" w:rsidR="00ED4A65" w:rsidRPr="00ED4A65" w:rsidRDefault="00ED4A65" w:rsidP="00ED4A65">
      <w:pPr>
        <w:rPr>
          <w:lang w:val="en-US"/>
        </w:rPr>
      </w:pPr>
      <w:r w:rsidRPr="00ED4A65">
        <w:rPr>
          <w:lang w:val="en-US"/>
        </w:rPr>
        <w:t xml:space="preserve">    ((m(</w:t>
      </w:r>
      <w:proofErr w:type="gramStart"/>
      <w:r w:rsidRPr="00ED4A65">
        <w:rPr>
          <w:lang w:val="en-US"/>
        </w:rPr>
        <w:t>Col,LinS</w:t>
      </w:r>
      <w:proofErr w:type="gramEnd"/>
      <w:r w:rsidRPr="00ED4A65">
        <w:rPr>
          <w:lang w:val="en-US"/>
        </w:rPr>
        <w:t>,0),</w:t>
      </w:r>
      <w:proofErr w:type="spellStart"/>
      <w:r w:rsidRPr="00ED4A65">
        <w:rPr>
          <w:lang w:val="en-US"/>
        </w:rPr>
        <w:t>assertz</w:t>
      </w:r>
      <w:proofErr w:type="spellEnd"/>
      <w:r w:rsidRPr="00ED4A65">
        <w:rPr>
          <w:lang w:val="en-US"/>
        </w:rPr>
        <w:t>(edge(Col,Lin,Col,LinS,1));true)),</w:t>
      </w:r>
    </w:p>
    <w:p w14:paraId="4628089B" w14:textId="77777777" w:rsidR="00ED4A65" w:rsidRPr="00ED4A65" w:rsidRDefault="00ED4A65" w:rsidP="00ED4A65">
      <w:pPr>
        <w:rPr>
          <w:lang w:val="en-US"/>
        </w:rPr>
      </w:pPr>
      <w:r w:rsidRPr="00ED4A65">
        <w:rPr>
          <w:lang w:val="en-US"/>
        </w:rPr>
        <w:t xml:space="preserve">    ((m(</w:t>
      </w:r>
      <w:proofErr w:type="gramStart"/>
      <w:r w:rsidRPr="00ED4A65">
        <w:rPr>
          <w:lang w:val="en-US"/>
        </w:rPr>
        <w:t>Col,LinA</w:t>
      </w:r>
      <w:proofErr w:type="gramEnd"/>
      <w:r w:rsidRPr="00ED4A65">
        <w:rPr>
          <w:lang w:val="en-US"/>
        </w:rPr>
        <w:t>,0),</w:t>
      </w:r>
      <w:proofErr w:type="spellStart"/>
      <w:r w:rsidRPr="00ED4A65">
        <w:rPr>
          <w:lang w:val="en-US"/>
        </w:rPr>
        <w:t>assertz</w:t>
      </w:r>
      <w:proofErr w:type="spellEnd"/>
      <w:r w:rsidRPr="00ED4A65">
        <w:rPr>
          <w:lang w:val="en-US"/>
        </w:rPr>
        <w:t>(edge(Col,Lin,Col,LinA,1));true)),</w:t>
      </w:r>
    </w:p>
    <w:p w14:paraId="08DF0B10" w14:textId="77777777" w:rsidR="00ED4A65" w:rsidRPr="00ED4A65" w:rsidRDefault="00ED4A65" w:rsidP="00ED4A65">
      <w:pPr>
        <w:rPr>
          <w:lang w:val="en-US"/>
        </w:rPr>
      </w:pPr>
      <w:r w:rsidRPr="00ED4A65">
        <w:rPr>
          <w:lang w:val="en-US"/>
        </w:rPr>
        <w:t xml:space="preserve">    ((m(</w:t>
      </w:r>
      <w:proofErr w:type="gramStart"/>
      <w:r w:rsidRPr="00ED4A65">
        <w:rPr>
          <w:lang w:val="en-US"/>
        </w:rPr>
        <w:t>ColA,LinA</w:t>
      </w:r>
      <w:proofErr w:type="gramEnd"/>
      <w:r w:rsidRPr="00ED4A65">
        <w:rPr>
          <w:lang w:val="en-US"/>
        </w:rPr>
        <w:t>,0),assertz(edge(Col,Lin,ColA,LinA,sqrt(2)));true)),</w:t>
      </w:r>
    </w:p>
    <w:p w14:paraId="6FB815BD" w14:textId="77777777" w:rsidR="00ED4A65" w:rsidRPr="00ED4A65" w:rsidRDefault="00ED4A65" w:rsidP="00ED4A65">
      <w:pPr>
        <w:rPr>
          <w:lang w:val="en-US"/>
        </w:rPr>
      </w:pPr>
      <w:r w:rsidRPr="00ED4A65">
        <w:rPr>
          <w:lang w:val="en-US"/>
        </w:rPr>
        <w:t xml:space="preserve">    ((m(</w:t>
      </w:r>
      <w:proofErr w:type="gramStart"/>
      <w:r w:rsidRPr="00ED4A65">
        <w:rPr>
          <w:lang w:val="en-US"/>
        </w:rPr>
        <w:t>ColS,LinS</w:t>
      </w:r>
      <w:proofErr w:type="gramEnd"/>
      <w:r w:rsidRPr="00ED4A65">
        <w:rPr>
          <w:lang w:val="en-US"/>
        </w:rPr>
        <w:t>,0),assertz(edge(Col,Lin,ColS,LinS,sqrt(2)));true)),</w:t>
      </w:r>
    </w:p>
    <w:p w14:paraId="0426E4F5" w14:textId="77777777" w:rsidR="00ED4A65" w:rsidRPr="00ED4A65" w:rsidRDefault="00ED4A65" w:rsidP="00ED4A65">
      <w:pPr>
        <w:rPr>
          <w:lang w:val="en-US"/>
        </w:rPr>
      </w:pPr>
      <w:r w:rsidRPr="00ED4A65">
        <w:rPr>
          <w:lang w:val="en-US"/>
        </w:rPr>
        <w:t xml:space="preserve">    ((m(</w:t>
      </w:r>
      <w:proofErr w:type="gramStart"/>
      <w:r w:rsidRPr="00ED4A65">
        <w:rPr>
          <w:lang w:val="en-US"/>
        </w:rPr>
        <w:t>ColA,LinS</w:t>
      </w:r>
      <w:proofErr w:type="gramEnd"/>
      <w:r w:rsidRPr="00ED4A65">
        <w:rPr>
          <w:lang w:val="en-US"/>
        </w:rPr>
        <w:t>,0),assertz(edge(Col,Lin,ColA,LinS,sqrt(2)));true)),</w:t>
      </w:r>
    </w:p>
    <w:p w14:paraId="632A30B1" w14:textId="77777777" w:rsidR="00ED4A65" w:rsidRPr="00ED4A65" w:rsidRDefault="00ED4A65" w:rsidP="00ED4A65">
      <w:pPr>
        <w:rPr>
          <w:lang w:val="en-US"/>
        </w:rPr>
      </w:pPr>
      <w:r w:rsidRPr="00ED4A65">
        <w:rPr>
          <w:lang w:val="en-US"/>
        </w:rPr>
        <w:lastRenderedPageBreak/>
        <w:t xml:space="preserve">    ((m(</w:t>
      </w:r>
      <w:proofErr w:type="gramStart"/>
      <w:r w:rsidRPr="00ED4A65">
        <w:rPr>
          <w:lang w:val="en-US"/>
        </w:rPr>
        <w:t>ColS,LinA</w:t>
      </w:r>
      <w:proofErr w:type="gramEnd"/>
      <w:r w:rsidRPr="00ED4A65">
        <w:rPr>
          <w:lang w:val="en-US"/>
        </w:rPr>
        <w:t>,0),assertz(edge(Col,Lin,ColS,LinA,sqrt(2)));true)),</w:t>
      </w:r>
    </w:p>
    <w:p w14:paraId="649ADE26" w14:textId="77777777" w:rsidR="00ED4A65" w:rsidRPr="00CA4145" w:rsidRDefault="00ED4A65" w:rsidP="00ED4A65">
      <w:pPr>
        <w:rPr>
          <w:lang w:val="en-US"/>
        </w:rPr>
      </w:pPr>
      <w:r w:rsidRPr="00ED4A65">
        <w:rPr>
          <w:lang w:val="en-US"/>
        </w:rPr>
        <w:t xml:space="preserve">    </w:t>
      </w:r>
      <w:r w:rsidRPr="00CA4145">
        <w:rPr>
          <w:lang w:val="en-US"/>
        </w:rPr>
        <w:t>Col1 is Col-1,</w:t>
      </w:r>
    </w:p>
    <w:p w14:paraId="24494E91" w14:textId="77777777" w:rsidR="00ED4A65" w:rsidRPr="00CA4145" w:rsidRDefault="00ED4A65" w:rsidP="00ED4A65">
      <w:pPr>
        <w:rPr>
          <w:lang w:val="en-US"/>
        </w:rPr>
      </w:pPr>
      <w:r w:rsidRPr="00CA4145">
        <w:rPr>
          <w:lang w:val="en-US"/>
        </w:rPr>
        <w:t xml:space="preserve">    cria_grafo_lin1(Col</w:t>
      </w:r>
      <w:proofErr w:type="gramStart"/>
      <w:r w:rsidRPr="00CA4145">
        <w:rPr>
          <w:lang w:val="en-US"/>
        </w:rPr>
        <w:t>1,Lin</w:t>
      </w:r>
      <w:proofErr w:type="gramEnd"/>
      <w:r w:rsidRPr="00CA4145">
        <w:rPr>
          <w:lang w:val="en-US"/>
        </w:rPr>
        <w:t>).</w:t>
      </w:r>
    </w:p>
    <w:p w14:paraId="2B57E6B2" w14:textId="77777777" w:rsidR="00ED4A65" w:rsidRDefault="00ED4A65" w:rsidP="00ED4A65">
      <w:r w:rsidRPr="00CA4145">
        <w:rPr>
          <w:lang w:val="en-US"/>
        </w:rPr>
        <w:t>cria_grafo_lin1(</w:t>
      </w:r>
      <w:proofErr w:type="spellStart"/>
      <w:proofErr w:type="gramStart"/>
      <w:r w:rsidRPr="00CA4145">
        <w:rPr>
          <w:lang w:val="en-US"/>
        </w:rPr>
        <w:t>Col,Lin</w:t>
      </w:r>
      <w:proofErr w:type="spellEnd"/>
      <w:proofErr w:type="gramEnd"/>
      <w:r w:rsidRPr="00CA4145">
        <w:rPr>
          <w:lang w:val="en-US"/>
        </w:rPr>
        <w:t xml:space="preserve">):-Col1 is Col-1,cria_grafo_lin1(Col1,Lin). </w:t>
      </w:r>
      <w:r>
        <w:t xml:space="preserve">%% Se o ponto for parede dá </w:t>
      </w:r>
      <w:proofErr w:type="spellStart"/>
      <w:r>
        <w:t>skip</w:t>
      </w:r>
      <w:proofErr w:type="spellEnd"/>
    </w:p>
    <w:p w14:paraId="663A0238" w14:textId="77777777" w:rsidR="00ED4A65" w:rsidRDefault="00ED4A65" w:rsidP="00ED4A65"/>
    <w:p w14:paraId="30B3F5D7" w14:textId="550E29C2" w:rsidR="00ED4A65" w:rsidRDefault="00ED4A65" w:rsidP="00ED4A65">
      <w:r>
        <w:t xml:space="preserve">%%%% Criar </w:t>
      </w:r>
      <w:proofErr w:type="spellStart"/>
      <w:r>
        <w:t>edges</w:t>
      </w:r>
      <w:proofErr w:type="spellEnd"/>
      <w:r>
        <w:t xml:space="preserve"> %%%%</w:t>
      </w:r>
    </w:p>
    <w:p w14:paraId="02EAF8A6" w14:textId="77777777" w:rsidR="00ED4A65" w:rsidRDefault="00ED4A65" w:rsidP="00ED4A65">
      <w:proofErr w:type="spellStart"/>
      <w:r>
        <w:t>criar_edges_</w:t>
      </w:r>
      <w:proofErr w:type="gramStart"/>
      <w:r>
        <w:t>Astar</w:t>
      </w:r>
      <w:proofErr w:type="spellEnd"/>
      <w:r>
        <w:t>(</w:t>
      </w:r>
      <w:proofErr w:type="gramEnd"/>
      <w:r>
        <w:t>):-</w:t>
      </w:r>
    </w:p>
    <w:p w14:paraId="0B51ACFC" w14:textId="77777777" w:rsidR="00ED4A65" w:rsidRPr="00CA4145" w:rsidRDefault="00ED4A65" w:rsidP="00ED4A65">
      <w:pPr>
        <w:rPr>
          <w:lang w:val="en-US"/>
        </w:rPr>
      </w:pPr>
      <w:r>
        <w:t xml:space="preserve">    </w:t>
      </w:r>
      <w:r w:rsidRPr="00CA4145">
        <w:rPr>
          <w:lang w:val="en-US"/>
        </w:rPr>
        <w:t>findall(</w:t>
      </w:r>
      <w:proofErr w:type="gramStart"/>
      <w:r w:rsidRPr="00CA4145">
        <w:rPr>
          <w:lang w:val="en-US"/>
        </w:rPr>
        <w:t>edge(</w:t>
      </w:r>
      <w:proofErr w:type="gramEnd"/>
      <w:r w:rsidRPr="00CA4145">
        <w:rPr>
          <w:lang w:val="en-US"/>
        </w:rPr>
        <w:t>Col,Lin,ColS,LinS,Custo),edge(Col,Lin,ColS,LinS,Custo),Res),</w:t>
      </w:r>
    </w:p>
    <w:p w14:paraId="5765E743" w14:textId="77777777" w:rsidR="00ED4A65" w:rsidRDefault="00ED4A65" w:rsidP="00ED4A65">
      <w:r w:rsidRPr="00CA4145">
        <w:rPr>
          <w:lang w:val="en-US"/>
        </w:rPr>
        <w:t xml:space="preserve">    </w:t>
      </w:r>
      <w:r>
        <w:t>criar_edges1(</w:t>
      </w:r>
      <w:proofErr w:type="spellStart"/>
      <w:r>
        <w:t>Res</w:t>
      </w:r>
      <w:proofErr w:type="spellEnd"/>
      <w:r>
        <w:t>).</w:t>
      </w:r>
    </w:p>
    <w:p w14:paraId="7B65CA25" w14:textId="77777777" w:rsidR="00ED4A65" w:rsidRDefault="00ED4A65" w:rsidP="00ED4A65"/>
    <w:p w14:paraId="0B08F60A" w14:textId="77777777" w:rsidR="00ED4A65" w:rsidRDefault="00ED4A65" w:rsidP="00ED4A65">
      <w:r>
        <w:t>criar_edges1([]).</w:t>
      </w:r>
    </w:p>
    <w:p w14:paraId="71D39633" w14:textId="77777777" w:rsidR="00ED4A65" w:rsidRPr="00ED4A65" w:rsidRDefault="00ED4A65" w:rsidP="00ED4A65">
      <w:pPr>
        <w:rPr>
          <w:lang w:val="en-US"/>
        </w:rPr>
      </w:pPr>
      <w:r w:rsidRPr="00ED4A65">
        <w:rPr>
          <w:lang w:val="en-US"/>
        </w:rPr>
        <w:t>criar_edges1([</w:t>
      </w:r>
      <w:proofErr w:type="gramStart"/>
      <w:r w:rsidRPr="00ED4A65">
        <w:rPr>
          <w:lang w:val="en-US"/>
        </w:rPr>
        <w:t>edge(</w:t>
      </w:r>
      <w:proofErr w:type="spellStart"/>
      <w:proofErr w:type="gramEnd"/>
      <w:r w:rsidRPr="00ED4A65">
        <w:rPr>
          <w:lang w:val="en-US"/>
        </w:rPr>
        <w:t>Col,Lin,ColS,LinS,Custo</w:t>
      </w:r>
      <w:proofErr w:type="spellEnd"/>
      <w:r w:rsidRPr="00ED4A65">
        <w:rPr>
          <w:lang w:val="en-US"/>
        </w:rPr>
        <w:t>)|RL]):-</w:t>
      </w:r>
    </w:p>
    <w:p w14:paraId="5D36280C" w14:textId="77777777" w:rsidR="00ED4A65" w:rsidRPr="00ED4A65" w:rsidRDefault="00ED4A65" w:rsidP="00ED4A65">
      <w:pPr>
        <w:rPr>
          <w:lang w:val="en-US"/>
        </w:rPr>
      </w:pPr>
      <w:r w:rsidRPr="00ED4A65">
        <w:rPr>
          <w:lang w:val="en-US"/>
        </w:rPr>
        <w:t xml:space="preserve">    </w:t>
      </w:r>
      <w:proofErr w:type="gramStart"/>
      <w:r w:rsidRPr="00ED4A65">
        <w:rPr>
          <w:lang w:val="en-US"/>
        </w:rPr>
        <w:t>node(</w:t>
      </w:r>
      <w:proofErr w:type="gramEnd"/>
      <w:r w:rsidRPr="00ED4A65">
        <w:rPr>
          <w:lang w:val="en-US"/>
        </w:rPr>
        <w:t>Id1,Col,Lin),</w:t>
      </w:r>
    </w:p>
    <w:p w14:paraId="01AB4894" w14:textId="77777777" w:rsidR="00ED4A65" w:rsidRPr="00ED4A65" w:rsidRDefault="00ED4A65" w:rsidP="00ED4A65">
      <w:pPr>
        <w:rPr>
          <w:lang w:val="en-US"/>
        </w:rPr>
      </w:pPr>
      <w:r w:rsidRPr="00ED4A65">
        <w:rPr>
          <w:lang w:val="en-US"/>
        </w:rPr>
        <w:t xml:space="preserve">    </w:t>
      </w:r>
      <w:proofErr w:type="gramStart"/>
      <w:r w:rsidRPr="00ED4A65">
        <w:rPr>
          <w:lang w:val="en-US"/>
        </w:rPr>
        <w:t>node(</w:t>
      </w:r>
      <w:proofErr w:type="gramEnd"/>
      <w:r w:rsidRPr="00ED4A65">
        <w:rPr>
          <w:lang w:val="en-US"/>
        </w:rPr>
        <w:t>Id2,ColS,LinS),</w:t>
      </w:r>
    </w:p>
    <w:p w14:paraId="230BFEAE" w14:textId="77777777" w:rsidR="00ED4A65" w:rsidRPr="00ED4A65" w:rsidRDefault="00ED4A65" w:rsidP="00ED4A65">
      <w:pPr>
        <w:rPr>
          <w:lang w:val="en-US"/>
        </w:rPr>
      </w:pPr>
      <w:r w:rsidRPr="00ED4A65">
        <w:rPr>
          <w:lang w:val="en-US"/>
        </w:rPr>
        <w:t xml:space="preserve">    </w:t>
      </w:r>
      <w:proofErr w:type="spellStart"/>
      <w:r w:rsidRPr="00ED4A65">
        <w:rPr>
          <w:lang w:val="en-US"/>
        </w:rPr>
        <w:t>assertz</w:t>
      </w:r>
      <w:proofErr w:type="spellEnd"/>
      <w:r w:rsidRPr="00ED4A65">
        <w:rPr>
          <w:lang w:val="en-US"/>
        </w:rPr>
        <w:t>(</w:t>
      </w:r>
      <w:proofErr w:type="gramStart"/>
      <w:r w:rsidRPr="00ED4A65">
        <w:rPr>
          <w:lang w:val="en-US"/>
        </w:rPr>
        <w:t>edge(</w:t>
      </w:r>
      <w:proofErr w:type="gramEnd"/>
      <w:r w:rsidRPr="00ED4A65">
        <w:rPr>
          <w:lang w:val="en-US"/>
        </w:rPr>
        <w:t>Id1,Id2,Custo)),</w:t>
      </w:r>
    </w:p>
    <w:p w14:paraId="1E36136F" w14:textId="77777777" w:rsidR="00ED4A65" w:rsidRDefault="00ED4A65" w:rsidP="00ED4A65">
      <w:r w:rsidRPr="00ED4A65">
        <w:rPr>
          <w:lang w:val="en-US"/>
        </w:rPr>
        <w:t xml:space="preserve">    </w:t>
      </w:r>
      <w:r>
        <w:t>criar_edges1(RL).</w:t>
      </w:r>
    </w:p>
    <w:p w14:paraId="1B9458FA" w14:textId="77777777" w:rsidR="00ED4A65" w:rsidRDefault="00ED4A65" w:rsidP="00ED4A65"/>
    <w:p w14:paraId="4079BAD8" w14:textId="76A51B5A" w:rsidR="00D73849" w:rsidRDefault="00A9460C" w:rsidP="007B60E2">
      <w:pPr>
        <w:ind w:firstLine="720"/>
      </w:pPr>
      <w:r>
        <w:t>P</w:t>
      </w:r>
      <w:r w:rsidR="00D2189E">
        <w:t xml:space="preserve">rimeiro </w:t>
      </w:r>
      <w:r w:rsidR="00442A41">
        <w:t xml:space="preserve">são criadas </w:t>
      </w:r>
      <w:proofErr w:type="spellStart"/>
      <w:r w:rsidR="00442A41">
        <w:t>edges</w:t>
      </w:r>
      <w:proofErr w:type="spellEnd"/>
      <w:r w:rsidR="00442A41">
        <w:t xml:space="preserve"> auxiliares, com a posição do n</w:t>
      </w:r>
      <w:r w:rsidR="00CD427A">
        <w:t>ode em vez do seu respetivo id</w:t>
      </w:r>
      <w:r w:rsidR="00BB3C69">
        <w:t xml:space="preserve">. Para cada célula não ocupada, são verificadas todas as células </w:t>
      </w:r>
      <w:r w:rsidR="00C5270A">
        <w:t>vizinhas (adjacentes e na diagonal)</w:t>
      </w:r>
      <w:r w:rsidR="00BC681F">
        <w:t xml:space="preserve"> e, caso estas também estejam desocupadas, é criada uma </w:t>
      </w:r>
      <w:proofErr w:type="spellStart"/>
      <w:r w:rsidR="00BC681F">
        <w:t>edge</w:t>
      </w:r>
      <w:proofErr w:type="spellEnd"/>
      <w:r w:rsidR="00BC681F">
        <w:t xml:space="preserve"> auxiliar.</w:t>
      </w:r>
    </w:p>
    <w:p w14:paraId="65D6D231" w14:textId="4902B322" w:rsidR="00BC681F" w:rsidRDefault="00BC681F" w:rsidP="009B52F7">
      <w:pPr>
        <w:ind w:firstLine="720"/>
      </w:pPr>
      <w:r>
        <w:t xml:space="preserve">Depois de todas </w:t>
      </w:r>
      <w:r w:rsidR="007B60E2">
        <w:t xml:space="preserve">as </w:t>
      </w:r>
      <w:proofErr w:type="spellStart"/>
      <w:r w:rsidR="007B60E2">
        <w:t>edges</w:t>
      </w:r>
      <w:proofErr w:type="spellEnd"/>
      <w:r w:rsidR="007B60E2">
        <w:t xml:space="preserve"> auxiliares estarem criadas,</w:t>
      </w:r>
      <w:r w:rsidR="00496C17">
        <w:t xml:space="preserve"> são criadas as </w:t>
      </w:r>
      <w:proofErr w:type="spellStart"/>
      <w:r w:rsidR="00496C17">
        <w:t>edges</w:t>
      </w:r>
      <w:proofErr w:type="spellEnd"/>
      <w:r w:rsidR="00496C17">
        <w:t xml:space="preserve"> que utilizam os ids </w:t>
      </w:r>
      <w:r w:rsidR="009B52F7">
        <w:t>dos nodes.</w:t>
      </w:r>
    </w:p>
    <w:p w14:paraId="62495DE6" w14:textId="0B06A40B" w:rsidR="00C33E49" w:rsidRDefault="00EF37F6" w:rsidP="00EF37F6">
      <w:pPr>
        <w:pStyle w:val="Ttulo2"/>
      </w:pPr>
      <w:bookmarkStart w:id="14" w:name="_Toc151934617"/>
      <w:r>
        <w:t>Resultado</w:t>
      </w:r>
      <w:bookmarkEnd w:id="14"/>
    </w:p>
    <w:p w14:paraId="6CF7FC39" w14:textId="1F690039" w:rsidR="00EF37F6" w:rsidRDefault="00E267CA" w:rsidP="00EF37F6">
      <w:r>
        <w:t>Para calcular o caminho basta executar os predicados correspondentes</w:t>
      </w:r>
      <w:r w:rsidR="00177692">
        <w:t>.</w:t>
      </w:r>
    </w:p>
    <w:p w14:paraId="4B80F3EE" w14:textId="1ECD4120" w:rsidR="00177692" w:rsidRPr="00565324" w:rsidRDefault="00177692" w:rsidP="00EF37F6">
      <w:pPr>
        <w:rPr>
          <w:lang w:val="en-US"/>
        </w:rPr>
      </w:pPr>
      <w:r w:rsidRPr="00565324">
        <w:rPr>
          <w:lang w:val="en-US"/>
        </w:rPr>
        <w:t xml:space="preserve">-&gt; </w:t>
      </w:r>
      <w:proofErr w:type="spellStart"/>
      <w:proofErr w:type="gramStart"/>
      <w:r w:rsidR="004D6DF3" w:rsidRPr="00565324">
        <w:rPr>
          <w:lang w:val="en-US"/>
        </w:rPr>
        <w:t>dfs</w:t>
      </w:r>
      <w:proofErr w:type="spellEnd"/>
      <w:r w:rsidR="004D6DF3" w:rsidRPr="00565324">
        <w:rPr>
          <w:lang w:val="en-US"/>
        </w:rPr>
        <w:t>(</w:t>
      </w:r>
      <w:proofErr w:type="spellStart"/>
      <w:proofErr w:type="gramEnd"/>
      <w:r w:rsidR="004D6DF3" w:rsidRPr="00565324">
        <w:rPr>
          <w:lang w:val="en-US"/>
        </w:rPr>
        <w:t>Orig,Dest,Path</w:t>
      </w:r>
      <w:proofErr w:type="spellEnd"/>
      <w:r w:rsidR="004D6DF3" w:rsidRPr="00565324">
        <w:rPr>
          <w:lang w:val="en-US"/>
        </w:rPr>
        <w:t>)</w:t>
      </w:r>
    </w:p>
    <w:p w14:paraId="3BB29A26" w14:textId="286F924D" w:rsidR="00177692" w:rsidRPr="00565324" w:rsidRDefault="00177692" w:rsidP="00177692">
      <w:pPr>
        <w:rPr>
          <w:lang w:val="en-US"/>
        </w:rPr>
      </w:pPr>
      <w:r w:rsidRPr="00565324">
        <w:rPr>
          <w:lang w:val="en-US"/>
        </w:rPr>
        <w:t>-&gt;</w:t>
      </w:r>
      <w:proofErr w:type="spellStart"/>
      <w:r w:rsidR="00565324" w:rsidRPr="00565324">
        <w:rPr>
          <w:lang w:val="en-US"/>
        </w:rPr>
        <w:t>all_</w:t>
      </w:r>
      <w:proofErr w:type="gramStart"/>
      <w:r w:rsidR="00565324" w:rsidRPr="00565324">
        <w:rPr>
          <w:lang w:val="en-US"/>
        </w:rPr>
        <w:t>dfs</w:t>
      </w:r>
      <w:proofErr w:type="spellEnd"/>
      <w:r w:rsidR="00565324" w:rsidRPr="00565324">
        <w:rPr>
          <w:lang w:val="en-US"/>
        </w:rPr>
        <w:t>(</w:t>
      </w:r>
      <w:proofErr w:type="spellStart"/>
      <w:proofErr w:type="gramEnd"/>
      <w:r w:rsidR="00565324" w:rsidRPr="00565324">
        <w:rPr>
          <w:lang w:val="en-US"/>
        </w:rPr>
        <w:t>Orig,Dest,LPath</w:t>
      </w:r>
      <w:proofErr w:type="spellEnd"/>
      <w:r w:rsidR="00565324" w:rsidRPr="00565324">
        <w:rPr>
          <w:lang w:val="en-US"/>
        </w:rPr>
        <w:t>)</w:t>
      </w:r>
    </w:p>
    <w:p w14:paraId="2377883F" w14:textId="52A53B15" w:rsidR="00177692" w:rsidRPr="00E61043" w:rsidRDefault="00177692" w:rsidP="00EF37F6">
      <w:pPr>
        <w:rPr>
          <w:lang w:val="en-US"/>
        </w:rPr>
      </w:pPr>
      <w:r w:rsidRPr="00E61043">
        <w:rPr>
          <w:lang w:val="en-US"/>
        </w:rPr>
        <w:t>-&gt;</w:t>
      </w:r>
      <w:proofErr w:type="spellStart"/>
      <w:proofErr w:type="gramStart"/>
      <w:r w:rsidR="007D2CD8" w:rsidRPr="00E61043">
        <w:rPr>
          <w:lang w:val="en-US"/>
        </w:rPr>
        <w:t>bfs</w:t>
      </w:r>
      <w:proofErr w:type="spellEnd"/>
      <w:r w:rsidR="007D2CD8" w:rsidRPr="00E61043">
        <w:rPr>
          <w:lang w:val="en-US"/>
        </w:rPr>
        <w:t>(</w:t>
      </w:r>
      <w:proofErr w:type="spellStart"/>
      <w:proofErr w:type="gramEnd"/>
      <w:r w:rsidR="007D2CD8" w:rsidRPr="00E61043">
        <w:rPr>
          <w:lang w:val="en-US"/>
        </w:rPr>
        <w:t>Orig,Dest,Path</w:t>
      </w:r>
      <w:proofErr w:type="spellEnd"/>
      <w:r w:rsidR="007D2CD8" w:rsidRPr="00E61043">
        <w:rPr>
          <w:lang w:val="en-US"/>
        </w:rPr>
        <w:t>)</w:t>
      </w:r>
    </w:p>
    <w:p w14:paraId="4D2C257B" w14:textId="027E26FF" w:rsidR="00177692" w:rsidRPr="008F4EA4" w:rsidRDefault="00177692" w:rsidP="00177692">
      <w:pPr>
        <w:rPr>
          <w:lang w:val="en-US"/>
        </w:rPr>
      </w:pPr>
      <w:r w:rsidRPr="008F4EA4">
        <w:rPr>
          <w:lang w:val="en-US"/>
        </w:rPr>
        <w:t>-&gt;</w:t>
      </w:r>
      <w:proofErr w:type="spellStart"/>
      <w:proofErr w:type="gramStart"/>
      <w:r w:rsidR="00E61043" w:rsidRPr="008F4EA4">
        <w:rPr>
          <w:lang w:val="en-US"/>
        </w:rPr>
        <w:t>aStar</w:t>
      </w:r>
      <w:proofErr w:type="spellEnd"/>
      <w:r w:rsidR="00E61043" w:rsidRPr="008F4EA4">
        <w:rPr>
          <w:lang w:val="en-US"/>
        </w:rPr>
        <w:t>(</w:t>
      </w:r>
      <w:proofErr w:type="spellStart"/>
      <w:proofErr w:type="gramEnd"/>
      <w:r w:rsidR="00E61043" w:rsidRPr="008F4EA4">
        <w:rPr>
          <w:lang w:val="en-US"/>
        </w:rPr>
        <w:t>Orig,Dest,Cam,Custo</w:t>
      </w:r>
      <w:proofErr w:type="spellEnd"/>
      <w:r w:rsidR="00E61043" w:rsidRPr="008F4EA4">
        <w:rPr>
          <w:lang w:val="en-US"/>
        </w:rPr>
        <w:t>)</w:t>
      </w:r>
    </w:p>
    <w:p w14:paraId="043D2921" w14:textId="77777777" w:rsidR="00E61043" w:rsidRPr="008F4EA4" w:rsidRDefault="00E61043" w:rsidP="00177692">
      <w:pPr>
        <w:rPr>
          <w:lang w:val="en-US"/>
        </w:rPr>
      </w:pPr>
    </w:p>
    <w:p w14:paraId="22F655E5" w14:textId="77777777" w:rsidR="00E61043" w:rsidRPr="008F4EA4" w:rsidRDefault="00E61043" w:rsidP="00177692">
      <w:pPr>
        <w:rPr>
          <w:lang w:val="en-US"/>
        </w:rPr>
      </w:pPr>
    </w:p>
    <w:p w14:paraId="02211A4A" w14:textId="4B7C0D22" w:rsidR="00784D72" w:rsidRPr="00E61043" w:rsidRDefault="00E61043" w:rsidP="00533A51">
      <w:pPr>
        <w:ind w:firstLine="720"/>
      </w:pPr>
      <w:r>
        <w:lastRenderedPageBreak/>
        <w:t xml:space="preserve">Para o DFS, </w:t>
      </w:r>
      <w:proofErr w:type="spellStart"/>
      <w:r>
        <w:t>Better</w:t>
      </w:r>
      <w:proofErr w:type="spellEnd"/>
      <w:r>
        <w:t xml:space="preserve"> DFS</w:t>
      </w:r>
      <w:r w:rsidR="00120525">
        <w:t xml:space="preserve"> e BFS, </w:t>
      </w:r>
      <w:proofErr w:type="spellStart"/>
      <w:r w:rsidR="00120525">
        <w:t>Orig</w:t>
      </w:r>
      <w:proofErr w:type="spellEnd"/>
      <w:r w:rsidR="00120525">
        <w:t xml:space="preserve"> e </w:t>
      </w:r>
      <w:proofErr w:type="spellStart"/>
      <w:r w:rsidR="00120525">
        <w:t>Dest</w:t>
      </w:r>
      <w:proofErr w:type="spellEnd"/>
      <w:r w:rsidR="00120525">
        <w:t xml:space="preserve"> são factos do tipo </w:t>
      </w:r>
      <w:proofErr w:type="spellStart"/>
      <w:r w:rsidR="00120525" w:rsidRPr="007551BD">
        <w:rPr>
          <w:i/>
          <w:iCs/>
        </w:rPr>
        <w:t>cel</w:t>
      </w:r>
      <w:proofErr w:type="spellEnd"/>
      <w:r w:rsidR="00120525" w:rsidRPr="007551BD">
        <w:rPr>
          <w:i/>
          <w:iCs/>
        </w:rPr>
        <w:t>(</w:t>
      </w:r>
      <w:proofErr w:type="gramStart"/>
      <w:r w:rsidR="00120525" w:rsidRPr="007551BD">
        <w:rPr>
          <w:i/>
          <w:iCs/>
        </w:rPr>
        <w:t>X,Y</w:t>
      </w:r>
      <w:proofErr w:type="gramEnd"/>
      <w:r w:rsidR="00120525" w:rsidRPr="007551BD">
        <w:rPr>
          <w:i/>
          <w:iCs/>
        </w:rPr>
        <w:t>)</w:t>
      </w:r>
      <w:r w:rsidR="00784D72">
        <w:t xml:space="preserve"> e </w:t>
      </w:r>
      <w:proofErr w:type="spellStart"/>
      <w:r w:rsidR="00784D72">
        <w:t>Path</w:t>
      </w:r>
      <w:proofErr w:type="spellEnd"/>
      <w:r w:rsidR="00784D72">
        <w:t xml:space="preserve"> o caminho obtido e para o A*</w:t>
      </w:r>
      <w:r w:rsidR="00533A51">
        <w:t xml:space="preserve"> </w:t>
      </w:r>
      <w:proofErr w:type="spellStart"/>
      <w:r w:rsidR="00784D72" w:rsidRPr="00E61043">
        <w:t>Orig</w:t>
      </w:r>
      <w:proofErr w:type="spellEnd"/>
      <w:r w:rsidR="00784D72">
        <w:t xml:space="preserve"> e </w:t>
      </w:r>
      <w:proofErr w:type="spellStart"/>
      <w:r w:rsidR="00784D72" w:rsidRPr="00E61043">
        <w:t>Dest</w:t>
      </w:r>
      <w:proofErr w:type="spellEnd"/>
      <w:r w:rsidR="00784D72">
        <w:t xml:space="preserve"> são ids dos nodes de origem e destino, respetivamente, </w:t>
      </w:r>
      <w:proofErr w:type="spellStart"/>
      <w:r w:rsidR="00784D72">
        <w:t>Cam</w:t>
      </w:r>
      <w:proofErr w:type="spellEnd"/>
      <w:r w:rsidR="00784D72">
        <w:t xml:space="preserve"> é a lista de nodes </w:t>
      </w:r>
      <w:r w:rsidR="00E166E1">
        <w:t xml:space="preserve">do caminho e Custo é </w:t>
      </w:r>
      <w:r w:rsidR="006431F9">
        <w:t>a distância percorrida</w:t>
      </w:r>
      <w:r w:rsidR="000A27C1">
        <w:t>.</w:t>
      </w:r>
    </w:p>
    <w:p w14:paraId="5306F685" w14:textId="77777777" w:rsidR="00177692" w:rsidRPr="00E61043" w:rsidRDefault="00177692" w:rsidP="00EF37F6"/>
    <w:p w14:paraId="457B2E14" w14:textId="12EAFD42" w:rsidR="00BF6746" w:rsidRDefault="007E65B9" w:rsidP="00975654">
      <w:pPr>
        <w:pStyle w:val="Ttulo1"/>
      </w:pPr>
      <w:bookmarkStart w:id="15" w:name="_Toc151934618"/>
      <w:r>
        <w:t xml:space="preserve">Parte IV - </w:t>
      </w:r>
      <w:r w:rsidR="00BF6746" w:rsidRPr="00975654">
        <w:t>Integração do ponto 2 com o ponto 3</w:t>
      </w:r>
      <w:bookmarkEnd w:id="15"/>
    </w:p>
    <w:p w14:paraId="39C16F25" w14:textId="6A3D9881" w:rsidR="00CA74A9" w:rsidRDefault="000A27C1" w:rsidP="000A27C1">
      <w:pPr>
        <w:pStyle w:val="BodyText1"/>
      </w:pPr>
      <w:r>
        <w:t xml:space="preserve">Para integrar os resultados do ponto 2 com o ponto 3 </w:t>
      </w:r>
      <w:r w:rsidR="00CA74A9">
        <w:t xml:space="preserve">são utilizados 2 predicados: </w:t>
      </w:r>
      <w:proofErr w:type="spellStart"/>
      <w:r w:rsidR="004E5B7E" w:rsidRPr="007551BD">
        <w:rPr>
          <w:i/>
          <w:iCs/>
        </w:rPr>
        <w:t>processar_</w:t>
      </w:r>
      <w:proofErr w:type="gramStart"/>
      <w:r w:rsidR="004E5B7E" w:rsidRPr="007551BD">
        <w:rPr>
          <w:i/>
          <w:iCs/>
        </w:rPr>
        <w:t>L</w:t>
      </w:r>
      <w:r w:rsidR="002A1643" w:rsidRPr="007551BD">
        <w:rPr>
          <w:i/>
          <w:iCs/>
        </w:rPr>
        <w:t>Lig</w:t>
      </w:r>
      <w:proofErr w:type="spellEnd"/>
      <w:r w:rsidR="004E5B7E" w:rsidRPr="007551BD">
        <w:rPr>
          <w:i/>
          <w:iCs/>
        </w:rPr>
        <w:t>(</w:t>
      </w:r>
      <w:proofErr w:type="spellStart"/>
      <w:proofErr w:type="gramEnd"/>
      <w:r w:rsidR="004E5B7E" w:rsidRPr="007551BD">
        <w:rPr>
          <w:i/>
          <w:iCs/>
        </w:rPr>
        <w:t>L</w:t>
      </w:r>
      <w:r w:rsidR="002A1643" w:rsidRPr="007551BD">
        <w:rPr>
          <w:i/>
          <w:iCs/>
        </w:rPr>
        <w:t>Lig</w:t>
      </w:r>
      <w:proofErr w:type="spellEnd"/>
      <w:r w:rsidR="004E5B7E" w:rsidRPr="007551BD">
        <w:rPr>
          <w:i/>
          <w:iCs/>
        </w:rPr>
        <w:t>,</w:t>
      </w:r>
      <w:r w:rsidR="0012793D" w:rsidRPr="007551BD">
        <w:rPr>
          <w:i/>
          <w:iCs/>
        </w:rPr>
        <w:t xml:space="preserve"> </w:t>
      </w:r>
      <w:proofErr w:type="spellStart"/>
      <w:r w:rsidR="0012793D" w:rsidRPr="007551BD">
        <w:rPr>
          <w:i/>
          <w:iCs/>
        </w:rPr>
        <w:t>LCelCam</w:t>
      </w:r>
      <w:proofErr w:type="spellEnd"/>
      <w:r w:rsidR="004E5B7E" w:rsidRPr="007551BD">
        <w:rPr>
          <w:i/>
          <w:iCs/>
        </w:rPr>
        <w:t>)</w:t>
      </w:r>
      <w:r w:rsidR="004E5B7E">
        <w:t xml:space="preserve"> </w:t>
      </w:r>
      <w:r w:rsidR="002554AF">
        <w:t>(1)</w:t>
      </w:r>
      <w:r w:rsidR="00FB3F99">
        <w:t xml:space="preserve"> </w:t>
      </w:r>
      <w:r w:rsidR="004E5B7E">
        <w:t xml:space="preserve">e </w:t>
      </w:r>
      <w:proofErr w:type="spellStart"/>
      <w:r w:rsidR="004E5B7E" w:rsidRPr="007551BD">
        <w:rPr>
          <w:i/>
          <w:iCs/>
        </w:rPr>
        <w:t>processar_LCelCam</w:t>
      </w:r>
      <w:proofErr w:type="spellEnd"/>
      <w:r w:rsidR="004E5B7E" w:rsidRPr="007551BD">
        <w:rPr>
          <w:i/>
          <w:iCs/>
        </w:rPr>
        <w:t>(</w:t>
      </w:r>
      <w:proofErr w:type="spellStart"/>
      <w:r w:rsidR="004E5B7E" w:rsidRPr="007551BD">
        <w:rPr>
          <w:i/>
          <w:iCs/>
        </w:rPr>
        <w:t>LCelCam,Res</w:t>
      </w:r>
      <w:proofErr w:type="spellEnd"/>
      <w:r w:rsidR="004E5B7E" w:rsidRPr="007551BD">
        <w:rPr>
          <w:i/>
          <w:iCs/>
        </w:rPr>
        <w:t>)</w:t>
      </w:r>
      <w:r w:rsidR="00FB3F99">
        <w:t xml:space="preserve"> (2)</w:t>
      </w:r>
    </w:p>
    <w:p w14:paraId="0BA4F202" w14:textId="207DE375" w:rsidR="00FB3F99" w:rsidRDefault="00FB3F99" w:rsidP="0017168D">
      <w:pPr>
        <w:pStyle w:val="Ttulo2"/>
        <w:numPr>
          <w:ilvl w:val="0"/>
          <w:numId w:val="30"/>
        </w:numPr>
      </w:pPr>
      <w:bookmarkStart w:id="16" w:name="_Toc151934619"/>
      <w:proofErr w:type="spellStart"/>
      <w:r w:rsidRPr="004E5B7E">
        <w:t>processar_</w:t>
      </w:r>
      <w:proofErr w:type="gramStart"/>
      <w:r w:rsidRPr="004E5B7E">
        <w:t>L</w:t>
      </w:r>
      <w:r>
        <w:t>Lig</w:t>
      </w:r>
      <w:proofErr w:type="spellEnd"/>
      <w:r>
        <w:t>(</w:t>
      </w:r>
      <w:proofErr w:type="spellStart"/>
      <w:proofErr w:type="gramEnd"/>
      <w:r>
        <w:t>LLig</w:t>
      </w:r>
      <w:proofErr w:type="spellEnd"/>
      <w:r>
        <w:t>,</w:t>
      </w:r>
      <w:r w:rsidRPr="0012793D">
        <w:t xml:space="preserve"> </w:t>
      </w:r>
      <w:proofErr w:type="spellStart"/>
      <w:r>
        <w:t>LCelCam</w:t>
      </w:r>
      <w:proofErr w:type="spellEnd"/>
      <w:r>
        <w:t>)</w:t>
      </w:r>
      <w:bookmarkEnd w:id="16"/>
    </w:p>
    <w:p w14:paraId="31808BEA" w14:textId="4AE388D2" w:rsidR="000A27C1" w:rsidRDefault="00C501C0" w:rsidP="00C501C0">
      <w:r>
        <w:t>%%%%%%%%</w:t>
      </w:r>
    </w:p>
    <w:p w14:paraId="3D75BE56" w14:textId="77777777" w:rsidR="00C501C0" w:rsidRDefault="00C501C0" w:rsidP="00C501C0">
      <w:proofErr w:type="spellStart"/>
      <w:r>
        <w:t>processar_</w:t>
      </w:r>
      <w:proofErr w:type="gramStart"/>
      <w:r>
        <w:t>LLig</w:t>
      </w:r>
      <w:proofErr w:type="spellEnd"/>
      <w:r>
        <w:t>(</w:t>
      </w:r>
      <w:proofErr w:type="gramEnd"/>
      <w:r>
        <w:t>[],[]).</w:t>
      </w:r>
    </w:p>
    <w:p w14:paraId="23E64ACE" w14:textId="77777777" w:rsidR="00C501C0" w:rsidRDefault="00C501C0" w:rsidP="00C501C0"/>
    <w:p w14:paraId="6913BC69" w14:textId="77777777" w:rsidR="00C501C0" w:rsidRDefault="00C501C0" w:rsidP="00C501C0">
      <w:r>
        <w:t>processar_LLig([</w:t>
      </w:r>
      <w:proofErr w:type="gramStart"/>
      <w:r>
        <w:t>cor(</w:t>
      </w:r>
      <w:proofErr w:type="gramEnd"/>
      <w:r>
        <w:t xml:space="preserve">Piso1,Piso2)|LLig],[cel1(Piso1,X1,Y1),cel1(Piso2,X2,Y2)|LCelCam]):- </w:t>
      </w:r>
    </w:p>
    <w:p w14:paraId="352FF9D0" w14:textId="77777777" w:rsidR="00C501C0" w:rsidRDefault="00C501C0" w:rsidP="00C501C0">
      <w:r>
        <w:t xml:space="preserve">    (</w:t>
      </w:r>
      <w:proofErr w:type="gramStart"/>
      <w:r>
        <w:t>coordCorredor(</w:t>
      </w:r>
      <w:proofErr w:type="gramEnd"/>
      <w:r>
        <w:t>Piso1,Piso2,X1,Y1,_,_,X2,Y2,_,_);coordCorredor(Piso2,Piso1,X2,Y2,_,_,X1,Y1,_,_)),</w:t>
      </w:r>
    </w:p>
    <w:p w14:paraId="0C8F6919" w14:textId="77777777" w:rsidR="00C501C0" w:rsidRDefault="00C501C0" w:rsidP="00C501C0">
      <w:r>
        <w:t xml:space="preserve">    </w:t>
      </w:r>
      <w:proofErr w:type="spellStart"/>
      <w:r>
        <w:t>processar_</w:t>
      </w:r>
      <w:proofErr w:type="gramStart"/>
      <w:r>
        <w:t>LLig</w:t>
      </w:r>
      <w:proofErr w:type="spellEnd"/>
      <w:r>
        <w:t>(</w:t>
      </w:r>
      <w:proofErr w:type="spellStart"/>
      <w:proofErr w:type="gramEnd"/>
      <w:r>
        <w:t>LLig,LCelCam</w:t>
      </w:r>
      <w:proofErr w:type="spellEnd"/>
      <w:r>
        <w:t>).</w:t>
      </w:r>
    </w:p>
    <w:p w14:paraId="74BF90F6" w14:textId="77777777" w:rsidR="00C501C0" w:rsidRDefault="00C501C0" w:rsidP="00C501C0"/>
    <w:p w14:paraId="74292600" w14:textId="77777777" w:rsidR="00C501C0" w:rsidRDefault="00C501C0" w:rsidP="00C501C0">
      <w:r>
        <w:t>processar_LLig([</w:t>
      </w:r>
      <w:proofErr w:type="gramStart"/>
      <w:r>
        <w:t>elev(</w:t>
      </w:r>
      <w:proofErr w:type="gramEnd"/>
      <w:r>
        <w:t>Piso1,Piso2)|LLig],[cel1(Piso1,X,Y),cel1(Piso2,X,Y)|LCelCam]):-</w:t>
      </w:r>
    </w:p>
    <w:p w14:paraId="69A3B8EC" w14:textId="77777777" w:rsidR="00C501C0" w:rsidRPr="00C501C0" w:rsidRDefault="00C501C0" w:rsidP="00C501C0">
      <w:pPr>
        <w:rPr>
          <w:lang w:val="en-US"/>
        </w:rPr>
      </w:pPr>
      <w:r>
        <w:t xml:space="preserve">    </w:t>
      </w:r>
      <w:proofErr w:type="spellStart"/>
      <w:proofErr w:type="gramStart"/>
      <w:r w:rsidRPr="00C501C0">
        <w:rPr>
          <w:lang w:val="en-US"/>
        </w:rPr>
        <w:t>elevador</w:t>
      </w:r>
      <w:proofErr w:type="spellEnd"/>
      <w:r w:rsidRPr="00C501C0">
        <w:rPr>
          <w:lang w:val="en-US"/>
        </w:rPr>
        <w:t>(</w:t>
      </w:r>
      <w:proofErr w:type="spellStart"/>
      <w:proofErr w:type="gramEnd"/>
      <w:r w:rsidRPr="00C501C0">
        <w:rPr>
          <w:lang w:val="en-US"/>
        </w:rPr>
        <w:t>Ed,LEd</w:t>
      </w:r>
      <w:proofErr w:type="spellEnd"/>
      <w:r w:rsidRPr="00C501C0">
        <w:rPr>
          <w:lang w:val="en-US"/>
        </w:rPr>
        <w:t>),</w:t>
      </w:r>
    </w:p>
    <w:p w14:paraId="48FA175E" w14:textId="77777777" w:rsidR="00C501C0" w:rsidRPr="00C501C0" w:rsidRDefault="00C501C0" w:rsidP="00C501C0">
      <w:pPr>
        <w:rPr>
          <w:lang w:val="en-US"/>
        </w:rPr>
      </w:pPr>
      <w:r w:rsidRPr="00C501C0">
        <w:rPr>
          <w:lang w:val="en-US"/>
        </w:rPr>
        <w:t xml:space="preserve">    </w:t>
      </w:r>
      <w:proofErr w:type="gramStart"/>
      <w:r w:rsidRPr="00C501C0">
        <w:rPr>
          <w:lang w:val="en-US"/>
        </w:rPr>
        <w:t>member(</w:t>
      </w:r>
      <w:proofErr w:type="gramEnd"/>
      <w:r w:rsidRPr="00C501C0">
        <w:rPr>
          <w:lang w:val="en-US"/>
        </w:rPr>
        <w:t xml:space="preserve">Piso1, </w:t>
      </w:r>
      <w:proofErr w:type="spellStart"/>
      <w:r w:rsidRPr="00C501C0">
        <w:rPr>
          <w:lang w:val="en-US"/>
        </w:rPr>
        <w:t>LEd</w:t>
      </w:r>
      <w:proofErr w:type="spellEnd"/>
      <w:r w:rsidRPr="00C501C0">
        <w:rPr>
          <w:lang w:val="en-US"/>
        </w:rPr>
        <w:t>),</w:t>
      </w:r>
    </w:p>
    <w:p w14:paraId="3D5F3EA0" w14:textId="77777777" w:rsidR="00C501C0" w:rsidRDefault="00C501C0" w:rsidP="00C501C0">
      <w:r w:rsidRPr="00C501C0">
        <w:rPr>
          <w:lang w:val="en-US"/>
        </w:rPr>
        <w:t xml:space="preserve">    </w:t>
      </w:r>
      <w:proofErr w:type="spellStart"/>
      <w:proofErr w:type="gramStart"/>
      <w:r>
        <w:t>coordElevador</w:t>
      </w:r>
      <w:proofErr w:type="spellEnd"/>
      <w:r>
        <w:t>(</w:t>
      </w:r>
      <w:proofErr w:type="spellStart"/>
      <w:proofErr w:type="gramEnd"/>
      <w:r>
        <w:t>Ed,X,Y</w:t>
      </w:r>
      <w:proofErr w:type="spellEnd"/>
      <w:r>
        <w:t>),</w:t>
      </w:r>
    </w:p>
    <w:p w14:paraId="09800145" w14:textId="09F252ED" w:rsidR="00C501C0" w:rsidRDefault="00C501C0" w:rsidP="00C501C0">
      <w:r>
        <w:t xml:space="preserve">    </w:t>
      </w:r>
      <w:proofErr w:type="spellStart"/>
      <w:r>
        <w:t>processar_</w:t>
      </w:r>
      <w:proofErr w:type="gramStart"/>
      <w:r>
        <w:t>LLig</w:t>
      </w:r>
      <w:proofErr w:type="spellEnd"/>
      <w:r>
        <w:t>(</w:t>
      </w:r>
      <w:proofErr w:type="spellStart"/>
      <w:proofErr w:type="gramEnd"/>
      <w:r>
        <w:t>LLig,LCelCam</w:t>
      </w:r>
      <w:proofErr w:type="spellEnd"/>
      <w:r>
        <w:t>).</w:t>
      </w:r>
    </w:p>
    <w:p w14:paraId="4E4B76D3" w14:textId="6B619E82" w:rsidR="00C501C0" w:rsidRDefault="00C501C0" w:rsidP="00C501C0">
      <w:r>
        <w:t>%%%%%%%%</w:t>
      </w:r>
    </w:p>
    <w:p w14:paraId="60CADC07" w14:textId="25E5F7F9" w:rsidR="00C501C0" w:rsidRDefault="00C501C0" w:rsidP="00666FBF">
      <w:pPr>
        <w:ind w:firstLine="720"/>
      </w:pPr>
      <w:r>
        <w:t xml:space="preserve">Este predicado </w:t>
      </w:r>
      <w:r w:rsidR="008E3BF3">
        <w:t xml:space="preserve">permite transformar a lista obtida no predicado </w:t>
      </w:r>
      <w:proofErr w:type="spellStart"/>
      <w:r w:rsidR="008E3BF3">
        <w:t>caminho_pisos</w:t>
      </w:r>
      <w:proofErr w:type="spellEnd"/>
      <w:r w:rsidR="000F07AF">
        <w:t xml:space="preserve">/4 (Lista com elementos do tipo </w:t>
      </w:r>
      <w:proofErr w:type="spellStart"/>
      <w:proofErr w:type="gramStart"/>
      <w:r w:rsidR="000F07AF" w:rsidRPr="00EE7090">
        <w:rPr>
          <w:i/>
          <w:iCs/>
        </w:rPr>
        <w:t>elev</w:t>
      </w:r>
      <w:proofErr w:type="spellEnd"/>
      <w:r w:rsidR="000F07AF" w:rsidRPr="00EE7090">
        <w:rPr>
          <w:i/>
          <w:iCs/>
        </w:rPr>
        <w:t>(</w:t>
      </w:r>
      <w:proofErr w:type="gramEnd"/>
      <w:r w:rsidR="00B833E6" w:rsidRPr="00EE7090">
        <w:rPr>
          <w:i/>
          <w:iCs/>
        </w:rPr>
        <w:t>Piso1,Piso2</w:t>
      </w:r>
      <w:r w:rsidR="000F07AF" w:rsidRPr="00EE7090">
        <w:rPr>
          <w:i/>
          <w:iCs/>
        </w:rPr>
        <w:t>)</w:t>
      </w:r>
      <w:r w:rsidR="00B833E6">
        <w:t xml:space="preserve"> e/ou </w:t>
      </w:r>
      <w:r w:rsidR="00B833E6" w:rsidRPr="00EE7090">
        <w:rPr>
          <w:i/>
          <w:iCs/>
        </w:rPr>
        <w:t>cor(Piso1,Piso2)</w:t>
      </w:r>
      <w:r w:rsidR="000F07AF" w:rsidRPr="00EE7090">
        <w:rPr>
          <w:i/>
          <w:iCs/>
        </w:rPr>
        <w:t>)</w:t>
      </w:r>
      <w:r w:rsidR="00B833E6">
        <w:t xml:space="preserve"> numa lista com </w:t>
      </w:r>
      <w:r w:rsidR="00964607">
        <w:t xml:space="preserve">elementos do tipo </w:t>
      </w:r>
      <w:r w:rsidR="00964607" w:rsidRPr="00EE7090">
        <w:rPr>
          <w:i/>
          <w:iCs/>
        </w:rPr>
        <w:t>cel1(Piso1,X1,Y1)</w:t>
      </w:r>
      <w:r w:rsidR="00BF1E90">
        <w:t xml:space="preserve">. Para cada elemento de </w:t>
      </w:r>
      <w:proofErr w:type="spellStart"/>
      <w:r w:rsidR="00BF1E90">
        <w:t>LLig</w:t>
      </w:r>
      <w:proofErr w:type="spellEnd"/>
      <w:r w:rsidR="00BF1E90">
        <w:t xml:space="preserve">, são </w:t>
      </w:r>
      <w:r w:rsidR="006C7419">
        <w:t>adicionados 2 elementos à nova lista</w:t>
      </w:r>
      <w:r w:rsidR="00666FBF">
        <w:t xml:space="preserve"> que indicam a posição do elevador ou passagem no piso correspondente.</w:t>
      </w:r>
      <w:r w:rsidR="00E66672">
        <w:t xml:space="preserve"> </w:t>
      </w:r>
    </w:p>
    <w:p w14:paraId="6E6C7BA3" w14:textId="46B3999E" w:rsidR="00521ABB" w:rsidRDefault="00521ABB" w:rsidP="00666FBF">
      <w:pPr>
        <w:ind w:firstLine="720"/>
      </w:pPr>
      <w:r>
        <w:t xml:space="preserve">Após a execução, </w:t>
      </w:r>
      <w:r w:rsidR="008C072E">
        <w:t xml:space="preserve">vai ser inserido no início da lista o elemento </w:t>
      </w:r>
      <w:r w:rsidR="008C072E" w:rsidRPr="00EE7090">
        <w:rPr>
          <w:i/>
          <w:iCs/>
        </w:rPr>
        <w:t>cel1(</w:t>
      </w:r>
      <w:proofErr w:type="spellStart"/>
      <w:proofErr w:type="gramStart"/>
      <w:r w:rsidR="008C072E" w:rsidRPr="00EE7090">
        <w:rPr>
          <w:i/>
          <w:iCs/>
        </w:rPr>
        <w:t>PisoOrig,XOrig</w:t>
      </w:r>
      <w:proofErr w:type="gramEnd"/>
      <w:r w:rsidR="008C072E" w:rsidRPr="00EE7090">
        <w:rPr>
          <w:i/>
          <w:iCs/>
        </w:rPr>
        <w:t>,YOrig</w:t>
      </w:r>
      <w:proofErr w:type="spellEnd"/>
      <w:r w:rsidR="008C072E" w:rsidRPr="00EE7090">
        <w:rPr>
          <w:i/>
          <w:iCs/>
        </w:rPr>
        <w:t>)</w:t>
      </w:r>
      <w:r w:rsidR="00D23259">
        <w:t xml:space="preserve"> (representa o ponto inicial do caminho) e no fim da lista o elemento </w:t>
      </w:r>
      <w:r w:rsidR="00401467" w:rsidRPr="00EE7090">
        <w:rPr>
          <w:i/>
          <w:iCs/>
        </w:rPr>
        <w:t>cel1(</w:t>
      </w:r>
      <w:proofErr w:type="spellStart"/>
      <w:r w:rsidR="00401467" w:rsidRPr="00EE7090">
        <w:rPr>
          <w:i/>
          <w:iCs/>
        </w:rPr>
        <w:t>PisoDest,XDest,YDest</w:t>
      </w:r>
      <w:proofErr w:type="spellEnd"/>
      <w:r w:rsidR="00401467" w:rsidRPr="00EE7090">
        <w:rPr>
          <w:i/>
          <w:iCs/>
        </w:rPr>
        <w:t>)</w:t>
      </w:r>
      <w:r w:rsidR="00401467">
        <w:t xml:space="preserve"> (representa o ponto final do caminho)</w:t>
      </w:r>
      <w:r w:rsidR="00684FA9">
        <w:t>.</w:t>
      </w:r>
    </w:p>
    <w:p w14:paraId="56295E10" w14:textId="77777777" w:rsidR="00B437DF" w:rsidRDefault="00B437DF" w:rsidP="00B437DF"/>
    <w:p w14:paraId="6CC99C15" w14:textId="77777777" w:rsidR="00B437DF" w:rsidRDefault="00B437DF" w:rsidP="00B437DF"/>
    <w:p w14:paraId="78F1CD4D" w14:textId="77777777" w:rsidR="00B437DF" w:rsidRDefault="00B437DF" w:rsidP="00B437DF"/>
    <w:p w14:paraId="0128EFA7" w14:textId="77777777" w:rsidR="00B437DF" w:rsidRDefault="00B437DF" w:rsidP="00B437DF"/>
    <w:p w14:paraId="03D717AC" w14:textId="77777777" w:rsidR="00B437DF" w:rsidRDefault="00B437DF" w:rsidP="00B437DF"/>
    <w:p w14:paraId="248F5F0A" w14:textId="77777777" w:rsidR="00B437DF" w:rsidRDefault="00B437DF" w:rsidP="00B437DF"/>
    <w:p w14:paraId="7DCA3070" w14:textId="77777777" w:rsidR="00B437DF" w:rsidRDefault="00B437DF" w:rsidP="00B437DF"/>
    <w:p w14:paraId="6A13A14C" w14:textId="23D6517D" w:rsidR="00B437DF" w:rsidRDefault="00B437DF" w:rsidP="00B437DF">
      <w:pPr>
        <w:pStyle w:val="Ttulo2"/>
        <w:numPr>
          <w:ilvl w:val="0"/>
          <w:numId w:val="30"/>
        </w:numPr>
      </w:pPr>
      <w:bookmarkStart w:id="17" w:name="_Toc151934620"/>
      <w:proofErr w:type="spellStart"/>
      <w:r w:rsidRPr="004E5B7E">
        <w:t>processar_</w:t>
      </w:r>
      <w:proofErr w:type="gramStart"/>
      <w:r w:rsidRPr="004E5B7E">
        <w:t>LCelCam</w:t>
      </w:r>
      <w:proofErr w:type="spellEnd"/>
      <w:r>
        <w:t>(</w:t>
      </w:r>
      <w:proofErr w:type="spellStart"/>
      <w:proofErr w:type="gramEnd"/>
      <w:r>
        <w:t>LCelCam,Res</w:t>
      </w:r>
      <w:proofErr w:type="spellEnd"/>
      <w:r>
        <w:t>)</w:t>
      </w:r>
      <w:bookmarkEnd w:id="17"/>
    </w:p>
    <w:p w14:paraId="06E1BE39" w14:textId="77777777" w:rsidR="00B437DF" w:rsidRDefault="00B437DF" w:rsidP="00B437DF"/>
    <w:p w14:paraId="12F4A0BC" w14:textId="0C0A6C19" w:rsidR="00B437DF" w:rsidRDefault="00B437DF" w:rsidP="00B437DF">
      <w:r>
        <w:t>%%%%%%%%%%%%</w:t>
      </w:r>
    </w:p>
    <w:p w14:paraId="7BD85D51" w14:textId="77777777" w:rsidR="00B437DF" w:rsidRDefault="00B437DF" w:rsidP="00B437DF">
      <w:proofErr w:type="spellStart"/>
      <w:r>
        <w:t>processar_</w:t>
      </w:r>
      <w:proofErr w:type="gramStart"/>
      <w:r>
        <w:t>LCelCam</w:t>
      </w:r>
      <w:proofErr w:type="spellEnd"/>
      <w:r>
        <w:t>(</w:t>
      </w:r>
      <w:proofErr w:type="gramEnd"/>
      <w:r>
        <w:t>[],[]).</w:t>
      </w:r>
    </w:p>
    <w:p w14:paraId="3680F6F8" w14:textId="77777777" w:rsidR="00B437DF" w:rsidRDefault="00B437DF" w:rsidP="00B437DF">
      <w:r>
        <w:t>processar_LCelCam([cel1(</w:t>
      </w:r>
      <w:proofErr w:type="gramStart"/>
      <w:r>
        <w:t>Piso,X</w:t>
      </w:r>
      <w:proofErr w:type="gramEnd"/>
      <w:r>
        <w:t>1,Y1),cel1(Piso,X2,Y2)|Rl],[cam(Piso,X1,Y1,X2,Y2)|RLCelCamPisos]):-</w:t>
      </w:r>
    </w:p>
    <w:p w14:paraId="61324061" w14:textId="0C8F5C64" w:rsidR="00B437DF" w:rsidRDefault="00B437DF" w:rsidP="00B437DF">
      <w:r>
        <w:t xml:space="preserve">    </w:t>
      </w:r>
      <w:proofErr w:type="spellStart"/>
      <w:r>
        <w:t>processar_</w:t>
      </w:r>
      <w:proofErr w:type="gramStart"/>
      <w:r>
        <w:t>LCelCam</w:t>
      </w:r>
      <w:proofErr w:type="spellEnd"/>
      <w:r>
        <w:t>(</w:t>
      </w:r>
      <w:proofErr w:type="spellStart"/>
      <w:proofErr w:type="gramEnd"/>
      <w:r>
        <w:t>Rl,RLCelCamPisos</w:t>
      </w:r>
      <w:proofErr w:type="spellEnd"/>
      <w:r>
        <w:t>).</w:t>
      </w:r>
    </w:p>
    <w:p w14:paraId="64A89084" w14:textId="5D874BFE" w:rsidR="00666FBF" w:rsidRDefault="00B437DF" w:rsidP="00B437DF">
      <w:r>
        <w:t>%%%%%%%%%%%%%</w:t>
      </w:r>
    </w:p>
    <w:p w14:paraId="1B1E2496" w14:textId="7B07D6F7" w:rsidR="00B437DF" w:rsidRDefault="00B437DF" w:rsidP="00B437DF">
      <w:pPr>
        <w:ind w:firstLine="720"/>
      </w:pPr>
      <w:r>
        <w:t xml:space="preserve">Este predicado permite transformar a lista obtida </w:t>
      </w:r>
      <w:r w:rsidR="00684FA9">
        <w:t>anteriormente</w:t>
      </w:r>
      <w:r>
        <w:t xml:space="preserve"> numa lista com elementos do tipo </w:t>
      </w:r>
      <w:proofErr w:type="spellStart"/>
      <w:proofErr w:type="gramStart"/>
      <w:r w:rsidR="0001782B" w:rsidRPr="00EE7090">
        <w:rPr>
          <w:i/>
          <w:iCs/>
        </w:rPr>
        <w:t>cam</w:t>
      </w:r>
      <w:proofErr w:type="spellEnd"/>
      <w:r w:rsidRPr="00EE7090">
        <w:rPr>
          <w:i/>
          <w:iCs/>
        </w:rPr>
        <w:t>(</w:t>
      </w:r>
      <w:proofErr w:type="gramEnd"/>
      <w:r w:rsidRPr="00EE7090">
        <w:rPr>
          <w:i/>
          <w:iCs/>
        </w:rPr>
        <w:t>Piso1,X1,Y1</w:t>
      </w:r>
      <w:r w:rsidR="0001782B" w:rsidRPr="00EE7090">
        <w:rPr>
          <w:i/>
          <w:iCs/>
        </w:rPr>
        <w:t>,X2,3</w:t>
      </w:r>
      <w:r w:rsidRPr="00EE7090">
        <w:rPr>
          <w:i/>
          <w:iCs/>
        </w:rPr>
        <w:t>)</w:t>
      </w:r>
      <w:r>
        <w:t>. Para cada</w:t>
      </w:r>
      <w:r w:rsidR="00846923">
        <w:t xml:space="preserve"> par</w:t>
      </w:r>
      <w:r>
        <w:t xml:space="preserve"> elemento de </w:t>
      </w:r>
      <w:proofErr w:type="spellStart"/>
      <w:r>
        <w:t>LLig</w:t>
      </w:r>
      <w:proofErr w:type="spellEnd"/>
      <w:r>
        <w:t xml:space="preserve">, </w:t>
      </w:r>
      <w:r w:rsidR="00846923">
        <w:t xml:space="preserve">é adicionado </w:t>
      </w:r>
      <w:r w:rsidR="00675175">
        <w:t>um novo elemento</w:t>
      </w:r>
      <w:r>
        <w:t xml:space="preserve"> à nova lista</w:t>
      </w:r>
      <w:r w:rsidR="00675175">
        <w:t xml:space="preserve">, que </w:t>
      </w:r>
      <w:r w:rsidR="0098041A">
        <w:t>representa um caminho a realizar num determinado piso.</w:t>
      </w:r>
    </w:p>
    <w:p w14:paraId="399B57AE" w14:textId="77777777" w:rsidR="00B437DF" w:rsidRDefault="00B437DF" w:rsidP="00B437DF"/>
    <w:p w14:paraId="11205D15" w14:textId="388484D8" w:rsidR="00B437DF" w:rsidRDefault="0085505A" w:rsidP="00B437DF">
      <w:r>
        <w:tab/>
        <w:t xml:space="preserve">A partir deste processamento, utilizamos o algoritmo A* para calcular </w:t>
      </w:r>
      <w:r w:rsidR="00C01974">
        <w:t>o caminho para cada piso, construindo dinamicamente um grafo para cada piso e determinando o caminho para cada um deles</w:t>
      </w:r>
      <w:r w:rsidR="00F04DC0">
        <w:t>.</w:t>
      </w:r>
    </w:p>
    <w:p w14:paraId="789FD590" w14:textId="13F069A9" w:rsidR="00F04DC0" w:rsidRDefault="00F04DC0" w:rsidP="00B437DF">
      <w:r>
        <w:tab/>
      </w:r>
      <w:r w:rsidR="00921518">
        <w:t xml:space="preserve">À medida que são </w:t>
      </w:r>
      <w:r w:rsidR="00027002">
        <w:t>gerados,</w:t>
      </w:r>
      <w:r w:rsidR="00921518">
        <w:t xml:space="preserve"> o caminho e o custo são adicionados ao caminho e custo total</w:t>
      </w:r>
      <w:r w:rsidR="00746154">
        <w:t xml:space="preserve"> para serem apresentados no final.</w:t>
      </w:r>
      <w:r w:rsidR="00921518">
        <w:t xml:space="preserve"> </w:t>
      </w:r>
    </w:p>
    <w:p w14:paraId="7E7D42AD" w14:textId="77777777" w:rsidR="007D29DA" w:rsidRDefault="007D29DA" w:rsidP="00B437DF"/>
    <w:p w14:paraId="450C8B25" w14:textId="77777777" w:rsidR="007D29DA" w:rsidRDefault="007D29DA" w:rsidP="00B437DF"/>
    <w:p w14:paraId="6D51516E" w14:textId="77777777" w:rsidR="007D29DA" w:rsidRDefault="007D29DA" w:rsidP="00B437DF"/>
    <w:p w14:paraId="00D4D616" w14:textId="77777777" w:rsidR="007D29DA" w:rsidRDefault="007D29DA" w:rsidP="00B437DF"/>
    <w:p w14:paraId="00B6CC7D" w14:textId="77777777" w:rsidR="007D29DA" w:rsidRDefault="007D29DA" w:rsidP="00B437DF"/>
    <w:p w14:paraId="2C2E9EAC" w14:textId="77777777" w:rsidR="007D29DA" w:rsidRDefault="007D29DA" w:rsidP="00B437DF"/>
    <w:p w14:paraId="6015F73D" w14:textId="77777777" w:rsidR="007D29DA" w:rsidRDefault="007D29DA" w:rsidP="00B437DF"/>
    <w:p w14:paraId="10DBB83C" w14:textId="77777777" w:rsidR="007D29DA" w:rsidRDefault="007D29DA" w:rsidP="00B437DF"/>
    <w:p w14:paraId="6EE5BA68" w14:textId="77777777" w:rsidR="007D29DA" w:rsidRDefault="007D29DA" w:rsidP="00B437DF"/>
    <w:p w14:paraId="6AF0679B" w14:textId="77777777" w:rsidR="007D29DA" w:rsidRDefault="007D29DA" w:rsidP="00B437DF"/>
    <w:p w14:paraId="7F9E5C96" w14:textId="77777777" w:rsidR="007D29DA" w:rsidRDefault="007D29DA" w:rsidP="00B437DF"/>
    <w:p w14:paraId="1E4E836A" w14:textId="77777777" w:rsidR="007D29DA" w:rsidRDefault="007D29DA" w:rsidP="00B437DF"/>
    <w:p w14:paraId="11C8A02D" w14:textId="77777777" w:rsidR="007D29DA" w:rsidRDefault="007D29DA" w:rsidP="00B437DF"/>
    <w:p w14:paraId="5F93CAB1" w14:textId="77777777" w:rsidR="007D29DA" w:rsidRDefault="007D29DA" w:rsidP="00B437DF"/>
    <w:p w14:paraId="6EB87F7B" w14:textId="77777777" w:rsidR="007D29DA" w:rsidRDefault="007D29DA" w:rsidP="00B437DF"/>
    <w:p w14:paraId="3D5BBCF9" w14:textId="77777777" w:rsidR="007D29DA" w:rsidRDefault="007D29DA" w:rsidP="00B437DF"/>
    <w:p w14:paraId="7AAA7C05" w14:textId="77777777" w:rsidR="007D29DA" w:rsidRPr="000A27C1" w:rsidRDefault="007D29DA" w:rsidP="00B437DF"/>
    <w:p w14:paraId="3D9D5A3D" w14:textId="25B4A0F0" w:rsidR="00C14A84" w:rsidRDefault="007E65B9" w:rsidP="00975654">
      <w:pPr>
        <w:pStyle w:val="Ttulo1"/>
      </w:pPr>
      <w:bookmarkStart w:id="18" w:name="_Toc151934621"/>
      <w:r>
        <w:t xml:space="preserve">Parte V - </w:t>
      </w:r>
      <w:r w:rsidR="00C14A84" w:rsidRPr="00975654">
        <w:t>Estudo da complexidade do problema</w:t>
      </w:r>
      <w:bookmarkEnd w:id="18"/>
    </w:p>
    <w:p w14:paraId="73BD531F" w14:textId="06C98FB4" w:rsidR="00833481" w:rsidRPr="008D5955" w:rsidRDefault="00110658" w:rsidP="00110658">
      <w:pPr>
        <w:pStyle w:val="Ttulo2"/>
      </w:pPr>
      <w:bookmarkStart w:id="19" w:name="_Toc151934622"/>
      <w:r w:rsidRPr="008D5955">
        <w:t xml:space="preserve">DFS, </w:t>
      </w:r>
      <w:proofErr w:type="spellStart"/>
      <w:r w:rsidRPr="008D5955">
        <w:t>Better</w:t>
      </w:r>
      <w:proofErr w:type="spellEnd"/>
      <w:r w:rsidRPr="008D5955">
        <w:t xml:space="preserve"> DFS, BFS</w:t>
      </w:r>
      <w:r w:rsidR="008D5955" w:rsidRPr="008D5955">
        <w:t xml:space="preserve"> – Mat</w:t>
      </w:r>
      <w:r w:rsidR="008D5955">
        <w:t>r</w:t>
      </w:r>
      <w:r w:rsidR="008D5955" w:rsidRPr="008D5955">
        <w:t>iz quadra</w:t>
      </w:r>
      <w:r w:rsidR="008D5955">
        <w:t>da</w:t>
      </w:r>
      <w:bookmarkEnd w:id="19"/>
    </w:p>
    <w:tbl>
      <w:tblPr>
        <w:tblStyle w:val="TabeladeGrelha4-Destaque2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796"/>
        <w:gridCol w:w="745"/>
        <w:gridCol w:w="1655"/>
        <w:gridCol w:w="915"/>
        <w:gridCol w:w="1750"/>
        <w:gridCol w:w="851"/>
        <w:gridCol w:w="1085"/>
        <w:gridCol w:w="991"/>
        <w:gridCol w:w="38"/>
      </w:tblGrid>
      <w:tr w:rsidR="00BB48E8" w14:paraId="6CBB978F" w14:textId="77777777" w:rsidTr="004712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6E930" w14:textId="50963C7D" w:rsidR="00F838AF" w:rsidRDefault="00F838AF" w:rsidP="00F838AF">
            <w:pPr>
              <w:pStyle w:val="BodyText1"/>
            </w:pPr>
            <w:r>
              <w:t xml:space="preserve">Col X </w:t>
            </w:r>
            <w:proofErr w:type="spellStart"/>
            <w:r>
              <w:t>Lin</w:t>
            </w:r>
            <w:proofErr w:type="spellEnd"/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CDDC2" w14:textId="77777777" w:rsidR="00F838AF" w:rsidRDefault="00F838AF" w:rsidP="00F838AF">
            <w:pPr>
              <w:pStyle w:val="BodyText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 xml:space="preserve">Total </w:t>
            </w:r>
          </w:p>
          <w:p w14:paraId="295CBB38" w14:textId="047381BB" w:rsidR="00F838AF" w:rsidRDefault="00F838AF" w:rsidP="00F838AF">
            <w:pPr>
              <w:pStyle w:val="BodyText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Nodes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BC838" w14:textId="77777777" w:rsidR="00F838AF" w:rsidRDefault="00F838AF" w:rsidP="00F838AF">
            <w:pPr>
              <w:pStyle w:val="BodyText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Total</w:t>
            </w:r>
          </w:p>
          <w:p w14:paraId="65871295" w14:textId="33C6955D" w:rsidR="00F838AF" w:rsidRDefault="00F838AF" w:rsidP="00F838AF">
            <w:pPr>
              <w:pStyle w:val="BodyText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Edges</w:t>
            </w:r>
            <w:proofErr w:type="spellEnd"/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0C3A9" w14:textId="10ADA7A2" w:rsidR="00F838AF" w:rsidRDefault="00F838AF" w:rsidP="00F838AF">
            <w:pPr>
              <w:pStyle w:val="BodyText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DFS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8EEC4" w14:textId="77777777" w:rsidR="00F838AF" w:rsidRDefault="00F838AF" w:rsidP="00F838AF">
            <w:pPr>
              <w:pStyle w:val="BodyText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Custo</w:t>
            </w:r>
          </w:p>
          <w:p w14:paraId="4A1EF541" w14:textId="77777777" w:rsidR="00F838AF" w:rsidRDefault="00F838AF" w:rsidP="00F838AF">
            <w:pPr>
              <w:pStyle w:val="BodyText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&amp;</w:t>
            </w:r>
          </w:p>
          <w:p w14:paraId="0EBEE298" w14:textId="40357FAA" w:rsidR="00F838AF" w:rsidRDefault="00F838AF" w:rsidP="00F838AF">
            <w:pPr>
              <w:pStyle w:val="BodyText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Tempo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79D89" w14:textId="57DE508E" w:rsidR="00F838AF" w:rsidRDefault="00F838AF" w:rsidP="00F838AF">
            <w:pPr>
              <w:pStyle w:val="BodyText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BFS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87036" w14:textId="77777777" w:rsidR="00F838AF" w:rsidRDefault="00F838AF" w:rsidP="00F838AF">
            <w:pPr>
              <w:pStyle w:val="BodyText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Custo</w:t>
            </w:r>
          </w:p>
          <w:p w14:paraId="3BB59937" w14:textId="77777777" w:rsidR="00F838AF" w:rsidRDefault="00F838AF" w:rsidP="00F838AF">
            <w:pPr>
              <w:pStyle w:val="BodyText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&amp;</w:t>
            </w:r>
          </w:p>
          <w:p w14:paraId="5B337313" w14:textId="40C3A567" w:rsidR="00F838AF" w:rsidRDefault="00F838AF" w:rsidP="00F838AF">
            <w:pPr>
              <w:pStyle w:val="BodyText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Tempo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9BE72" w14:textId="77777777" w:rsidR="00F838AF" w:rsidRDefault="00F838AF" w:rsidP="00F838AF">
            <w:pPr>
              <w:pStyle w:val="BodyText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t>Better</w:t>
            </w:r>
            <w:proofErr w:type="spellEnd"/>
          </w:p>
          <w:p w14:paraId="5FD285BA" w14:textId="5A66210A" w:rsidR="00F838AF" w:rsidRDefault="00F838AF" w:rsidP="00F838AF">
            <w:pPr>
              <w:pStyle w:val="BodyText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DFS</w:t>
            </w:r>
          </w:p>
        </w:tc>
        <w:tc>
          <w:tcPr>
            <w:tcW w:w="9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46AD9" w14:textId="77777777" w:rsidR="00F838AF" w:rsidRDefault="00F838AF" w:rsidP="00F838AF">
            <w:pPr>
              <w:pStyle w:val="BodyText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Custo</w:t>
            </w:r>
          </w:p>
          <w:p w14:paraId="33E40503" w14:textId="77777777" w:rsidR="00F838AF" w:rsidRDefault="00F838AF" w:rsidP="00F838AF">
            <w:pPr>
              <w:pStyle w:val="BodyText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&amp;</w:t>
            </w:r>
          </w:p>
          <w:p w14:paraId="2A612B01" w14:textId="4DA1196F" w:rsidR="00F838AF" w:rsidRDefault="00F838AF" w:rsidP="00F838AF">
            <w:pPr>
              <w:pStyle w:val="BodyText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Tempo</w:t>
            </w:r>
          </w:p>
        </w:tc>
      </w:tr>
      <w:tr w:rsidR="00283654" w14:paraId="6D302975" w14:textId="77777777" w:rsidTr="004712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single" w:sz="4" w:space="0" w:color="auto"/>
            </w:tcBorders>
          </w:tcPr>
          <w:p w14:paraId="73B22CC0" w14:textId="7B39F297" w:rsidR="00F838AF" w:rsidRPr="001A7400" w:rsidRDefault="00F838AF" w:rsidP="00F838AF">
            <w:pPr>
              <w:pStyle w:val="BodyText1"/>
              <w:rPr>
                <w:b w:val="0"/>
                <w:bCs w:val="0"/>
              </w:rPr>
            </w:pPr>
            <w:r w:rsidRPr="001A7400">
              <w:rPr>
                <w:b w:val="0"/>
                <w:bCs w:val="0"/>
              </w:rPr>
              <w:t>4X4</w:t>
            </w:r>
          </w:p>
        </w:tc>
        <w:tc>
          <w:tcPr>
            <w:tcW w:w="796" w:type="dxa"/>
            <w:tcBorders>
              <w:top w:val="single" w:sz="4" w:space="0" w:color="auto"/>
            </w:tcBorders>
          </w:tcPr>
          <w:p w14:paraId="156BBFDB" w14:textId="2D6D420B" w:rsidR="00F838AF" w:rsidRDefault="00F838AF" w:rsidP="00F838AF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745" w:type="dxa"/>
            <w:tcBorders>
              <w:top w:val="single" w:sz="4" w:space="0" w:color="auto"/>
            </w:tcBorders>
          </w:tcPr>
          <w:p w14:paraId="61AC0302" w14:textId="2BC5F4CB" w:rsidR="00F838AF" w:rsidRDefault="0020416E" w:rsidP="00F838AF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1655" w:type="dxa"/>
            <w:tcBorders>
              <w:top w:val="single" w:sz="4" w:space="0" w:color="auto"/>
            </w:tcBorders>
          </w:tcPr>
          <w:p w14:paraId="1EFC4463" w14:textId="51DF830E" w:rsidR="00F838AF" w:rsidRDefault="00DF0DFC" w:rsidP="00F838AF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F0DFC">
              <w:t>cel</w:t>
            </w:r>
            <w:proofErr w:type="spellEnd"/>
            <w:r w:rsidRPr="00DF0DFC">
              <w:t>(1,1</w:t>
            </w:r>
            <w:proofErr w:type="gramStart"/>
            <w:r w:rsidRPr="00DF0DFC">
              <w:t>),</w:t>
            </w:r>
            <w:proofErr w:type="spellStart"/>
            <w:r w:rsidRPr="00DF0DFC">
              <w:t>cel</w:t>
            </w:r>
            <w:proofErr w:type="spellEnd"/>
            <w:proofErr w:type="gramEnd"/>
            <w:r w:rsidRPr="00DF0DFC">
              <w:t xml:space="preserve">(2,1), </w:t>
            </w:r>
            <w:proofErr w:type="spellStart"/>
            <w:r w:rsidRPr="00DF0DFC">
              <w:t>cel</w:t>
            </w:r>
            <w:proofErr w:type="spellEnd"/>
            <w:r w:rsidRPr="00DF0DFC">
              <w:t>(3,1),</w:t>
            </w:r>
            <w:proofErr w:type="spellStart"/>
            <w:r w:rsidRPr="00DF0DFC">
              <w:t>cel</w:t>
            </w:r>
            <w:proofErr w:type="spellEnd"/>
            <w:r w:rsidRPr="00DF0DFC">
              <w:t xml:space="preserve">(4,1), </w:t>
            </w:r>
            <w:proofErr w:type="spellStart"/>
            <w:r w:rsidRPr="00DF0DFC">
              <w:t>cel</w:t>
            </w:r>
            <w:proofErr w:type="spellEnd"/>
            <w:r w:rsidRPr="00DF0DFC">
              <w:t>(4,2),</w:t>
            </w:r>
            <w:proofErr w:type="spellStart"/>
            <w:r w:rsidRPr="00DF0DFC">
              <w:t>cel</w:t>
            </w:r>
            <w:proofErr w:type="spellEnd"/>
            <w:r w:rsidRPr="00DF0DFC">
              <w:t xml:space="preserve">(3,2), </w:t>
            </w:r>
            <w:proofErr w:type="spellStart"/>
            <w:r w:rsidRPr="00DF0DFC">
              <w:t>cel</w:t>
            </w:r>
            <w:proofErr w:type="spellEnd"/>
            <w:r w:rsidRPr="00DF0DFC">
              <w:t>(2,2),</w:t>
            </w:r>
            <w:proofErr w:type="spellStart"/>
            <w:r w:rsidRPr="00DF0DFC">
              <w:t>cel</w:t>
            </w:r>
            <w:proofErr w:type="spellEnd"/>
            <w:r w:rsidRPr="00DF0DFC">
              <w:t xml:space="preserve">(1,2), </w:t>
            </w:r>
            <w:proofErr w:type="spellStart"/>
            <w:r w:rsidRPr="00DF0DFC">
              <w:t>cel</w:t>
            </w:r>
            <w:proofErr w:type="spellEnd"/>
            <w:r w:rsidRPr="00DF0DFC">
              <w:t>(1,3),</w:t>
            </w:r>
            <w:proofErr w:type="spellStart"/>
            <w:r w:rsidRPr="00DF0DFC">
              <w:t>cel</w:t>
            </w:r>
            <w:proofErr w:type="spellEnd"/>
            <w:r w:rsidRPr="00DF0DFC">
              <w:t xml:space="preserve">(2,3), </w:t>
            </w:r>
            <w:proofErr w:type="spellStart"/>
            <w:r w:rsidRPr="00DF0DFC">
              <w:t>cel</w:t>
            </w:r>
            <w:proofErr w:type="spellEnd"/>
            <w:r w:rsidRPr="00DF0DFC">
              <w:t>(3,3),</w:t>
            </w:r>
            <w:proofErr w:type="spellStart"/>
            <w:r w:rsidRPr="00DF0DFC">
              <w:t>cel</w:t>
            </w:r>
            <w:proofErr w:type="spellEnd"/>
            <w:r w:rsidRPr="00DF0DFC">
              <w:t xml:space="preserve">(4,3), </w:t>
            </w:r>
            <w:proofErr w:type="spellStart"/>
            <w:r w:rsidRPr="00DF0DFC">
              <w:t>cel</w:t>
            </w:r>
            <w:proofErr w:type="spellEnd"/>
            <w:r w:rsidRPr="00DF0DFC">
              <w:t>(4</w:t>
            </w:r>
            <w:r w:rsidR="00997036">
              <w:t>,</w:t>
            </w:r>
            <w:r w:rsidRPr="00DF0DFC">
              <w:t xml:space="preserve"> 4)</w:t>
            </w:r>
          </w:p>
        </w:tc>
        <w:tc>
          <w:tcPr>
            <w:tcW w:w="915" w:type="dxa"/>
            <w:tcBorders>
              <w:top w:val="single" w:sz="4" w:space="0" w:color="auto"/>
            </w:tcBorders>
          </w:tcPr>
          <w:p w14:paraId="171960AF" w14:textId="390BC938" w:rsidR="00F838AF" w:rsidRDefault="001B7948" w:rsidP="00F838AF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  <w:p w14:paraId="2399B0B6" w14:textId="77777777" w:rsidR="00FC62C2" w:rsidRDefault="00FC62C2" w:rsidP="00F838AF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&amp;</w:t>
            </w:r>
          </w:p>
          <w:p w14:paraId="4ED84994" w14:textId="69D6AA42" w:rsidR="00FC62C2" w:rsidRDefault="00FC62C2" w:rsidP="00F838AF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D023FE">
              <w:t>,00</w:t>
            </w:r>
            <w:r>
              <w:t>s</w:t>
            </w:r>
          </w:p>
        </w:tc>
        <w:tc>
          <w:tcPr>
            <w:tcW w:w="1750" w:type="dxa"/>
            <w:tcBorders>
              <w:top w:val="single" w:sz="4" w:space="0" w:color="auto"/>
            </w:tcBorders>
          </w:tcPr>
          <w:p w14:paraId="5A8B94C5" w14:textId="04DF582C" w:rsidR="00F838AF" w:rsidRDefault="00CE0783" w:rsidP="00F838AF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CE0783">
              <w:t>cel</w:t>
            </w:r>
            <w:proofErr w:type="spellEnd"/>
            <w:r w:rsidRPr="00CE0783">
              <w:t>(</w:t>
            </w:r>
            <w:proofErr w:type="gramEnd"/>
            <w:r w:rsidRPr="00CE0783">
              <w:t>1, 1)</w:t>
            </w:r>
            <w:r w:rsidR="00FE03D5">
              <w:t>,</w:t>
            </w:r>
            <w:proofErr w:type="spellStart"/>
            <w:r w:rsidRPr="00CE0783">
              <w:t>cel</w:t>
            </w:r>
            <w:proofErr w:type="spellEnd"/>
            <w:r w:rsidRPr="00CE0783">
              <w:t xml:space="preserve">(2, 2), </w:t>
            </w:r>
            <w:proofErr w:type="spellStart"/>
            <w:r w:rsidRPr="00CE0783">
              <w:t>cel</w:t>
            </w:r>
            <w:proofErr w:type="spellEnd"/>
            <w:r w:rsidRPr="00CE0783">
              <w:t xml:space="preserve">(3,3), </w:t>
            </w:r>
            <w:proofErr w:type="spellStart"/>
            <w:r w:rsidRPr="00CE0783">
              <w:t>cel</w:t>
            </w:r>
            <w:proofErr w:type="spellEnd"/>
            <w:r w:rsidRPr="00CE0783">
              <w:t>(4, 4)]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5F7A01F8" w14:textId="47ABB9D1" w:rsidR="00F838AF" w:rsidRDefault="00E452D3" w:rsidP="00F838AF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4,24</w:t>
            </w:r>
          </w:p>
          <w:p w14:paraId="7195C316" w14:textId="77777777" w:rsidR="001266EC" w:rsidRDefault="001266EC" w:rsidP="00F838AF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&amp;</w:t>
            </w:r>
          </w:p>
          <w:p w14:paraId="37D739E2" w14:textId="45AF07E6" w:rsidR="001266EC" w:rsidRDefault="001266EC" w:rsidP="00F838AF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183AC8">
              <w:t>,00</w:t>
            </w:r>
            <w:r>
              <w:t>s</w:t>
            </w:r>
          </w:p>
        </w:tc>
        <w:tc>
          <w:tcPr>
            <w:tcW w:w="1085" w:type="dxa"/>
            <w:tcBorders>
              <w:top w:val="single" w:sz="4" w:space="0" w:color="auto"/>
            </w:tcBorders>
          </w:tcPr>
          <w:p w14:paraId="56D477A7" w14:textId="7851AF8C" w:rsidR="00F838AF" w:rsidRDefault="00BB48E8" w:rsidP="00F838AF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BB48E8">
              <w:t>cel</w:t>
            </w:r>
            <w:proofErr w:type="spellEnd"/>
            <w:r w:rsidRPr="00BB48E8">
              <w:t>(</w:t>
            </w:r>
            <w:proofErr w:type="gramEnd"/>
            <w:r w:rsidRPr="00BB48E8">
              <w:t xml:space="preserve">1,1), </w:t>
            </w:r>
            <w:proofErr w:type="spellStart"/>
            <w:r w:rsidRPr="00BB48E8">
              <w:t>cel</w:t>
            </w:r>
            <w:proofErr w:type="spellEnd"/>
            <w:r w:rsidRPr="00BB48E8">
              <w:t xml:space="preserve">(2,2), </w:t>
            </w:r>
            <w:proofErr w:type="spellStart"/>
            <w:r w:rsidRPr="00BB48E8">
              <w:t>cel</w:t>
            </w:r>
            <w:proofErr w:type="spellEnd"/>
            <w:r w:rsidRPr="00BB48E8">
              <w:t xml:space="preserve">(3,3), </w:t>
            </w:r>
            <w:proofErr w:type="spellStart"/>
            <w:r w:rsidRPr="00BB48E8">
              <w:t>cel</w:t>
            </w:r>
            <w:proofErr w:type="spellEnd"/>
            <w:r w:rsidRPr="00BB48E8">
              <w:t>(4, 4)</w:t>
            </w:r>
          </w:p>
        </w:tc>
        <w:tc>
          <w:tcPr>
            <w:tcW w:w="991" w:type="dxa"/>
            <w:gridSpan w:val="2"/>
            <w:tcBorders>
              <w:top w:val="single" w:sz="4" w:space="0" w:color="auto"/>
            </w:tcBorders>
          </w:tcPr>
          <w:p w14:paraId="3FBF81C6" w14:textId="4A953CA7" w:rsidR="00AC7794" w:rsidRDefault="00BB48E8" w:rsidP="00F838AF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5,56</w:t>
            </w:r>
          </w:p>
          <w:p w14:paraId="4DE1766E" w14:textId="6513B2CE" w:rsidR="00F838AF" w:rsidRDefault="00AC7794" w:rsidP="00F838AF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&amp;</w:t>
            </w:r>
          </w:p>
          <w:p w14:paraId="2FFF38BB" w14:textId="001A94C8" w:rsidR="00AC7794" w:rsidRDefault="00AC7794" w:rsidP="00F838AF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7794">
              <w:t>59</w:t>
            </w:r>
            <w:r w:rsidR="00183AC8">
              <w:t>,</w:t>
            </w:r>
            <w:r w:rsidRPr="00AC7794">
              <w:t>83</w:t>
            </w:r>
            <w:r w:rsidR="00CF2B3B">
              <w:t>s</w:t>
            </w:r>
          </w:p>
        </w:tc>
      </w:tr>
      <w:tr w:rsidR="00283654" w14:paraId="3BB6B793" w14:textId="77777777" w:rsidTr="004712FD">
        <w:trPr>
          <w:gridAfter w:val="1"/>
          <w:wAfter w:w="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BB3714D" w14:textId="39E2299F" w:rsidR="00F838AF" w:rsidRPr="001A7400" w:rsidRDefault="00F838AF" w:rsidP="00F838AF">
            <w:pPr>
              <w:pStyle w:val="BodyText1"/>
              <w:rPr>
                <w:b w:val="0"/>
                <w:bCs w:val="0"/>
              </w:rPr>
            </w:pPr>
            <w:r w:rsidRPr="001A7400">
              <w:rPr>
                <w:b w:val="0"/>
                <w:bCs w:val="0"/>
              </w:rPr>
              <w:t>5X5</w:t>
            </w:r>
          </w:p>
        </w:tc>
        <w:tc>
          <w:tcPr>
            <w:tcW w:w="796" w:type="dxa"/>
          </w:tcPr>
          <w:p w14:paraId="5E0E844B" w14:textId="23F6F028" w:rsidR="00F838AF" w:rsidRDefault="00F838AF" w:rsidP="00F838AF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745" w:type="dxa"/>
          </w:tcPr>
          <w:p w14:paraId="6DF60BAF" w14:textId="01D6D3AE" w:rsidR="00F838AF" w:rsidRDefault="00526FCF" w:rsidP="00F838AF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144</w:t>
            </w:r>
          </w:p>
        </w:tc>
        <w:tc>
          <w:tcPr>
            <w:tcW w:w="1655" w:type="dxa"/>
          </w:tcPr>
          <w:p w14:paraId="132B1BA2" w14:textId="34FE64D5" w:rsidR="00F838AF" w:rsidRDefault="00EE6D9B" w:rsidP="00F838AF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E6D9B">
              <w:t>cel</w:t>
            </w:r>
            <w:proofErr w:type="spellEnd"/>
            <w:r w:rsidRPr="00EE6D9B">
              <w:t>(1,1</w:t>
            </w:r>
            <w:proofErr w:type="gramStart"/>
            <w:r w:rsidRPr="00EE6D9B">
              <w:t>),</w:t>
            </w:r>
            <w:proofErr w:type="spellStart"/>
            <w:r w:rsidRPr="00EE6D9B">
              <w:t>cel</w:t>
            </w:r>
            <w:proofErr w:type="spellEnd"/>
            <w:proofErr w:type="gramEnd"/>
            <w:r w:rsidRPr="00EE6D9B">
              <w:t xml:space="preserve">(2,1), </w:t>
            </w:r>
            <w:proofErr w:type="spellStart"/>
            <w:r w:rsidRPr="00EE6D9B">
              <w:t>cel</w:t>
            </w:r>
            <w:proofErr w:type="spellEnd"/>
            <w:r w:rsidRPr="00EE6D9B">
              <w:t>(3,1),</w:t>
            </w:r>
            <w:proofErr w:type="spellStart"/>
            <w:r w:rsidRPr="00EE6D9B">
              <w:t>cel</w:t>
            </w:r>
            <w:proofErr w:type="spellEnd"/>
            <w:r w:rsidRPr="00EE6D9B">
              <w:t xml:space="preserve">(4,1), </w:t>
            </w:r>
            <w:proofErr w:type="spellStart"/>
            <w:r w:rsidRPr="00EE6D9B">
              <w:t>cel</w:t>
            </w:r>
            <w:proofErr w:type="spellEnd"/>
            <w:r w:rsidRPr="00EE6D9B">
              <w:t>(5,1),</w:t>
            </w:r>
            <w:proofErr w:type="spellStart"/>
            <w:r w:rsidRPr="00EE6D9B">
              <w:t>cel</w:t>
            </w:r>
            <w:proofErr w:type="spellEnd"/>
            <w:r w:rsidRPr="00EE6D9B">
              <w:t xml:space="preserve">(5,2), </w:t>
            </w:r>
            <w:proofErr w:type="spellStart"/>
            <w:r w:rsidRPr="00EE6D9B">
              <w:t>cel</w:t>
            </w:r>
            <w:proofErr w:type="spellEnd"/>
            <w:r w:rsidRPr="00EE6D9B">
              <w:t>(4,2),</w:t>
            </w:r>
            <w:proofErr w:type="spellStart"/>
            <w:r w:rsidRPr="00EE6D9B">
              <w:t>cel</w:t>
            </w:r>
            <w:proofErr w:type="spellEnd"/>
            <w:r w:rsidRPr="00EE6D9B">
              <w:t>(3,2),</w:t>
            </w:r>
            <w:proofErr w:type="spellStart"/>
            <w:r w:rsidRPr="00EE6D9B">
              <w:t>cel</w:t>
            </w:r>
            <w:proofErr w:type="spellEnd"/>
            <w:r w:rsidRPr="00EE6D9B">
              <w:t>(2,2),</w:t>
            </w:r>
            <w:proofErr w:type="spellStart"/>
            <w:r w:rsidRPr="00EE6D9B">
              <w:t>cel</w:t>
            </w:r>
            <w:proofErr w:type="spellEnd"/>
            <w:r w:rsidRPr="00EE6D9B">
              <w:t xml:space="preserve">(1,2), </w:t>
            </w:r>
            <w:proofErr w:type="spellStart"/>
            <w:r w:rsidRPr="00EE6D9B">
              <w:t>cel</w:t>
            </w:r>
            <w:proofErr w:type="spellEnd"/>
            <w:r w:rsidRPr="00EE6D9B">
              <w:t>(1,3),</w:t>
            </w:r>
            <w:proofErr w:type="spellStart"/>
            <w:r w:rsidRPr="00EE6D9B">
              <w:t>cel</w:t>
            </w:r>
            <w:proofErr w:type="spellEnd"/>
            <w:r w:rsidRPr="00EE6D9B">
              <w:t xml:space="preserve">(2,3), </w:t>
            </w:r>
            <w:proofErr w:type="spellStart"/>
            <w:r w:rsidRPr="00EE6D9B">
              <w:t>cel</w:t>
            </w:r>
            <w:proofErr w:type="spellEnd"/>
            <w:r w:rsidRPr="00EE6D9B">
              <w:t>(3,3),</w:t>
            </w:r>
            <w:proofErr w:type="spellStart"/>
            <w:r w:rsidRPr="00EE6D9B">
              <w:t>cel</w:t>
            </w:r>
            <w:proofErr w:type="spellEnd"/>
            <w:r w:rsidRPr="00EE6D9B">
              <w:t xml:space="preserve">(4,3), </w:t>
            </w:r>
            <w:proofErr w:type="spellStart"/>
            <w:r w:rsidRPr="00EE6D9B">
              <w:t>cel</w:t>
            </w:r>
            <w:proofErr w:type="spellEnd"/>
            <w:r w:rsidRPr="00EE6D9B">
              <w:t>(5,3),</w:t>
            </w:r>
            <w:proofErr w:type="spellStart"/>
            <w:r w:rsidRPr="00EE6D9B">
              <w:t>cel</w:t>
            </w:r>
            <w:proofErr w:type="spellEnd"/>
            <w:r w:rsidRPr="00EE6D9B">
              <w:t xml:space="preserve">(5,4), </w:t>
            </w:r>
            <w:proofErr w:type="spellStart"/>
            <w:r w:rsidRPr="00EE6D9B">
              <w:t>cel</w:t>
            </w:r>
            <w:proofErr w:type="spellEnd"/>
            <w:r w:rsidRPr="00EE6D9B">
              <w:t>(4,4),</w:t>
            </w:r>
            <w:proofErr w:type="spellStart"/>
            <w:r w:rsidRPr="00EE6D9B">
              <w:t>cel</w:t>
            </w:r>
            <w:proofErr w:type="spellEnd"/>
            <w:r w:rsidRPr="00EE6D9B">
              <w:t xml:space="preserve">(3,4), </w:t>
            </w:r>
            <w:proofErr w:type="spellStart"/>
            <w:r w:rsidRPr="00EE6D9B">
              <w:t>cel</w:t>
            </w:r>
            <w:proofErr w:type="spellEnd"/>
            <w:r w:rsidRPr="00EE6D9B">
              <w:t>(2,4),</w:t>
            </w:r>
            <w:proofErr w:type="spellStart"/>
            <w:r w:rsidRPr="00EE6D9B">
              <w:t>cel</w:t>
            </w:r>
            <w:proofErr w:type="spellEnd"/>
            <w:r w:rsidRPr="00EE6D9B">
              <w:t xml:space="preserve">(1,4), </w:t>
            </w:r>
            <w:proofErr w:type="spellStart"/>
            <w:r w:rsidRPr="00EE6D9B">
              <w:t>cel</w:t>
            </w:r>
            <w:proofErr w:type="spellEnd"/>
            <w:r w:rsidRPr="00EE6D9B">
              <w:t>(1,5),</w:t>
            </w:r>
            <w:proofErr w:type="spellStart"/>
            <w:r w:rsidRPr="00EE6D9B">
              <w:t>cel</w:t>
            </w:r>
            <w:proofErr w:type="spellEnd"/>
            <w:r w:rsidRPr="00EE6D9B">
              <w:t xml:space="preserve">(2,5), </w:t>
            </w:r>
            <w:proofErr w:type="spellStart"/>
            <w:r w:rsidRPr="00EE6D9B">
              <w:t>cel</w:t>
            </w:r>
            <w:proofErr w:type="spellEnd"/>
            <w:r w:rsidRPr="00EE6D9B">
              <w:t>(3,5),</w:t>
            </w:r>
            <w:proofErr w:type="spellStart"/>
            <w:r w:rsidRPr="00EE6D9B">
              <w:t>cel</w:t>
            </w:r>
            <w:proofErr w:type="spellEnd"/>
            <w:r w:rsidRPr="00EE6D9B">
              <w:t xml:space="preserve">(4,5), </w:t>
            </w:r>
            <w:proofErr w:type="spellStart"/>
            <w:r w:rsidRPr="00EE6D9B">
              <w:t>cel</w:t>
            </w:r>
            <w:proofErr w:type="spellEnd"/>
            <w:r w:rsidRPr="00EE6D9B">
              <w:t>(5, 5)]</w:t>
            </w:r>
          </w:p>
        </w:tc>
        <w:tc>
          <w:tcPr>
            <w:tcW w:w="915" w:type="dxa"/>
          </w:tcPr>
          <w:p w14:paraId="4C380BE7" w14:textId="77777777" w:rsidR="00F838AF" w:rsidRDefault="004F08BA" w:rsidP="00F838AF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</w:t>
            </w:r>
          </w:p>
          <w:p w14:paraId="22CDF461" w14:textId="77777777" w:rsidR="004F08BA" w:rsidRDefault="004F08BA" w:rsidP="00F838AF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&amp;</w:t>
            </w:r>
          </w:p>
          <w:p w14:paraId="77CFCE6B" w14:textId="3E009E69" w:rsidR="004F08BA" w:rsidRDefault="004F08BA" w:rsidP="00F838AF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183AC8">
              <w:t>,00</w:t>
            </w:r>
            <w:r>
              <w:t>s</w:t>
            </w:r>
          </w:p>
        </w:tc>
        <w:tc>
          <w:tcPr>
            <w:tcW w:w="1750" w:type="dxa"/>
          </w:tcPr>
          <w:p w14:paraId="7A2EE464" w14:textId="0F9E6A6B" w:rsidR="00F838AF" w:rsidRDefault="0070763E" w:rsidP="00F838AF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0763E">
              <w:t>cel</w:t>
            </w:r>
            <w:proofErr w:type="spellEnd"/>
            <w:r w:rsidRPr="0070763E">
              <w:t>(1,1</w:t>
            </w:r>
            <w:proofErr w:type="gramStart"/>
            <w:r w:rsidRPr="0070763E">
              <w:t>),</w:t>
            </w:r>
            <w:proofErr w:type="spellStart"/>
            <w:r w:rsidRPr="0070763E">
              <w:t>cel</w:t>
            </w:r>
            <w:proofErr w:type="spellEnd"/>
            <w:proofErr w:type="gramEnd"/>
            <w:r w:rsidRPr="0070763E">
              <w:t xml:space="preserve">(2,2), </w:t>
            </w:r>
            <w:proofErr w:type="spellStart"/>
            <w:r w:rsidRPr="0070763E">
              <w:t>cel</w:t>
            </w:r>
            <w:proofErr w:type="spellEnd"/>
            <w:r w:rsidRPr="0070763E">
              <w:t>(3,3),</w:t>
            </w:r>
            <w:proofErr w:type="spellStart"/>
            <w:r w:rsidRPr="0070763E">
              <w:t>cel</w:t>
            </w:r>
            <w:proofErr w:type="spellEnd"/>
            <w:r w:rsidRPr="0070763E">
              <w:t xml:space="preserve">(4,4), </w:t>
            </w:r>
            <w:proofErr w:type="spellStart"/>
            <w:r w:rsidRPr="0070763E">
              <w:t>cel</w:t>
            </w:r>
            <w:proofErr w:type="spellEnd"/>
            <w:r w:rsidRPr="0070763E">
              <w:t>(5, 5)</w:t>
            </w:r>
          </w:p>
        </w:tc>
        <w:tc>
          <w:tcPr>
            <w:tcW w:w="851" w:type="dxa"/>
          </w:tcPr>
          <w:p w14:paraId="4A23DBDE" w14:textId="0292781E" w:rsidR="00D246A8" w:rsidRDefault="00C20DC1" w:rsidP="00F838AF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5,66</w:t>
            </w:r>
          </w:p>
          <w:p w14:paraId="1FFAB176" w14:textId="6F76B57D" w:rsidR="0002509C" w:rsidRDefault="0002509C" w:rsidP="0002509C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&amp;</w:t>
            </w:r>
          </w:p>
          <w:p w14:paraId="5CB6BEB8" w14:textId="4D4B81B8" w:rsidR="0002509C" w:rsidRDefault="0002509C" w:rsidP="0002509C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3614">
              <w:t>0</w:t>
            </w:r>
            <w:r w:rsidR="00183AC8">
              <w:t>,</w:t>
            </w:r>
            <w:r w:rsidRPr="00AD3614">
              <w:t>03</w:t>
            </w:r>
            <w:r>
              <w:t>s</w:t>
            </w:r>
          </w:p>
          <w:p w14:paraId="73FCC48A" w14:textId="60ADBF22" w:rsidR="0002509C" w:rsidRDefault="0002509C" w:rsidP="00F838AF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5" w:type="dxa"/>
          </w:tcPr>
          <w:p w14:paraId="430CD7D8" w14:textId="510378D4" w:rsidR="00F838AF" w:rsidRDefault="0016188E" w:rsidP="00F838AF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-----------</w:t>
            </w:r>
          </w:p>
        </w:tc>
        <w:tc>
          <w:tcPr>
            <w:tcW w:w="991" w:type="dxa"/>
          </w:tcPr>
          <w:p w14:paraId="532C1BE2" w14:textId="77777777" w:rsidR="00AE5D49" w:rsidRDefault="00AE5D49" w:rsidP="00F838AF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EC16118" w14:textId="5E36800C" w:rsidR="00F838AF" w:rsidRDefault="00AE5D49" w:rsidP="00F838AF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</w:t>
            </w:r>
            <w:r w:rsidR="00285D30">
              <w:t>16,</w:t>
            </w:r>
            <w:r>
              <w:t>67 min</w:t>
            </w:r>
          </w:p>
        </w:tc>
      </w:tr>
      <w:tr w:rsidR="00283654" w14:paraId="7B101EA5" w14:textId="77777777" w:rsidTr="004712F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BAD64C8" w14:textId="41208867" w:rsidR="00F838AF" w:rsidRPr="001A7400" w:rsidRDefault="00F838AF" w:rsidP="00F838AF">
            <w:pPr>
              <w:pStyle w:val="BodyText1"/>
              <w:rPr>
                <w:b w:val="0"/>
                <w:bCs w:val="0"/>
              </w:rPr>
            </w:pPr>
            <w:r w:rsidRPr="001A7400">
              <w:rPr>
                <w:b w:val="0"/>
                <w:bCs w:val="0"/>
              </w:rPr>
              <w:t>6X6</w:t>
            </w:r>
          </w:p>
        </w:tc>
        <w:tc>
          <w:tcPr>
            <w:tcW w:w="796" w:type="dxa"/>
          </w:tcPr>
          <w:p w14:paraId="76003973" w14:textId="54FCC563" w:rsidR="00F838AF" w:rsidRDefault="00F838AF" w:rsidP="00F838AF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</w:t>
            </w:r>
          </w:p>
        </w:tc>
        <w:tc>
          <w:tcPr>
            <w:tcW w:w="745" w:type="dxa"/>
          </w:tcPr>
          <w:p w14:paraId="01A8E718" w14:textId="0AF73100" w:rsidR="00F838AF" w:rsidRDefault="00220FF5" w:rsidP="00F838AF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612CA6">
              <w:t>20</w:t>
            </w:r>
          </w:p>
        </w:tc>
        <w:tc>
          <w:tcPr>
            <w:tcW w:w="1655" w:type="dxa"/>
          </w:tcPr>
          <w:p w14:paraId="47B63000" w14:textId="5E005593" w:rsidR="00F838AF" w:rsidRDefault="00DF4885" w:rsidP="00F838AF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F4885">
              <w:t>cel</w:t>
            </w:r>
            <w:proofErr w:type="spellEnd"/>
            <w:r w:rsidRPr="00DF4885">
              <w:t>(1,1),</w:t>
            </w:r>
            <w:proofErr w:type="spellStart"/>
            <w:r w:rsidRPr="00DF4885">
              <w:t>cel</w:t>
            </w:r>
            <w:proofErr w:type="spellEnd"/>
            <w:r w:rsidRPr="00DF4885">
              <w:t xml:space="preserve">(2,1), </w:t>
            </w:r>
            <w:proofErr w:type="spellStart"/>
            <w:r w:rsidRPr="00DF4885">
              <w:t>cel</w:t>
            </w:r>
            <w:proofErr w:type="spellEnd"/>
            <w:r w:rsidRPr="00DF4885">
              <w:t>(3,1),</w:t>
            </w:r>
            <w:proofErr w:type="spellStart"/>
            <w:r w:rsidRPr="00DF4885">
              <w:t>cel</w:t>
            </w:r>
            <w:proofErr w:type="spellEnd"/>
            <w:r w:rsidRPr="00DF4885">
              <w:t xml:space="preserve">(4,1), </w:t>
            </w:r>
            <w:proofErr w:type="spellStart"/>
            <w:r w:rsidRPr="00DF4885">
              <w:t>cel</w:t>
            </w:r>
            <w:proofErr w:type="spellEnd"/>
            <w:r w:rsidRPr="00DF4885">
              <w:t>(5,1),</w:t>
            </w:r>
            <w:proofErr w:type="spellStart"/>
            <w:r w:rsidRPr="00DF4885">
              <w:t>cel</w:t>
            </w:r>
            <w:proofErr w:type="spellEnd"/>
            <w:r w:rsidRPr="00DF4885">
              <w:t xml:space="preserve">(6,1), </w:t>
            </w:r>
            <w:proofErr w:type="spellStart"/>
            <w:r w:rsidRPr="00DF4885">
              <w:lastRenderedPageBreak/>
              <w:t>cel</w:t>
            </w:r>
            <w:proofErr w:type="spellEnd"/>
            <w:r w:rsidRPr="00DF4885">
              <w:t>(6,2),</w:t>
            </w:r>
            <w:proofErr w:type="spellStart"/>
            <w:r w:rsidRPr="00DF4885">
              <w:t>cel</w:t>
            </w:r>
            <w:proofErr w:type="spellEnd"/>
            <w:r w:rsidRPr="00DF4885">
              <w:t xml:space="preserve">(5,2), </w:t>
            </w:r>
            <w:proofErr w:type="spellStart"/>
            <w:r w:rsidRPr="00DF4885">
              <w:t>cel</w:t>
            </w:r>
            <w:proofErr w:type="spellEnd"/>
            <w:r w:rsidRPr="00DF4885">
              <w:t>(4,2),</w:t>
            </w:r>
            <w:proofErr w:type="spellStart"/>
            <w:r w:rsidRPr="00DF4885">
              <w:t>cel</w:t>
            </w:r>
            <w:proofErr w:type="spellEnd"/>
            <w:r w:rsidRPr="00DF4885">
              <w:t xml:space="preserve">(3,2), </w:t>
            </w:r>
            <w:proofErr w:type="spellStart"/>
            <w:r w:rsidRPr="00DF4885">
              <w:t>cel</w:t>
            </w:r>
            <w:proofErr w:type="spellEnd"/>
            <w:r w:rsidRPr="00DF4885">
              <w:t>(2,2),</w:t>
            </w:r>
            <w:proofErr w:type="spellStart"/>
            <w:r w:rsidRPr="00DF4885">
              <w:t>cel</w:t>
            </w:r>
            <w:proofErr w:type="spellEnd"/>
            <w:r w:rsidRPr="00DF4885">
              <w:t xml:space="preserve">(1,2), </w:t>
            </w:r>
            <w:proofErr w:type="spellStart"/>
            <w:r w:rsidRPr="00DF4885">
              <w:t>cel</w:t>
            </w:r>
            <w:proofErr w:type="spellEnd"/>
            <w:r w:rsidRPr="00DF4885">
              <w:t>(1,3),</w:t>
            </w:r>
            <w:proofErr w:type="spellStart"/>
            <w:r w:rsidRPr="00DF4885">
              <w:t>cel</w:t>
            </w:r>
            <w:proofErr w:type="spellEnd"/>
            <w:r w:rsidRPr="00DF4885">
              <w:t xml:space="preserve">(2,3), </w:t>
            </w:r>
            <w:proofErr w:type="spellStart"/>
            <w:r w:rsidRPr="00DF4885">
              <w:t>cel</w:t>
            </w:r>
            <w:proofErr w:type="spellEnd"/>
            <w:r w:rsidRPr="00DF4885">
              <w:t>(3,3),</w:t>
            </w:r>
            <w:proofErr w:type="spellStart"/>
            <w:r w:rsidRPr="00DF4885">
              <w:t>cel</w:t>
            </w:r>
            <w:proofErr w:type="spellEnd"/>
            <w:r w:rsidRPr="00DF4885">
              <w:t xml:space="preserve">(4,3), </w:t>
            </w:r>
            <w:proofErr w:type="spellStart"/>
            <w:r w:rsidRPr="00DF4885">
              <w:t>cel</w:t>
            </w:r>
            <w:proofErr w:type="spellEnd"/>
            <w:r w:rsidRPr="00DF4885">
              <w:t>(5,3),</w:t>
            </w:r>
            <w:proofErr w:type="spellStart"/>
            <w:r w:rsidRPr="00DF4885">
              <w:t>cel</w:t>
            </w:r>
            <w:proofErr w:type="spellEnd"/>
            <w:r w:rsidRPr="00DF4885">
              <w:t xml:space="preserve">(6,3), </w:t>
            </w:r>
            <w:proofErr w:type="spellStart"/>
            <w:r w:rsidRPr="00DF4885">
              <w:t>cel</w:t>
            </w:r>
            <w:proofErr w:type="spellEnd"/>
            <w:r w:rsidRPr="00DF4885">
              <w:t>(6,4),</w:t>
            </w:r>
            <w:proofErr w:type="spellStart"/>
            <w:r w:rsidRPr="00DF4885">
              <w:t>cel</w:t>
            </w:r>
            <w:proofErr w:type="spellEnd"/>
            <w:r w:rsidRPr="00DF4885">
              <w:t xml:space="preserve">(5,4), </w:t>
            </w:r>
            <w:proofErr w:type="spellStart"/>
            <w:r w:rsidRPr="00DF4885">
              <w:t>cel</w:t>
            </w:r>
            <w:proofErr w:type="spellEnd"/>
            <w:r w:rsidRPr="00DF4885">
              <w:t>(4,4),</w:t>
            </w:r>
            <w:proofErr w:type="spellStart"/>
            <w:r w:rsidRPr="00DF4885">
              <w:t>cel</w:t>
            </w:r>
            <w:proofErr w:type="spellEnd"/>
            <w:r w:rsidRPr="00DF4885">
              <w:t xml:space="preserve">(3,4), </w:t>
            </w:r>
            <w:proofErr w:type="spellStart"/>
            <w:r w:rsidRPr="00DF4885">
              <w:t>cel</w:t>
            </w:r>
            <w:proofErr w:type="spellEnd"/>
            <w:r w:rsidRPr="00DF4885">
              <w:t>(2</w:t>
            </w:r>
            <w:r w:rsidR="0016188E">
              <w:t>,</w:t>
            </w:r>
            <w:r w:rsidRPr="00DF4885">
              <w:t>4),</w:t>
            </w:r>
            <w:proofErr w:type="spellStart"/>
            <w:r w:rsidRPr="00DF4885">
              <w:t>cel</w:t>
            </w:r>
            <w:proofErr w:type="spellEnd"/>
            <w:r w:rsidRPr="00DF4885">
              <w:t xml:space="preserve">(1,4), </w:t>
            </w:r>
            <w:proofErr w:type="spellStart"/>
            <w:r w:rsidRPr="00DF4885">
              <w:t>cel</w:t>
            </w:r>
            <w:proofErr w:type="spellEnd"/>
            <w:r w:rsidRPr="00DF4885">
              <w:t>(1,5),</w:t>
            </w:r>
            <w:proofErr w:type="spellStart"/>
            <w:r w:rsidRPr="00DF4885">
              <w:t>cel</w:t>
            </w:r>
            <w:proofErr w:type="spellEnd"/>
            <w:r w:rsidRPr="00DF4885">
              <w:t xml:space="preserve">(2,5), </w:t>
            </w:r>
            <w:proofErr w:type="spellStart"/>
            <w:r w:rsidRPr="00DF4885">
              <w:t>cel</w:t>
            </w:r>
            <w:proofErr w:type="spellEnd"/>
            <w:r w:rsidRPr="00DF4885">
              <w:t>(3,5),</w:t>
            </w:r>
            <w:proofErr w:type="spellStart"/>
            <w:r w:rsidRPr="00DF4885">
              <w:t>cel</w:t>
            </w:r>
            <w:proofErr w:type="spellEnd"/>
            <w:r w:rsidRPr="00DF4885">
              <w:t>(4,5),</w:t>
            </w:r>
            <w:proofErr w:type="spellStart"/>
            <w:r w:rsidRPr="00DF4885">
              <w:t>cel</w:t>
            </w:r>
            <w:proofErr w:type="spellEnd"/>
            <w:r w:rsidRPr="00DF4885">
              <w:t>(5,5),</w:t>
            </w:r>
            <w:proofErr w:type="spellStart"/>
            <w:r w:rsidRPr="00DF4885">
              <w:t>cel</w:t>
            </w:r>
            <w:proofErr w:type="spellEnd"/>
            <w:r w:rsidRPr="00DF4885">
              <w:t xml:space="preserve">(6,5), </w:t>
            </w:r>
            <w:proofErr w:type="spellStart"/>
            <w:r w:rsidRPr="00DF4885">
              <w:t>cel</w:t>
            </w:r>
            <w:proofErr w:type="spellEnd"/>
            <w:r w:rsidRPr="00DF4885">
              <w:t>(6, 6)</w:t>
            </w:r>
          </w:p>
        </w:tc>
        <w:tc>
          <w:tcPr>
            <w:tcW w:w="915" w:type="dxa"/>
          </w:tcPr>
          <w:p w14:paraId="6ED6A1A4" w14:textId="77777777" w:rsidR="00591EA2" w:rsidRDefault="00591EA2" w:rsidP="00F838AF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32</w:t>
            </w:r>
          </w:p>
          <w:p w14:paraId="3D33AB3B" w14:textId="77777777" w:rsidR="00CF2B3B" w:rsidRDefault="00CF2B3B" w:rsidP="00F838AF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&amp;</w:t>
            </w:r>
          </w:p>
          <w:p w14:paraId="023CD1ED" w14:textId="77777777" w:rsidR="00CF2B3B" w:rsidRDefault="00CF2B3B" w:rsidP="00CF2B3B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0,00s</w:t>
            </w:r>
          </w:p>
          <w:p w14:paraId="335C5741" w14:textId="3B040BC3" w:rsidR="00CF2B3B" w:rsidRDefault="00CF2B3B" w:rsidP="00F838AF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788C2317" w14:textId="4BFD787D" w:rsidR="00F838AF" w:rsidRDefault="004712FD" w:rsidP="00F838AF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0763E">
              <w:lastRenderedPageBreak/>
              <w:t>cel</w:t>
            </w:r>
            <w:proofErr w:type="spellEnd"/>
            <w:r w:rsidRPr="0070763E">
              <w:t>(1,1</w:t>
            </w:r>
            <w:proofErr w:type="gramStart"/>
            <w:r w:rsidRPr="0070763E">
              <w:t>),</w:t>
            </w:r>
            <w:proofErr w:type="spellStart"/>
            <w:r w:rsidRPr="0070763E">
              <w:t>cel</w:t>
            </w:r>
            <w:proofErr w:type="spellEnd"/>
            <w:proofErr w:type="gramEnd"/>
            <w:r w:rsidRPr="0070763E">
              <w:t xml:space="preserve">(2,2), </w:t>
            </w:r>
            <w:proofErr w:type="spellStart"/>
            <w:r w:rsidRPr="0070763E">
              <w:t>cel</w:t>
            </w:r>
            <w:proofErr w:type="spellEnd"/>
            <w:r w:rsidRPr="0070763E">
              <w:t>(3,3),</w:t>
            </w:r>
            <w:proofErr w:type="spellStart"/>
            <w:r w:rsidRPr="0070763E">
              <w:t>cel</w:t>
            </w:r>
            <w:proofErr w:type="spellEnd"/>
            <w:r w:rsidRPr="0070763E">
              <w:t xml:space="preserve">(4,4), </w:t>
            </w:r>
            <w:proofErr w:type="spellStart"/>
            <w:r w:rsidRPr="0070763E">
              <w:t>cel</w:t>
            </w:r>
            <w:proofErr w:type="spellEnd"/>
            <w:r w:rsidRPr="0070763E">
              <w:t>(5, 5)</w:t>
            </w:r>
            <w:r>
              <w:t>,</w:t>
            </w:r>
            <w:proofErr w:type="spellStart"/>
            <w:r>
              <w:t>cel</w:t>
            </w:r>
            <w:proofErr w:type="spellEnd"/>
            <w:r>
              <w:t>(6,6)</w:t>
            </w:r>
          </w:p>
        </w:tc>
        <w:tc>
          <w:tcPr>
            <w:tcW w:w="851" w:type="dxa"/>
          </w:tcPr>
          <w:p w14:paraId="2EA08811" w14:textId="77777777" w:rsidR="00F838AF" w:rsidRDefault="00E452D3" w:rsidP="00F838AF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7,07</w:t>
            </w:r>
          </w:p>
          <w:p w14:paraId="2A512334" w14:textId="77777777" w:rsidR="00C20DC1" w:rsidRDefault="00C20DC1" w:rsidP="00F838AF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&amp;</w:t>
            </w:r>
          </w:p>
          <w:p w14:paraId="332B1853" w14:textId="0022CAEA" w:rsidR="00C20DC1" w:rsidRDefault="00C20DC1" w:rsidP="00F838AF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0,59s</w:t>
            </w:r>
          </w:p>
        </w:tc>
        <w:tc>
          <w:tcPr>
            <w:tcW w:w="1085" w:type="dxa"/>
          </w:tcPr>
          <w:p w14:paraId="17510272" w14:textId="1E183FEB" w:rsidR="00F838AF" w:rsidRDefault="0016188E" w:rsidP="00F838AF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----------</w:t>
            </w:r>
          </w:p>
        </w:tc>
        <w:tc>
          <w:tcPr>
            <w:tcW w:w="991" w:type="dxa"/>
          </w:tcPr>
          <w:p w14:paraId="19D77E2C" w14:textId="1216B746" w:rsidR="00F838AF" w:rsidRDefault="0016188E" w:rsidP="00F838AF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------</w:t>
            </w:r>
          </w:p>
        </w:tc>
      </w:tr>
      <w:tr w:rsidR="00283654" w14:paraId="38150D7F" w14:textId="77777777" w:rsidTr="004712FD">
        <w:trPr>
          <w:gridAfter w:val="1"/>
          <w:wAfter w:w="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47496C7" w14:textId="0C0697C6" w:rsidR="00F838AF" w:rsidRPr="001A7400" w:rsidRDefault="00F838AF" w:rsidP="00F838AF">
            <w:pPr>
              <w:pStyle w:val="BodyText1"/>
              <w:rPr>
                <w:b w:val="0"/>
                <w:bCs w:val="0"/>
              </w:rPr>
            </w:pPr>
            <w:r w:rsidRPr="001A7400">
              <w:rPr>
                <w:b w:val="0"/>
                <w:bCs w:val="0"/>
              </w:rPr>
              <w:t>7X7</w:t>
            </w:r>
          </w:p>
        </w:tc>
        <w:tc>
          <w:tcPr>
            <w:tcW w:w="796" w:type="dxa"/>
          </w:tcPr>
          <w:p w14:paraId="77C92D6D" w14:textId="643E4372" w:rsidR="00F838AF" w:rsidRDefault="00F838AF" w:rsidP="00F838AF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47</w:t>
            </w:r>
          </w:p>
        </w:tc>
        <w:tc>
          <w:tcPr>
            <w:tcW w:w="745" w:type="dxa"/>
          </w:tcPr>
          <w:p w14:paraId="7BE0A654" w14:textId="1DE830E7" w:rsidR="00F838AF" w:rsidRDefault="000239E6" w:rsidP="00F838AF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312</w:t>
            </w:r>
          </w:p>
        </w:tc>
        <w:tc>
          <w:tcPr>
            <w:tcW w:w="1655" w:type="dxa"/>
          </w:tcPr>
          <w:p w14:paraId="7459EEE8" w14:textId="726E0023" w:rsidR="00F838AF" w:rsidRDefault="002F2AAB" w:rsidP="00F838AF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2AAB">
              <w:t>cel(1,1),cel(2,1),cel(3,1),cel(4,1),cel(5,1),cel(6,1),cel(7,1),cel(7,2),cel(6,2),cel(5,2),cel(4,2),cel(3,2),cel(2,2),cel(1,2),cel(1,3),cel(2,3),cel(3,3),cel(4,3),cel(5,3),cel(6,3),cel(7,3),cel(7,4),cel(6,4),cel(5,4),cel(4,4),cel(3,4),cel(2,4),cel(1,4),cel(1,5),cel(2,5),cel(3,5),cel(4,5),cel(5,5),cel(6,5),cel(7,5),cel(7,6),</w:t>
            </w:r>
            <w:r w:rsidRPr="002F2AAB">
              <w:lastRenderedPageBreak/>
              <w:t>cel(6,6),cel(5,6),cel(4,6),cel(3,6),cel(2,6),cel(1,6),cel(1,7),cel(2,7),cel(3,7),cel(4,7),cel(5,7),cel(6,7),cel(7,7)</w:t>
            </w:r>
          </w:p>
        </w:tc>
        <w:tc>
          <w:tcPr>
            <w:tcW w:w="915" w:type="dxa"/>
          </w:tcPr>
          <w:p w14:paraId="4DD8A7CF" w14:textId="1E6D0A5C" w:rsidR="00D217DD" w:rsidRDefault="00F50311" w:rsidP="00F838AF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50</w:t>
            </w:r>
          </w:p>
          <w:p w14:paraId="0EA79023" w14:textId="445361B8" w:rsidR="00D217DD" w:rsidRDefault="00D217DD" w:rsidP="00F838AF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&amp;</w:t>
            </w:r>
          </w:p>
          <w:p w14:paraId="392F2701" w14:textId="7A21C634" w:rsidR="00F838AF" w:rsidRDefault="008066CE" w:rsidP="00F838AF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66CE">
              <w:t>0</w:t>
            </w:r>
            <w:r w:rsidR="00CF2B3B">
              <w:t>,00</w:t>
            </w:r>
            <w:r w:rsidR="00D217DD">
              <w:t>s</w:t>
            </w:r>
          </w:p>
        </w:tc>
        <w:tc>
          <w:tcPr>
            <w:tcW w:w="1750" w:type="dxa"/>
          </w:tcPr>
          <w:p w14:paraId="60F81A6B" w14:textId="4F9F5CB0" w:rsidR="00F838AF" w:rsidRDefault="00034338" w:rsidP="00F838AF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034338">
              <w:t>cel</w:t>
            </w:r>
            <w:proofErr w:type="spellEnd"/>
            <w:r w:rsidRPr="00034338">
              <w:t>(</w:t>
            </w:r>
            <w:proofErr w:type="gramEnd"/>
            <w:r w:rsidRPr="00034338">
              <w:t xml:space="preserve">1,1), </w:t>
            </w:r>
            <w:proofErr w:type="spellStart"/>
            <w:r w:rsidRPr="00034338">
              <w:t>cel</w:t>
            </w:r>
            <w:proofErr w:type="spellEnd"/>
            <w:r w:rsidRPr="00034338">
              <w:t xml:space="preserve">(2,2), </w:t>
            </w:r>
            <w:proofErr w:type="spellStart"/>
            <w:r w:rsidRPr="00034338">
              <w:t>cel</w:t>
            </w:r>
            <w:proofErr w:type="spellEnd"/>
            <w:r w:rsidRPr="00034338">
              <w:t xml:space="preserve">(3,3), </w:t>
            </w:r>
            <w:proofErr w:type="spellStart"/>
            <w:r w:rsidRPr="00034338">
              <w:t>cel</w:t>
            </w:r>
            <w:proofErr w:type="spellEnd"/>
            <w:r w:rsidRPr="00034338">
              <w:t xml:space="preserve">(4,4), </w:t>
            </w:r>
            <w:proofErr w:type="spellStart"/>
            <w:r w:rsidRPr="00034338">
              <w:t>cel</w:t>
            </w:r>
            <w:proofErr w:type="spellEnd"/>
            <w:r w:rsidRPr="00034338">
              <w:t xml:space="preserve">(5,5), </w:t>
            </w:r>
            <w:proofErr w:type="spellStart"/>
            <w:r w:rsidRPr="00034338">
              <w:t>cel</w:t>
            </w:r>
            <w:proofErr w:type="spellEnd"/>
            <w:r w:rsidRPr="00034338">
              <w:t xml:space="preserve">(6,6), </w:t>
            </w:r>
            <w:proofErr w:type="spellStart"/>
            <w:r w:rsidRPr="00034338">
              <w:t>cel</w:t>
            </w:r>
            <w:proofErr w:type="spellEnd"/>
            <w:r w:rsidRPr="00034338">
              <w:t>(7, 7)</w:t>
            </w:r>
          </w:p>
        </w:tc>
        <w:tc>
          <w:tcPr>
            <w:tcW w:w="851" w:type="dxa"/>
          </w:tcPr>
          <w:p w14:paraId="6E103880" w14:textId="1BCE1CBE" w:rsidR="00F81499" w:rsidRDefault="00F81499" w:rsidP="00F838AF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8,49</w:t>
            </w:r>
          </w:p>
          <w:p w14:paraId="19891E68" w14:textId="4706E1C6" w:rsidR="00F838AF" w:rsidRDefault="004C409F" w:rsidP="00F838AF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&amp;</w:t>
            </w:r>
          </w:p>
          <w:p w14:paraId="291A5888" w14:textId="0D2FDC14" w:rsidR="00F81499" w:rsidRDefault="00F81499" w:rsidP="00F838AF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1499">
              <w:t>17</w:t>
            </w:r>
            <w:r w:rsidR="00CF2B3B">
              <w:t>,</w:t>
            </w:r>
            <w:r w:rsidRPr="00F81499">
              <w:t>07</w:t>
            </w:r>
            <w:r w:rsidR="00CF2B3B">
              <w:t>s</w:t>
            </w:r>
          </w:p>
        </w:tc>
        <w:tc>
          <w:tcPr>
            <w:tcW w:w="1085" w:type="dxa"/>
          </w:tcPr>
          <w:p w14:paraId="72C33531" w14:textId="24ED9F22" w:rsidR="00F838AF" w:rsidRDefault="002F2AAB" w:rsidP="00F838AF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------------</w:t>
            </w:r>
          </w:p>
        </w:tc>
        <w:tc>
          <w:tcPr>
            <w:tcW w:w="991" w:type="dxa"/>
          </w:tcPr>
          <w:p w14:paraId="45DC8632" w14:textId="74237399" w:rsidR="00F838AF" w:rsidRDefault="002F2AAB" w:rsidP="00F838AF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-----------</w:t>
            </w:r>
          </w:p>
        </w:tc>
      </w:tr>
    </w:tbl>
    <w:p w14:paraId="795F9DA3" w14:textId="77777777" w:rsidR="00B92341" w:rsidRDefault="00B92341" w:rsidP="00B92341">
      <w:pPr>
        <w:pStyle w:val="BodyText1"/>
      </w:pPr>
    </w:p>
    <w:p w14:paraId="6E6E3F3C" w14:textId="197507FD" w:rsidR="005E0893" w:rsidRDefault="005E0893" w:rsidP="005E0893">
      <w:pPr>
        <w:pStyle w:val="Ttulo2"/>
      </w:pPr>
      <w:bookmarkStart w:id="20" w:name="_Toc151934623"/>
      <w:r>
        <w:t>A*</w:t>
      </w:r>
      <w:r w:rsidR="008D5955">
        <w:t xml:space="preserve"> </w:t>
      </w:r>
      <w:r w:rsidR="008D5955" w:rsidRPr="008D5955">
        <w:t>– Mat</w:t>
      </w:r>
      <w:r w:rsidR="008D5955">
        <w:t>r</w:t>
      </w:r>
      <w:r w:rsidR="008D5955" w:rsidRPr="008D5955">
        <w:t>iz quadra</w:t>
      </w:r>
      <w:r w:rsidR="008D5955">
        <w:t>da</w:t>
      </w:r>
      <w:bookmarkEnd w:id="20"/>
    </w:p>
    <w:tbl>
      <w:tblPr>
        <w:tblStyle w:val="TabeladeGrelha4-Destaque2"/>
        <w:tblW w:w="0" w:type="auto"/>
        <w:tblLook w:val="04A0" w:firstRow="1" w:lastRow="0" w:firstColumn="1" w:lastColumn="0" w:noHBand="0" w:noVBand="1"/>
      </w:tblPr>
      <w:tblGrid>
        <w:gridCol w:w="6"/>
        <w:gridCol w:w="1858"/>
        <w:gridCol w:w="1860"/>
        <w:gridCol w:w="1860"/>
        <w:gridCol w:w="1866"/>
        <w:gridCol w:w="1862"/>
        <w:gridCol w:w="38"/>
      </w:tblGrid>
      <w:tr w:rsidR="006857BC" w14:paraId="2DF4C3E7" w14:textId="77777777" w:rsidTr="006857BC">
        <w:trPr>
          <w:gridBefore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0A716" w14:textId="47D70F9B" w:rsidR="006857BC" w:rsidRDefault="008C1DEE" w:rsidP="005E0893">
            <w:r>
              <w:t xml:space="preserve">Col X </w:t>
            </w:r>
            <w:proofErr w:type="spellStart"/>
            <w:r>
              <w:t>Lin</w:t>
            </w:r>
            <w:proofErr w:type="spellEnd"/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6C212" w14:textId="37944C2D" w:rsidR="006857BC" w:rsidRPr="008C1DEE" w:rsidRDefault="008C1DEE" w:rsidP="008C1DEE">
            <w:pPr>
              <w:pStyle w:val="BodyText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gramStart"/>
            <w:r>
              <w:t>Total Nodes</w:t>
            </w:r>
            <w:proofErr w:type="gramEnd"/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00688" w14:textId="238F3C7F" w:rsidR="006857BC" w:rsidRPr="008C1DEE" w:rsidRDefault="008C1DEE" w:rsidP="008C1DEE">
            <w:pPr>
              <w:pStyle w:val="BodyText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 xml:space="preserve">Total </w:t>
            </w:r>
            <w:proofErr w:type="spellStart"/>
            <w:r>
              <w:t>Edges</w:t>
            </w:r>
            <w:proofErr w:type="spellEnd"/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748A7" w14:textId="0CC4FE84" w:rsidR="006857BC" w:rsidRDefault="008C1DEE" w:rsidP="005E08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A*</w:t>
            </w: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AFFD0" w14:textId="6CCB45EB" w:rsidR="006857BC" w:rsidRPr="008C1DEE" w:rsidRDefault="008C1DEE" w:rsidP="008C1DEE">
            <w:pPr>
              <w:pStyle w:val="BodyText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Custo &amp; Tempo</w:t>
            </w:r>
          </w:p>
        </w:tc>
      </w:tr>
      <w:tr w:rsidR="006857BC" w14:paraId="069A28CE" w14:textId="77777777" w:rsidTr="006857BC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single" w:sz="4" w:space="0" w:color="auto"/>
            </w:tcBorders>
          </w:tcPr>
          <w:p w14:paraId="220C39C7" w14:textId="7281F0D2" w:rsidR="006857BC" w:rsidRDefault="008C1DEE" w:rsidP="005E0893">
            <w:r>
              <w:t>4X4</w:t>
            </w:r>
          </w:p>
        </w:tc>
        <w:tc>
          <w:tcPr>
            <w:tcW w:w="1870" w:type="dxa"/>
            <w:tcBorders>
              <w:top w:val="single" w:sz="4" w:space="0" w:color="auto"/>
            </w:tcBorders>
          </w:tcPr>
          <w:p w14:paraId="4A115E5C" w14:textId="64C786CB" w:rsidR="006857BC" w:rsidRDefault="00312DE9" w:rsidP="005E0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870" w:type="dxa"/>
            <w:tcBorders>
              <w:top w:val="single" w:sz="4" w:space="0" w:color="auto"/>
            </w:tcBorders>
          </w:tcPr>
          <w:p w14:paraId="175DCBD0" w14:textId="5B21E681" w:rsidR="006857BC" w:rsidRDefault="00D567AC" w:rsidP="005E0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1870" w:type="dxa"/>
            <w:tcBorders>
              <w:top w:val="single" w:sz="4" w:space="0" w:color="auto"/>
            </w:tcBorders>
          </w:tcPr>
          <w:p w14:paraId="141A61C1" w14:textId="77777777" w:rsidR="006857BC" w:rsidRDefault="00406BFA" w:rsidP="005E0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node(</w:t>
            </w:r>
            <w:proofErr w:type="gramEnd"/>
            <w:r>
              <w:t>1,1,1),</w:t>
            </w:r>
          </w:p>
          <w:p w14:paraId="3B16AFC3" w14:textId="77777777" w:rsidR="00406BFA" w:rsidRDefault="00406BFA" w:rsidP="005E0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node(</w:t>
            </w:r>
            <w:proofErr w:type="gramEnd"/>
            <w:r>
              <w:t>6,2,2),</w:t>
            </w:r>
          </w:p>
          <w:p w14:paraId="6D4E2164" w14:textId="77777777" w:rsidR="00406BFA" w:rsidRDefault="00406BFA" w:rsidP="005E0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node(</w:t>
            </w:r>
            <w:proofErr w:type="gramEnd"/>
            <w:r>
              <w:t>11,3,3),</w:t>
            </w:r>
          </w:p>
          <w:p w14:paraId="04609C9E" w14:textId="1EA3C35B" w:rsidR="00406BFA" w:rsidRDefault="00406BFA" w:rsidP="005E0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node(</w:t>
            </w:r>
            <w:proofErr w:type="gramEnd"/>
            <w:r>
              <w:t>16,4,4)</w:t>
            </w:r>
          </w:p>
        </w:tc>
        <w:tc>
          <w:tcPr>
            <w:tcW w:w="1870" w:type="dxa"/>
            <w:gridSpan w:val="2"/>
            <w:tcBorders>
              <w:top w:val="single" w:sz="4" w:space="0" w:color="auto"/>
            </w:tcBorders>
          </w:tcPr>
          <w:p w14:paraId="096519C4" w14:textId="3E637A10" w:rsidR="006857BC" w:rsidRDefault="00044A69" w:rsidP="005E0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A69">
              <w:t>4</w:t>
            </w:r>
            <w:r w:rsidR="00FF690F">
              <w:t>,</w:t>
            </w:r>
            <w:r w:rsidRPr="00044A69">
              <w:t>24</w:t>
            </w:r>
            <w:r>
              <w:t xml:space="preserve"> &amp; </w:t>
            </w:r>
            <w:r w:rsidR="00C77A51">
              <w:t>0</w:t>
            </w:r>
            <w:r w:rsidR="00CF2B3B">
              <w:t>,</w:t>
            </w:r>
            <w:r w:rsidR="005A6935">
              <w:t>0000</w:t>
            </w:r>
            <w:r w:rsidR="00A25499">
              <w:t>1</w:t>
            </w:r>
            <w:r w:rsidR="00C77A51">
              <w:t>s</w:t>
            </w:r>
          </w:p>
        </w:tc>
      </w:tr>
      <w:tr w:rsidR="006857BC" w14:paraId="0CC14A4D" w14:textId="77777777" w:rsidTr="00685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gridSpan w:val="2"/>
          </w:tcPr>
          <w:p w14:paraId="631C2DF1" w14:textId="089A59B7" w:rsidR="006857BC" w:rsidRDefault="008C1DEE" w:rsidP="005E0893">
            <w:r>
              <w:t>5X5</w:t>
            </w:r>
          </w:p>
        </w:tc>
        <w:tc>
          <w:tcPr>
            <w:tcW w:w="1870" w:type="dxa"/>
          </w:tcPr>
          <w:p w14:paraId="4B1B5EDA" w14:textId="516A13BD" w:rsidR="006857BC" w:rsidRDefault="00312DE9" w:rsidP="005E0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870" w:type="dxa"/>
          </w:tcPr>
          <w:p w14:paraId="7412A50A" w14:textId="3F20A17C" w:rsidR="006857BC" w:rsidRDefault="00D567AC" w:rsidP="005E0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144</w:t>
            </w:r>
          </w:p>
        </w:tc>
        <w:tc>
          <w:tcPr>
            <w:tcW w:w="1870" w:type="dxa"/>
          </w:tcPr>
          <w:p w14:paraId="30EBF1C8" w14:textId="77777777" w:rsidR="00242C31" w:rsidRDefault="00242C31" w:rsidP="00242C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node(</w:t>
            </w:r>
            <w:proofErr w:type="gramEnd"/>
            <w:r>
              <w:t>1,1,1),</w:t>
            </w:r>
          </w:p>
          <w:p w14:paraId="66A75E25" w14:textId="470D0116" w:rsidR="00242C31" w:rsidRDefault="00242C31" w:rsidP="00242C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node(</w:t>
            </w:r>
            <w:proofErr w:type="gramEnd"/>
            <w:r>
              <w:t>7,2,2),</w:t>
            </w:r>
          </w:p>
          <w:p w14:paraId="3DD39F23" w14:textId="5E5DB356" w:rsidR="00242C31" w:rsidRDefault="00242C31" w:rsidP="00242C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node(</w:t>
            </w:r>
            <w:proofErr w:type="gramEnd"/>
            <w:r>
              <w:t>1</w:t>
            </w:r>
            <w:r w:rsidR="00973650">
              <w:t>3</w:t>
            </w:r>
            <w:r>
              <w:t>,3,3),</w:t>
            </w:r>
          </w:p>
          <w:p w14:paraId="6FC46DDE" w14:textId="77777777" w:rsidR="006857BC" w:rsidRDefault="00242C31" w:rsidP="00242C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node(</w:t>
            </w:r>
            <w:proofErr w:type="gramEnd"/>
            <w:r>
              <w:t>1</w:t>
            </w:r>
            <w:r w:rsidR="00973650">
              <w:t>9</w:t>
            </w:r>
            <w:r>
              <w:t>,4,4)</w:t>
            </w:r>
            <w:r w:rsidR="00973650">
              <w:t>,</w:t>
            </w:r>
          </w:p>
          <w:p w14:paraId="0A52544B" w14:textId="595F35FD" w:rsidR="00973650" w:rsidRDefault="00973650" w:rsidP="00242C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node(</w:t>
            </w:r>
            <w:proofErr w:type="gramEnd"/>
            <w:r>
              <w:t>25,5,5),</w:t>
            </w:r>
          </w:p>
        </w:tc>
        <w:tc>
          <w:tcPr>
            <w:tcW w:w="1870" w:type="dxa"/>
            <w:gridSpan w:val="2"/>
          </w:tcPr>
          <w:p w14:paraId="137864D7" w14:textId="08F9E24F" w:rsidR="006857BC" w:rsidRDefault="003440A3" w:rsidP="005E0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40A3">
              <w:t>5</w:t>
            </w:r>
            <w:r w:rsidR="00FF690F">
              <w:t>,</w:t>
            </w:r>
            <w:r w:rsidRPr="003440A3">
              <w:t>6</w:t>
            </w:r>
            <w:r>
              <w:t>6</w:t>
            </w:r>
            <w:r w:rsidRPr="003440A3">
              <w:t xml:space="preserve"> </w:t>
            </w:r>
            <w:r w:rsidR="00C77A51">
              <w:t xml:space="preserve">&amp; </w:t>
            </w:r>
            <w:r w:rsidR="005C1BD2" w:rsidRPr="005C1BD2">
              <w:t>0</w:t>
            </w:r>
            <w:r w:rsidR="00FF690F">
              <w:t>,</w:t>
            </w:r>
            <w:r w:rsidR="005C1BD2" w:rsidRPr="005C1BD2">
              <w:t>00012</w:t>
            </w:r>
            <w:r w:rsidR="00C77A51">
              <w:t>s</w:t>
            </w:r>
          </w:p>
        </w:tc>
      </w:tr>
      <w:tr w:rsidR="006857BC" w14:paraId="61A20DC6" w14:textId="77777777" w:rsidTr="006857B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gridSpan w:val="2"/>
          </w:tcPr>
          <w:p w14:paraId="6E4C164E" w14:textId="1BB62675" w:rsidR="006857BC" w:rsidRDefault="00312DE9" w:rsidP="005E0893">
            <w:r>
              <w:t>6X6</w:t>
            </w:r>
          </w:p>
        </w:tc>
        <w:tc>
          <w:tcPr>
            <w:tcW w:w="1870" w:type="dxa"/>
          </w:tcPr>
          <w:p w14:paraId="7800A039" w14:textId="11BEF292" w:rsidR="006857BC" w:rsidRDefault="00D567AC" w:rsidP="005E0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</w:t>
            </w:r>
          </w:p>
        </w:tc>
        <w:tc>
          <w:tcPr>
            <w:tcW w:w="1870" w:type="dxa"/>
          </w:tcPr>
          <w:p w14:paraId="4B0FAE81" w14:textId="42FEA5DD" w:rsidR="006857BC" w:rsidRDefault="00D567AC" w:rsidP="005E0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220</w:t>
            </w:r>
          </w:p>
        </w:tc>
        <w:tc>
          <w:tcPr>
            <w:tcW w:w="1870" w:type="dxa"/>
          </w:tcPr>
          <w:p w14:paraId="3A2FBFB1" w14:textId="77777777" w:rsidR="00E638E0" w:rsidRDefault="00E638E0" w:rsidP="00E63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node(</w:t>
            </w:r>
            <w:proofErr w:type="gramEnd"/>
            <w:r>
              <w:t>1,1,1),</w:t>
            </w:r>
          </w:p>
          <w:p w14:paraId="54D9B461" w14:textId="68EE55CF" w:rsidR="00E638E0" w:rsidRDefault="00E638E0" w:rsidP="00E63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node(</w:t>
            </w:r>
            <w:proofErr w:type="gramEnd"/>
            <w:r w:rsidR="00B749B0">
              <w:t>8</w:t>
            </w:r>
            <w:r>
              <w:t>,2,2),</w:t>
            </w:r>
          </w:p>
          <w:p w14:paraId="3EE9C73A" w14:textId="424756CB" w:rsidR="00E638E0" w:rsidRDefault="00E638E0" w:rsidP="00E63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node(</w:t>
            </w:r>
            <w:proofErr w:type="gramEnd"/>
            <w:r>
              <w:t>1</w:t>
            </w:r>
            <w:r w:rsidR="00B749B0">
              <w:t>5</w:t>
            </w:r>
            <w:r>
              <w:t>,3,3),</w:t>
            </w:r>
          </w:p>
          <w:p w14:paraId="298CDBAE" w14:textId="66CAAA15" w:rsidR="00E638E0" w:rsidRDefault="00E638E0" w:rsidP="00E63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node(</w:t>
            </w:r>
            <w:proofErr w:type="gramEnd"/>
            <w:r w:rsidR="00B749B0">
              <w:t>22</w:t>
            </w:r>
            <w:r>
              <w:t>,4,4),</w:t>
            </w:r>
          </w:p>
          <w:p w14:paraId="62A0CEF4" w14:textId="7B867D76" w:rsidR="006857BC" w:rsidRDefault="00E638E0" w:rsidP="00E63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node(</w:t>
            </w:r>
            <w:proofErr w:type="gramEnd"/>
            <w:r>
              <w:t>2</w:t>
            </w:r>
            <w:r w:rsidR="00B749B0">
              <w:t>9</w:t>
            </w:r>
            <w:r>
              <w:t>,5,5),</w:t>
            </w:r>
          </w:p>
          <w:p w14:paraId="33A6782F" w14:textId="295B82A6" w:rsidR="00E638E0" w:rsidRDefault="00E638E0" w:rsidP="00E63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node(</w:t>
            </w:r>
            <w:proofErr w:type="gramEnd"/>
            <w:r w:rsidR="00FD3223">
              <w:t>36</w:t>
            </w:r>
            <w:r>
              <w:t>,</w:t>
            </w:r>
            <w:r w:rsidR="00445F72">
              <w:t>6</w:t>
            </w:r>
            <w:r>
              <w:t>,</w:t>
            </w:r>
            <w:r w:rsidR="00445F72">
              <w:t>6</w:t>
            </w:r>
            <w:r>
              <w:t>),</w:t>
            </w:r>
          </w:p>
        </w:tc>
        <w:tc>
          <w:tcPr>
            <w:tcW w:w="1870" w:type="dxa"/>
          </w:tcPr>
          <w:p w14:paraId="145D7D71" w14:textId="4CBAFE37" w:rsidR="006857BC" w:rsidRDefault="0056345A" w:rsidP="005E0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345A">
              <w:t>7</w:t>
            </w:r>
            <w:r w:rsidR="00FF690F">
              <w:t>,</w:t>
            </w:r>
            <w:r w:rsidRPr="0056345A">
              <w:t>07</w:t>
            </w:r>
            <w:r w:rsidR="00197DD5">
              <w:t xml:space="preserve"> </w:t>
            </w:r>
            <w:r w:rsidR="00C77A51">
              <w:t xml:space="preserve">&amp; </w:t>
            </w:r>
            <w:r w:rsidR="00451761">
              <w:t>0,</w:t>
            </w:r>
            <w:r w:rsidR="00451761" w:rsidRPr="00451761">
              <w:t>00032</w:t>
            </w:r>
            <w:r w:rsidR="00C77A51">
              <w:t>s</w:t>
            </w:r>
          </w:p>
        </w:tc>
      </w:tr>
      <w:tr w:rsidR="006857BC" w14:paraId="5B955D10" w14:textId="77777777" w:rsidTr="00685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gridSpan w:val="2"/>
          </w:tcPr>
          <w:p w14:paraId="20F747D6" w14:textId="08E0B1E6" w:rsidR="006857BC" w:rsidRDefault="00312DE9" w:rsidP="005E0893">
            <w:r>
              <w:t>7X7</w:t>
            </w:r>
          </w:p>
        </w:tc>
        <w:tc>
          <w:tcPr>
            <w:tcW w:w="1870" w:type="dxa"/>
          </w:tcPr>
          <w:p w14:paraId="498BAD97" w14:textId="38EFFE5B" w:rsidR="006857BC" w:rsidRDefault="00D567AC" w:rsidP="005E0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</w:t>
            </w:r>
          </w:p>
        </w:tc>
        <w:tc>
          <w:tcPr>
            <w:tcW w:w="1870" w:type="dxa"/>
          </w:tcPr>
          <w:p w14:paraId="0E8F5353" w14:textId="59696EA8" w:rsidR="006857BC" w:rsidRDefault="00D567AC" w:rsidP="005E0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312</w:t>
            </w:r>
          </w:p>
        </w:tc>
        <w:tc>
          <w:tcPr>
            <w:tcW w:w="1870" w:type="dxa"/>
          </w:tcPr>
          <w:p w14:paraId="20ECDDD9" w14:textId="77777777" w:rsidR="00E638E0" w:rsidRDefault="00E638E0" w:rsidP="00E63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node(</w:t>
            </w:r>
            <w:proofErr w:type="gramEnd"/>
            <w:r>
              <w:t>1,1,1),</w:t>
            </w:r>
          </w:p>
          <w:p w14:paraId="3A077F5C" w14:textId="3317A676" w:rsidR="00E638E0" w:rsidRDefault="00E638E0" w:rsidP="00E63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node(</w:t>
            </w:r>
            <w:proofErr w:type="gramEnd"/>
            <w:r w:rsidR="00417668">
              <w:t>9</w:t>
            </w:r>
            <w:r>
              <w:t>,2,2),</w:t>
            </w:r>
          </w:p>
          <w:p w14:paraId="4CADC8BC" w14:textId="319AFA7C" w:rsidR="00E638E0" w:rsidRDefault="00E638E0" w:rsidP="00E63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node(</w:t>
            </w:r>
            <w:proofErr w:type="gramEnd"/>
            <w:r w:rsidR="00417668">
              <w:t>17</w:t>
            </w:r>
            <w:r>
              <w:t>,3,3),</w:t>
            </w:r>
          </w:p>
          <w:p w14:paraId="41FAA5BE" w14:textId="0F6FE8F0" w:rsidR="00E638E0" w:rsidRDefault="00E638E0" w:rsidP="00E63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node(</w:t>
            </w:r>
            <w:proofErr w:type="gramEnd"/>
            <w:r w:rsidR="00A72999">
              <w:t>25</w:t>
            </w:r>
            <w:r>
              <w:t>,4,4),</w:t>
            </w:r>
          </w:p>
          <w:p w14:paraId="47B554DF" w14:textId="12F2E6F4" w:rsidR="00E638E0" w:rsidRDefault="00E638E0" w:rsidP="00E63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node(</w:t>
            </w:r>
            <w:proofErr w:type="gramEnd"/>
            <w:r w:rsidR="00A72999">
              <w:t>33</w:t>
            </w:r>
            <w:r>
              <w:t>,5,5),</w:t>
            </w:r>
          </w:p>
          <w:p w14:paraId="055E9668" w14:textId="03EC311A" w:rsidR="006857BC" w:rsidRDefault="00E638E0" w:rsidP="00E63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node(</w:t>
            </w:r>
            <w:proofErr w:type="gramEnd"/>
            <w:r w:rsidR="00A72999">
              <w:t>41</w:t>
            </w:r>
            <w:r>
              <w:t>,</w:t>
            </w:r>
            <w:r w:rsidR="00445F72">
              <w:t>6</w:t>
            </w:r>
            <w:r>
              <w:t>,</w:t>
            </w:r>
            <w:r w:rsidR="00445F72">
              <w:t>6</w:t>
            </w:r>
            <w:r>
              <w:t>),</w:t>
            </w:r>
          </w:p>
          <w:p w14:paraId="2B7C45FC" w14:textId="7A746BF0" w:rsidR="00E638E0" w:rsidRDefault="00E638E0" w:rsidP="00E63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lastRenderedPageBreak/>
              <w:t>node(</w:t>
            </w:r>
            <w:proofErr w:type="gramEnd"/>
            <w:r w:rsidR="00A72999">
              <w:t>49</w:t>
            </w:r>
            <w:r>
              <w:t>,</w:t>
            </w:r>
            <w:r w:rsidR="00445F72">
              <w:t>7</w:t>
            </w:r>
            <w:r>
              <w:t>,</w:t>
            </w:r>
            <w:r w:rsidR="00445F72">
              <w:t>7</w:t>
            </w:r>
            <w:r>
              <w:t>),</w:t>
            </w:r>
          </w:p>
        </w:tc>
        <w:tc>
          <w:tcPr>
            <w:tcW w:w="1870" w:type="dxa"/>
            <w:gridSpan w:val="2"/>
          </w:tcPr>
          <w:p w14:paraId="59959C2D" w14:textId="47E830EB" w:rsidR="006857BC" w:rsidRDefault="00417668" w:rsidP="005E0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668">
              <w:lastRenderedPageBreak/>
              <w:t>8</w:t>
            </w:r>
            <w:r w:rsidR="00FF690F">
              <w:t>,</w:t>
            </w:r>
            <w:r w:rsidRPr="00417668">
              <w:t>48</w:t>
            </w:r>
            <w:r>
              <w:t xml:space="preserve"> </w:t>
            </w:r>
            <w:r w:rsidR="00C77A51">
              <w:t xml:space="preserve">&amp; </w:t>
            </w:r>
            <w:r w:rsidR="00C5636D" w:rsidRPr="00C5636D">
              <w:t>0</w:t>
            </w:r>
            <w:r w:rsidR="00FF690F">
              <w:t>,</w:t>
            </w:r>
            <w:r w:rsidR="00C5636D" w:rsidRPr="00C5636D">
              <w:t>00033</w:t>
            </w:r>
            <w:r w:rsidR="00C77A51">
              <w:t>s</w:t>
            </w:r>
          </w:p>
        </w:tc>
      </w:tr>
    </w:tbl>
    <w:p w14:paraId="73D36585" w14:textId="77777777" w:rsidR="005E0893" w:rsidRPr="005E0893" w:rsidRDefault="005E0893" w:rsidP="005E0893"/>
    <w:p w14:paraId="0B603E50" w14:textId="77777777" w:rsidR="00B92341" w:rsidRPr="00B92341" w:rsidRDefault="00B92341" w:rsidP="00B92341">
      <w:pPr>
        <w:pStyle w:val="BodyText1"/>
      </w:pPr>
    </w:p>
    <w:p w14:paraId="3A1A207A" w14:textId="22AF68CC" w:rsidR="00600EC5" w:rsidRPr="00194522" w:rsidRDefault="00600EC5" w:rsidP="00600EC5">
      <w:pPr>
        <w:pStyle w:val="Ttulo2"/>
        <w:rPr>
          <w:lang w:val="en-US"/>
        </w:rPr>
      </w:pPr>
      <w:bookmarkStart w:id="21" w:name="_Toc151934624"/>
      <w:r w:rsidRPr="00194522">
        <w:rPr>
          <w:lang w:val="en-US"/>
        </w:rPr>
        <w:t xml:space="preserve">DFS, Better DFS, BFS – </w:t>
      </w:r>
      <w:r w:rsidR="00194522" w:rsidRPr="00194522">
        <w:rPr>
          <w:lang w:val="en-US"/>
        </w:rPr>
        <w:t>C</w:t>
      </w:r>
      <w:r w:rsidR="00194522">
        <w:rPr>
          <w:lang w:val="en-US"/>
        </w:rPr>
        <w:t>orredor</w:t>
      </w:r>
      <w:bookmarkEnd w:id="21"/>
    </w:p>
    <w:tbl>
      <w:tblPr>
        <w:tblStyle w:val="TabeladeGrelha4-Destaque2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796"/>
        <w:gridCol w:w="745"/>
        <w:gridCol w:w="1655"/>
        <w:gridCol w:w="915"/>
        <w:gridCol w:w="1750"/>
        <w:gridCol w:w="851"/>
        <w:gridCol w:w="1085"/>
        <w:gridCol w:w="991"/>
        <w:gridCol w:w="38"/>
      </w:tblGrid>
      <w:tr w:rsidR="00600EC5" w14:paraId="2C77A7E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CA89D" w14:textId="77777777" w:rsidR="00600EC5" w:rsidRDefault="00600EC5">
            <w:pPr>
              <w:pStyle w:val="BodyText1"/>
            </w:pPr>
            <w:r>
              <w:t xml:space="preserve">Col X </w:t>
            </w:r>
            <w:proofErr w:type="spellStart"/>
            <w:r>
              <w:t>Lin</w:t>
            </w:r>
            <w:proofErr w:type="spellEnd"/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D3CAA" w14:textId="77777777" w:rsidR="00600EC5" w:rsidRDefault="00600EC5">
            <w:pPr>
              <w:pStyle w:val="BodyText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 xml:space="preserve">Total </w:t>
            </w:r>
          </w:p>
          <w:p w14:paraId="6ECD3759" w14:textId="77777777" w:rsidR="00600EC5" w:rsidRDefault="00600EC5">
            <w:pPr>
              <w:pStyle w:val="BodyText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Nodes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13942" w14:textId="77777777" w:rsidR="00600EC5" w:rsidRDefault="00600EC5">
            <w:pPr>
              <w:pStyle w:val="BodyText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Total</w:t>
            </w:r>
          </w:p>
          <w:p w14:paraId="628E706B" w14:textId="77777777" w:rsidR="00600EC5" w:rsidRDefault="00600EC5">
            <w:pPr>
              <w:pStyle w:val="BodyText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Edges</w:t>
            </w:r>
            <w:proofErr w:type="spellEnd"/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B91BD" w14:textId="77777777" w:rsidR="00600EC5" w:rsidRDefault="00600EC5">
            <w:pPr>
              <w:pStyle w:val="BodyText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DFS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2C378" w14:textId="77777777" w:rsidR="00600EC5" w:rsidRDefault="00600EC5">
            <w:pPr>
              <w:pStyle w:val="BodyText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Custo</w:t>
            </w:r>
          </w:p>
          <w:p w14:paraId="1161BB32" w14:textId="77777777" w:rsidR="00600EC5" w:rsidRDefault="00600EC5">
            <w:pPr>
              <w:pStyle w:val="BodyText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&amp;</w:t>
            </w:r>
          </w:p>
          <w:p w14:paraId="6D573684" w14:textId="77777777" w:rsidR="00600EC5" w:rsidRDefault="00600EC5">
            <w:pPr>
              <w:pStyle w:val="BodyText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Tempo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35F7D" w14:textId="77777777" w:rsidR="00600EC5" w:rsidRDefault="00600EC5">
            <w:pPr>
              <w:pStyle w:val="BodyText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BFS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309DD" w14:textId="77777777" w:rsidR="00600EC5" w:rsidRDefault="00600EC5">
            <w:pPr>
              <w:pStyle w:val="BodyText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Custo</w:t>
            </w:r>
          </w:p>
          <w:p w14:paraId="649E39C0" w14:textId="77777777" w:rsidR="00600EC5" w:rsidRDefault="00600EC5">
            <w:pPr>
              <w:pStyle w:val="BodyText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&amp;</w:t>
            </w:r>
          </w:p>
          <w:p w14:paraId="251A6C1E" w14:textId="77777777" w:rsidR="00600EC5" w:rsidRDefault="00600EC5">
            <w:pPr>
              <w:pStyle w:val="BodyText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Tempo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28DEC" w14:textId="77777777" w:rsidR="00600EC5" w:rsidRDefault="00600EC5">
            <w:pPr>
              <w:pStyle w:val="BodyText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t>Better</w:t>
            </w:r>
            <w:proofErr w:type="spellEnd"/>
          </w:p>
          <w:p w14:paraId="39FB541A" w14:textId="77777777" w:rsidR="00600EC5" w:rsidRDefault="00600EC5">
            <w:pPr>
              <w:pStyle w:val="BodyText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DFS</w:t>
            </w:r>
          </w:p>
        </w:tc>
        <w:tc>
          <w:tcPr>
            <w:tcW w:w="9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63A38" w14:textId="77777777" w:rsidR="00600EC5" w:rsidRDefault="00600EC5">
            <w:pPr>
              <w:pStyle w:val="BodyText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Custo</w:t>
            </w:r>
          </w:p>
          <w:p w14:paraId="2A845FD8" w14:textId="77777777" w:rsidR="00600EC5" w:rsidRDefault="00600EC5">
            <w:pPr>
              <w:pStyle w:val="BodyText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&amp;</w:t>
            </w:r>
          </w:p>
          <w:p w14:paraId="335DB1B8" w14:textId="77777777" w:rsidR="00600EC5" w:rsidRDefault="00600EC5">
            <w:pPr>
              <w:pStyle w:val="BodyText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Tempo</w:t>
            </w:r>
          </w:p>
        </w:tc>
      </w:tr>
      <w:tr w:rsidR="00600EC5" w14:paraId="5CCF9E8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single" w:sz="4" w:space="0" w:color="auto"/>
            </w:tcBorders>
          </w:tcPr>
          <w:p w14:paraId="0571FEE6" w14:textId="31E9458D" w:rsidR="00600EC5" w:rsidRPr="001A7400" w:rsidRDefault="00600EC5">
            <w:pPr>
              <w:pStyle w:val="BodyText1"/>
              <w:rPr>
                <w:b w:val="0"/>
                <w:bCs w:val="0"/>
              </w:rPr>
            </w:pPr>
            <w:r w:rsidRPr="001A7400">
              <w:rPr>
                <w:b w:val="0"/>
                <w:bCs w:val="0"/>
              </w:rPr>
              <w:t>4X</w:t>
            </w:r>
            <w:r w:rsidR="00DF30E3">
              <w:rPr>
                <w:b w:val="0"/>
                <w:bCs w:val="0"/>
              </w:rPr>
              <w:t>3</w:t>
            </w:r>
          </w:p>
        </w:tc>
        <w:tc>
          <w:tcPr>
            <w:tcW w:w="796" w:type="dxa"/>
            <w:tcBorders>
              <w:top w:val="single" w:sz="4" w:space="0" w:color="auto"/>
            </w:tcBorders>
          </w:tcPr>
          <w:p w14:paraId="014C8231" w14:textId="3B7E148F" w:rsidR="00600EC5" w:rsidRDefault="00DF30E3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745" w:type="dxa"/>
            <w:tcBorders>
              <w:top w:val="single" w:sz="4" w:space="0" w:color="auto"/>
            </w:tcBorders>
          </w:tcPr>
          <w:p w14:paraId="6F2B53F6" w14:textId="5CC052D7" w:rsidR="00600EC5" w:rsidRDefault="005A50DA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58</w:t>
            </w:r>
          </w:p>
        </w:tc>
        <w:tc>
          <w:tcPr>
            <w:tcW w:w="1655" w:type="dxa"/>
            <w:tcBorders>
              <w:top w:val="single" w:sz="4" w:space="0" w:color="auto"/>
            </w:tcBorders>
          </w:tcPr>
          <w:p w14:paraId="6C40ED1E" w14:textId="643D3C3D" w:rsidR="00600EC5" w:rsidRDefault="0008039C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039C">
              <w:t>cel(1,1</w:t>
            </w:r>
            <w:proofErr w:type="gramStart"/>
            <w:r w:rsidRPr="0008039C">
              <w:t>),cel</w:t>
            </w:r>
            <w:proofErr w:type="gramEnd"/>
            <w:r w:rsidRPr="0008039C">
              <w:t>(2,1),cel(3,1),cel(4,1),cel(4,2),cel(3,2),cel(2,2),cel(1,2),cel(1,3),cel(2,3),cel(3,3),cel(4,3)</w:t>
            </w:r>
          </w:p>
        </w:tc>
        <w:tc>
          <w:tcPr>
            <w:tcW w:w="915" w:type="dxa"/>
            <w:tcBorders>
              <w:top w:val="single" w:sz="4" w:space="0" w:color="auto"/>
            </w:tcBorders>
          </w:tcPr>
          <w:p w14:paraId="4889C611" w14:textId="4DCB7117" w:rsidR="00600EC5" w:rsidRDefault="0008039C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AB711A">
              <w:t>1</w:t>
            </w:r>
          </w:p>
          <w:p w14:paraId="54241D4A" w14:textId="77777777" w:rsidR="0008039C" w:rsidRDefault="0008039C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&amp;</w:t>
            </w:r>
          </w:p>
          <w:p w14:paraId="296AE605" w14:textId="1BAD3AB8" w:rsidR="0008039C" w:rsidRDefault="003716A1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A25499">
              <w:t>,00</w:t>
            </w:r>
            <w:r>
              <w:t>s</w:t>
            </w:r>
          </w:p>
        </w:tc>
        <w:tc>
          <w:tcPr>
            <w:tcW w:w="1750" w:type="dxa"/>
            <w:tcBorders>
              <w:top w:val="single" w:sz="4" w:space="0" w:color="auto"/>
            </w:tcBorders>
          </w:tcPr>
          <w:p w14:paraId="6FE42264" w14:textId="77777777" w:rsidR="001E4C94" w:rsidRDefault="001E4C94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E4C94">
              <w:t>cel</w:t>
            </w:r>
            <w:proofErr w:type="spellEnd"/>
            <w:r w:rsidRPr="001E4C94">
              <w:t>(1,1</w:t>
            </w:r>
            <w:proofErr w:type="gramStart"/>
            <w:r w:rsidRPr="001E4C94">
              <w:t>),</w:t>
            </w:r>
            <w:proofErr w:type="spellStart"/>
            <w:r w:rsidRPr="001E4C94">
              <w:t>cel</w:t>
            </w:r>
            <w:proofErr w:type="spellEnd"/>
            <w:proofErr w:type="gramEnd"/>
            <w:r w:rsidRPr="001E4C94">
              <w:t>(2,1),</w:t>
            </w:r>
          </w:p>
          <w:p w14:paraId="05071E85" w14:textId="4297EAF2" w:rsidR="00600EC5" w:rsidRDefault="001E4C94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E4C94">
              <w:t>cel</w:t>
            </w:r>
            <w:proofErr w:type="spellEnd"/>
            <w:r w:rsidRPr="001E4C94">
              <w:t>(3,2</w:t>
            </w:r>
            <w:proofErr w:type="gramStart"/>
            <w:r w:rsidRPr="001E4C94">
              <w:t>),</w:t>
            </w:r>
            <w:proofErr w:type="spellStart"/>
            <w:r w:rsidRPr="001E4C94">
              <w:t>cel</w:t>
            </w:r>
            <w:proofErr w:type="spellEnd"/>
            <w:proofErr w:type="gramEnd"/>
            <w:r w:rsidRPr="001E4C94">
              <w:t>(4,3)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5FB3749C" w14:textId="7F8C5C77" w:rsidR="006448A3" w:rsidRDefault="006448A3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48A3">
              <w:t>3,8</w:t>
            </w:r>
            <w:r w:rsidR="004C682F">
              <w:t>3</w:t>
            </w:r>
          </w:p>
          <w:p w14:paraId="6B0FF64E" w14:textId="77777777" w:rsidR="006448A3" w:rsidRDefault="006448A3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&amp;</w:t>
            </w:r>
          </w:p>
          <w:p w14:paraId="5E6911D3" w14:textId="12D02BAE" w:rsidR="006448A3" w:rsidRDefault="006448A3" w:rsidP="006448A3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A25499">
              <w:t>,00</w:t>
            </w:r>
            <w:r>
              <w:t>s</w:t>
            </w:r>
          </w:p>
          <w:p w14:paraId="03660939" w14:textId="028D7B96" w:rsidR="006448A3" w:rsidRDefault="006448A3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5" w:type="dxa"/>
            <w:tcBorders>
              <w:top w:val="single" w:sz="4" w:space="0" w:color="auto"/>
            </w:tcBorders>
          </w:tcPr>
          <w:p w14:paraId="7C7C83B4" w14:textId="4FF79AB4" w:rsidR="00600EC5" w:rsidRDefault="00FA5BD3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FA5BD3">
              <w:t>cel</w:t>
            </w:r>
            <w:proofErr w:type="spellEnd"/>
            <w:r w:rsidRPr="00FA5BD3">
              <w:t>(</w:t>
            </w:r>
            <w:proofErr w:type="gramEnd"/>
            <w:r w:rsidRPr="00FA5BD3">
              <w:t xml:space="preserve">1,1), </w:t>
            </w:r>
            <w:proofErr w:type="spellStart"/>
            <w:r w:rsidRPr="00FA5BD3">
              <w:t>cel</w:t>
            </w:r>
            <w:proofErr w:type="spellEnd"/>
            <w:r w:rsidRPr="00FA5BD3">
              <w:t xml:space="preserve">(2,2), </w:t>
            </w:r>
            <w:proofErr w:type="spellStart"/>
            <w:r w:rsidRPr="00FA5BD3">
              <w:t>cel</w:t>
            </w:r>
            <w:proofErr w:type="spellEnd"/>
            <w:r w:rsidRPr="00FA5BD3">
              <w:t xml:space="preserve">(3,3), </w:t>
            </w:r>
            <w:proofErr w:type="spellStart"/>
            <w:r w:rsidRPr="00FA5BD3">
              <w:t>cel</w:t>
            </w:r>
            <w:proofErr w:type="spellEnd"/>
            <w:r w:rsidRPr="00FA5BD3">
              <w:t>(4, 3)</w:t>
            </w:r>
          </w:p>
        </w:tc>
        <w:tc>
          <w:tcPr>
            <w:tcW w:w="991" w:type="dxa"/>
            <w:gridSpan w:val="2"/>
            <w:tcBorders>
              <w:top w:val="single" w:sz="4" w:space="0" w:color="auto"/>
            </w:tcBorders>
          </w:tcPr>
          <w:p w14:paraId="1F925230" w14:textId="77777777" w:rsidR="00600EC5" w:rsidRDefault="00D74613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3,82</w:t>
            </w:r>
          </w:p>
          <w:p w14:paraId="6173BAA0" w14:textId="77777777" w:rsidR="00FA5BD3" w:rsidRDefault="00FA5BD3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&amp;</w:t>
            </w:r>
          </w:p>
          <w:p w14:paraId="75EE94CE" w14:textId="3C8A04B8" w:rsidR="00FA5BD3" w:rsidRDefault="00FA5BD3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5BD3">
              <w:t>9</w:t>
            </w:r>
            <w:r w:rsidR="00FF690F">
              <w:t>,</w:t>
            </w:r>
            <w:r w:rsidRPr="00FA5BD3">
              <w:t>89</w:t>
            </w:r>
            <w:r>
              <w:t>s</w:t>
            </w:r>
          </w:p>
        </w:tc>
      </w:tr>
      <w:tr w:rsidR="00600EC5" w14:paraId="0AE2F80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4021024" w14:textId="6185B8BA" w:rsidR="00600EC5" w:rsidRPr="001A7400" w:rsidRDefault="00600EC5">
            <w:pPr>
              <w:pStyle w:val="BodyText1"/>
              <w:rPr>
                <w:b w:val="0"/>
                <w:bCs w:val="0"/>
              </w:rPr>
            </w:pPr>
            <w:r w:rsidRPr="001A7400">
              <w:rPr>
                <w:b w:val="0"/>
                <w:bCs w:val="0"/>
              </w:rPr>
              <w:t>5X</w:t>
            </w:r>
            <w:r w:rsidR="00DF30E3">
              <w:rPr>
                <w:b w:val="0"/>
                <w:bCs w:val="0"/>
              </w:rPr>
              <w:t>3</w:t>
            </w:r>
          </w:p>
        </w:tc>
        <w:tc>
          <w:tcPr>
            <w:tcW w:w="796" w:type="dxa"/>
          </w:tcPr>
          <w:p w14:paraId="7E320027" w14:textId="47D844A9" w:rsidR="00600EC5" w:rsidRDefault="00DF30E3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745" w:type="dxa"/>
          </w:tcPr>
          <w:p w14:paraId="5F3CD885" w14:textId="7D1839D5" w:rsidR="00600EC5" w:rsidRDefault="00AE1F24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76</w:t>
            </w:r>
          </w:p>
        </w:tc>
        <w:tc>
          <w:tcPr>
            <w:tcW w:w="1655" w:type="dxa"/>
          </w:tcPr>
          <w:p w14:paraId="3C4B4600" w14:textId="34E6DBB1" w:rsidR="00600EC5" w:rsidRDefault="002642B1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2B1">
              <w:t>cel(1,1</w:t>
            </w:r>
            <w:proofErr w:type="gramStart"/>
            <w:r w:rsidRPr="002642B1">
              <w:t>),cel</w:t>
            </w:r>
            <w:proofErr w:type="gramEnd"/>
            <w:r w:rsidRPr="002642B1">
              <w:t>(2,1),cel(3,1),cel(4,1),cel(5,1),cel(5,2),cel(4,2),cel(3,2),cel(2,2),cel(1,2),cel(1,3),cel(2,3),cel(3,3),cel(4,3),cel(5,3)</w:t>
            </w:r>
          </w:p>
        </w:tc>
        <w:tc>
          <w:tcPr>
            <w:tcW w:w="915" w:type="dxa"/>
          </w:tcPr>
          <w:p w14:paraId="359E54D0" w14:textId="77777777" w:rsidR="00600EC5" w:rsidRDefault="002642B1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AA719A">
              <w:t>4</w:t>
            </w:r>
          </w:p>
          <w:p w14:paraId="5996C695" w14:textId="77777777" w:rsidR="007F031F" w:rsidRDefault="007F031F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&amp;</w:t>
            </w:r>
          </w:p>
          <w:p w14:paraId="0FFD2C33" w14:textId="28AA8D0D" w:rsidR="007F031F" w:rsidRDefault="007F031F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A25499">
              <w:t>,00</w:t>
            </w:r>
            <w:r>
              <w:t>s</w:t>
            </w:r>
          </w:p>
        </w:tc>
        <w:tc>
          <w:tcPr>
            <w:tcW w:w="1750" w:type="dxa"/>
          </w:tcPr>
          <w:p w14:paraId="33E58EC9" w14:textId="77777777" w:rsidR="007F031F" w:rsidRDefault="007F031F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F031F">
              <w:t>cel</w:t>
            </w:r>
            <w:proofErr w:type="spellEnd"/>
            <w:r w:rsidRPr="007F031F">
              <w:t>(1,1</w:t>
            </w:r>
            <w:proofErr w:type="gramStart"/>
            <w:r w:rsidRPr="007F031F">
              <w:t>),</w:t>
            </w:r>
            <w:proofErr w:type="spellStart"/>
            <w:r w:rsidRPr="007F031F">
              <w:t>cel</w:t>
            </w:r>
            <w:proofErr w:type="spellEnd"/>
            <w:proofErr w:type="gramEnd"/>
            <w:r w:rsidRPr="007F031F">
              <w:t>(2,1),</w:t>
            </w:r>
          </w:p>
          <w:p w14:paraId="0211A91D" w14:textId="77777777" w:rsidR="007F031F" w:rsidRDefault="007F031F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F031F">
              <w:t>cel</w:t>
            </w:r>
            <w:proofErr w:type="spellEnd"/>
            <w:r w:rsidRPr="007F031F">
              <w:t>(3,1</w:t>
            </w:r>
            <w:proofErr w:type="gramStart"/>
            <w:r w:rsidRPr="007F031F">
              <w:t>),</w:t>
            </w:r>
            <w:proofErr w:type="spellStart"/>
            <w:r w:rsidRPr="007F031F">
              <w:t>cel</w:t>
            </w:r>
            <w:proofErr w:type="spellEnd"/>
            <w:proofErr w:type="gramEnd"/>
            <w:r w:rsidRPr="007F031F">
              <w:t>(4,2),</w:t>
            </w:r>
          </w:p>
          <w:p w14:paraId="7E956648" w14:textId="08A376CF" w:rsidR="00600EC5" w:rsidRDefault="007F031F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7F031F">
              <w:t>cel</w:t>
            </w:r>
            <w:proofErr w:type="spellEnd"/>
            <w:r w:rsidRPr="007F031F">
              <w:t>(</w:t>
            </w:r>
            <w:proofErr w:type="gramEnd"/>
            <w:r w:rsidRPr="007F031F">
              <w:t>5,3)</w:t>
            </w:r>
          </w:p>
        </w:tc>
        <w:tc>
          <w:tcPr>
            <w:tcW w:w="851" w:type="dxa"/>
          </w:tcPr>
          <w:p w14:paraId="41180879" w14:textId="72488E7B" w:rsidR="00600EC5" w:rsidRDefault="00AB711A" w:rsidP="00DF30E3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4,</w:t>
            </w:r>
            <w:r w:rsidR="009E5E74">
              <w:t>8</w:t>
            </w:r>
            <w:r w:rsidR="004C682F">
              <w:t>3</w:t>
            </w:r>
          </w:p>
          <w:p w14:paraId="6E2751FF" w14:textId="77777777" w:rsidR="00CA300A" w:rsidRDefault="00CA300A" w:rsidP="00DF30E3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&amp;</w:t>
            </w:r>
          </w:p>
          <w:p w14:paraId="53846454" w14:textId="2D9872CF" w:rsidR="00CA300A" w:rsidRDefault="00CA300A" w:rsidP="00DF30E3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A25499">
              <w:t>,00</w:t>
            </w:r>
            <w:r>
              <w:t>s</w:t>
            </w:r>
          </w:p>
        </w:tc>
        <w:tc>
          <w:tcPr>
            <w:tcW w:w="1085" w:type="dxa"/>
          </w:tcPr>
          <w:p w14:paraId="6D2D6770" w14:textId="77777777" w:rsidR="00277E06" w:rsidRDefault="00277E06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277E06">
              <w:t>cel</w:t>
            </w:r>
            <w:proofErr w:type="spellEnd"/>
            <w:r w:rsidRPr="00277E06">
              <w:t>(</w:t>
            </w:r>
            <w:proofErr w:type="gramEnd"/>
            <w:r w:rsidRPr="00277E06">
              <w:t>1,1),</w:t>
            </w:r>
          </w:p>
          <w:p w14:paraId="7616F25F" w14:textId="77777777" w:rsidR="00277E06" w:rsidRDefault="00277E06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277E06">
              <w:t>cel</w:t>
            </w:r>
            <w:proofErr w:type="spellEnd"/>
            <w:r w:rsidRPr="00277E06">
              <w:t>(</w:t>
            </w:r>
            <w:proofErr w:type="gramEnd"/>
            <w:r w:rsidRPr="00277E06">
              <w:t>2,2),</w:t>
            </w:r>
          </w:p>
          <w:p w14:paraId="31DA6ED0" w14:textId="77777777" w:rsidR="00277E06" w:rsidRDefault="00277E06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277E06">
              <w:t>cel</w:t>
            </w:r>
            <w:proofErr w:type="spellEnd"/>
            <w:r w:rsidRPr="00277E06">
              <w:t>(</w:t>
            </w:r>
            <w:proofErr w:type="gramEnd"/>
            <w:r w:rsidRPr="00277E06">
              <w:t>3,1),</w:t>
            </w:r>
          </w:p>
          <w:p w14:paraId="7D54C72A" w14:textId="77777777" w:rsidR="00277E06" w:rsidRDefault="00277E06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277E06">
              <w:t>cel</w:t>
            </w:r>
            <w:proofErr w:type="spellEnd"/>
            <w:r w:rsidRPr="00277E06">
              <w:t>(</w:t>
            </w:r>
            <w:proofErr w:type="gramEnd"/>
            <w:r w:rsidRPr="00277E06">
              <w:t>4,2),</w:t>
            </w:r>
          </w:p>
          <w:p w14:paraId="1909DB83" w14:textId="23DA0093" w:rsidR="00600EC5" w:rsidRDefault="00277E06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277E06">
              <w:t>cel</w:t>
            </w:r>
            <w:proofErr w:type="spellEnd"/>
            <w:r w:rsidRPr="00277E06">
              <w:t>(</w:t>
            </w:r>
            <w:proofErr w:type="gramEnd"/>
            <w:r w:rsidRPr="00277E06">
              <w:t>5,3)</w:t>
            </w:r>
          </w:p>
        </w:tc>
        <w:tc>
          <w:tcPr>
            <w:tcW w:w="991" w:type="dxa"/>
            <w:gridSpan w:val="2"/>
          </w:tcPr>
          <w:p w14:paraId="5A4B2600" w14:textId="1495B0E2" w:rsidR="005173DF" w:rsidRDefault="00705D48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5D48">
              <w:t>5,6</w:t>
            </w:r>
          </w:p>
          <w:p w14:paraId="2A36E0C5" w14:textId="64563564" w:rsidR="00600EC5" w:rsidRDefault="005173DF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&amp;</w:t>
            </w:r>
          </w:p>
          <w:p w14:paraId="2D899E22" w14:textId="50764587" w:rsidR="005173DF" w:rsidRDefault="005173DF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73DF">
              <w:t>2,18</w:t>
            </w:r>
            <w:r>
              <w:t xml:space="preserve"> min</w:t>
            </w:r>
          </w:p>
          <w:p w14:paraId="1659B78A" w14:textId="3EA1B28B" w:rsidR="00600EC5" w:rsidRDefault="00600EC5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0EC5" w14:paraId="490B133C" w14:textId="7777777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0522F03" w14:textId="1C85BD85" w:rsidR="00600EC5" w:rsidRPr="001A7400" w:rsidRDefault="00600EC5">
            <w:pPr>
              <w:pStyle w:val="BodyText1"/>
              <w:rPr>
                <w:b w:val="0"/>
                <w:bCs w:val="0"/>
              </w:rPr>
            </w:pPr>
            <w:r w:rsidRPr="001A7400">
              <w:rPr>
                <w:b w:val="0"/>
                <w:bCs w:val="0"/>
              </w:rPr>
              <w:t>6X</w:t>
            </w:r>
            <w:r w:rsidR="00DF30E3">
              <w:rPr>
                <w:b w:val="0"/>
                <w:bCs w:val="0"/>
              </w:rPr>
              <w:t>3</w:t>
            </w:r>
          </w:p>
        </w:tc>
        <w:tc>
          <w:tcPr>
            <w:tcW w:w="796" w:type="dxa"/>
          </w:tcPr>
          <w:p w14:paraId="2BE25358" w14:textId="3CE013C3" w:rsidR="00600EC5" w:rsidRDefault="009723AE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745" w:type="dxa"/>
          </w:tcPr>
          <w:p w14:paraId="24A414DD" w14:textId="0E54476A" w:rsidR="00600EC5" w:rsidRDefault="002241BE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94</w:t>
            </w:r>
          </w:p>
        </w:tc>
        <w:tc>
          <w:tcPr>
            <w:tcW w:w="1655" w:type="dxa"/>
          </w:tcPr>
          <w:p w14:paraId="45C1171C" w14:textId="11B8B60F" w:rsidR="00600EC5" w:rsidRDefault="00F24BC2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4BC2">
              <w:t>cel(1,1</w:t>
            </w:r>
            <w:proofErr w:type="gramStart"/>
            <w:r w:rsidRPr="00F24BC2">
              <w:t>),cel</w:t>
            </w:r>
            <w:proofErr w:type="gramEnd"/>
            <w:r w:rsidRPr="00F24BC2">
              <w:t>(2,1),cel(3,1),cel(4,1),cel(5,1),cel(6,1),cel(6,2),cel(5,2),cel(4,2),cel(3,2),cel(2,2),cel(1,2),cel(1,3),cel(2,3),cel(3,3),cel(4,3),cel(5,3),cel(6,3)</w:t>
            </w:r>
          </w:p>
        </w:tc>
        <w:tc>
          <w:tcPr>
            <w:tcW w:w="915" w:type="dxa"/>
          </w:tcPr>
          <w:p w14:paraId="59236F46" w14:textId="77777777" w:rsidR="00600EC5" w:rsidRDefault="00505B93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  <w:p w14:paraId="3EDD8543" w14:textId="77777777" w:rsidR="00E51774" w:rsidRDefault="00E51774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&amp;</w:t>
            </w:r>
          </w:p>
          <w:p w14:paraId="5B09A40F" w14:textId="519E0A0D" w:rsidR="00E51774" w:rsidRDefault="00004B74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A25499">
              <w:t>,00</w:t>
            </w:r>
            <w:r>
              <w:t>s</w:t>
            </w:r>
          </w:p>
        </w:tc>
        <w:tc>
          <w:tcPr>
            <w:tcW w:w="1750" w:type="dxa"/>
          </w:tcPr>
          <w:p w14:paraId="7173BFFC" w14:textId="77777777" w:rsidR="00C37FC9" w:rsidRDefault="00C37FC9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37FC9">
              <w:t>cel</w:t>
            </w:r>
            <w:proofErr w:type="spellEnd"/>
            <w:r w:rsidRPr="00C37FC9">
              <w:t>(1,1</w:t>
            </w:r>
            <w:proofErr w:type="gramStart"/>
            <w:r w:rsidRPr="00C37FC9">
              <w:t>),</w:t>
            </w:r>
            <w:proofErr w:type="spellStart"/>
            <w:r w:rsidRPr="00C37FC9">
              <w:t>cel</w:t>
            </w:r>
            <w:proofErr w:type="spellEnd"/>
            <w:proofErr w:type="gramEnd"/>
            <w:r w:rsidRPr="00C37FC9">
              <w:t>(2,1),</w:t>
            </w:r>
          </w:p>
          <w:p w14:paraId="09FE18B7" w14:textId="77777777" w:rsidR="00C37FC9" w:rsidRDefault="00C37FC9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37FC9">
              <w:t>cel</w:t>
            </w:r>
            <w:proofErr w:type="spellEnd"/>
            <w:r w:rsidRPr="00C37FC9">
              <w:t>(3,1</w:t>
            </w:r>
            <w:proofErr w:type="gramStart"/>
            <w:r w:rsidRPr="00C37FC9">
              <w:t>),</w:t>
            </w:r>
            <w:proofErr w:type="spellStart"/>
            <w:r w:rsidRPr="00C37FC9">
              <w:t>cel</w:t>
            </w:r>
            <w:proofErr w:type="spellEnd"/>
            <w:proofErr w:type="gramEnd"/>
            <w:r w:rsidRPr="00C37FC9">
              <w:t>(4,1),</w:t>
            </w:r>
          </w:p>
          <w:p w14:paraId="1BE7ACB1" w14:textId="00990915" w:rsidR="00600EC5" w:rsidRDefault="00C37FC9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37FC9">
              <w:t>cel</w:t>
            </w:r>
            <w:proofErr w:type="spellEnd"/>
            <w:r w:rsidRPr="00C37FC9">
              <w:t>(5,2</w:t>
            </w:r>
            <w:proofErr w:type="gramStart"/>
            <w:r w:rsidRPr="00C37FC9">
              <w:t>),</w:t>
            </w:r>
            <w:proofErr w:type="spellStart"/>
            <w:r w:rsidRPr="00C37FC9">
              <w:t>cel</w:t>
            </w:r>
            <w:proofErr w:type="spellEnd"/>
            <w:proofErr w:type="gramEnd"/>
            <w:r w:rsidRPr="00C37FC9">
              <w:t>(6,3)</w:t>
            </w:r>
          </w:p>
        </w:tc>
        <w:tc>
          <w:tcPr>
            <w:tcW w:w="851" w:type="dxa"/>
          </w:tcPr>
          <w:p w14:paraId="4825B693" w14:textId="5DDAE8DD" w:rsidR="00865727" w:rsidRDefault="00AD1D63" w:rsidP="00AD1D63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5,8</w:t>
            </w:r>
            <w:r w:rsidR="004C682F">
              <w:t>3</w:t>
            </w:r>
          </w:p>
          <w:p w14:paraId="26EE0FF6" w14:textId="18A68AC0" w:rsidR="00AD1D63" w:rsidRDefault="00865727" w:rsidP="00AD1D63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&amp;</w:t>
            </w:r>
          </w:p>
          <w:p w14:paraId="12B0EC6D" w14:textId="10E1228C" w:rsidR="00600EC5" w:rsidRDefault="00C37FC9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A25499">
              <w:t>,00</w:t>
            </w:r>
            <w:r>
              <w:t>s</w:t>
            </w:r>
          </w:p>
        </w:tc>
        <w:tc>
          <w:tcPr>
            <w:tcW w:w="1085" w:type="dxa"/>
          </w:tcPr>
          <w:p w14:paraId="64A12416" w14:textId="77777777" w:rsidR="00887CEE" w:rsidRDefault="00887CEE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887CEE">
              <w:t>cel</w:t>
            </w:r>
            <w:proofErr w:type="spellEnd"/>
            <w:r w:rsidRPr="00887CEE">
              <w:t>(</w:t>
            </w:r>
            <w:proofErr w:type="gramEnd"/>
            <w:r w:rsidRPr="00887CEE">
              <w:t>1,1),</w:t>
            </w:r>
          </w:p>
          <w:p w14:paraId="2E72F197" w14:textId="77777777" w:rsidR="00887CEE" w:rsidRDefault="00887CEE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887CEE">
              <w:t>cel</w:t>
            </w:r>
            <w:proofErr w:type="spellEnd"/>
            <w:r w:rsidRPr="00887CEE">
              <w:t>(</w:t>
            </w:r>
            <w:proofErr w:type="gramEnd"/>
            <w:r w:rsidRPr="00887CEE">
              <w:t>2,2),</w:t>
            </w:r>
          </w:p>
          <w:p w14:paraId="444F2AB6" w14:textId="77777777" w:rsidR="00887CEE" w:rsidRDefault="00887CEE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887CEE">
              <w:t>cel</w:t>
            </w:r>
            <w:proofErr w:type="spellEnd"/>
            <w:r w:rsidRPr="00887CEE">
              <w:t>(</w:t>
            </w:r>
            <w:proofErr w:type="gramEnd"/>
            <w:r w:rsidRPr="00887CEE">
              <w:t>3,1),</w:t>
            </w:r>
          </w:p>
          <w:p w14:paraId="57FBC080" w14:textId="77777777" w:rsidR="00887CEE" w:rsidRDefault="00887CEE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887CEE">
              <w:t>cel</w:t>
            </w:r>
            <w:proofErr w:type="spellEnd"/>
            <w:r w:rsidRPr="00887CEE">
              <w:t>(</w:t>
            </w:r>
            <w:proofErr w:type="gramEnd"/>
            <w:r w:rsidRPr="00887CEE">
              <w:t>4,2),</w:t>
            </w:r>
          </w:p>
          <w:p w14:paraId="6C50157E" w14:textId="77777777" w:rsidR="00887CEE" w:rsidRDefault="00887CEE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887CEE">
              <w:t>cel</w:t>
            </w:r>
            <w:proofErr w:type="spellEnd"/>
            <w:r w:rsidRPr="00887CEE">
              <w:t>(</w:t>
            </w:r>
            <w:proofErr w:type="gramEnd"/>
            <w:r w:rsidRPr="00887CEE">
              <w:t>5,3),</w:t>
            </w:r>
          </w:p>
          <w:p w14:paraId="286AD329" w14:textId="7014E2DC" w:rsidR="00600EC5" w:rsidRDefault="00887CEE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887CEE">
              <w:t>cel</w:t>
            </w:r>
            <w:proofErr w:type="spellEnd"/>
            <w:r w:rsidRPr="00887CEE">
              <w:t>(</w:t>
            </w:r>
            <w:proofErr w:type="gramEnd"/>
            <w:r w:rsidRPr="00887CEE">
              <w:t>6,3)</w:t>
            </w:r>
          </w:p>
        </w:tc>
        <w:tc>
          <w:tcPr>
            <w:tcW w:w="991" w:type="dxa"/>
          </w:tcPr>
          <w:p w14:paraId="3AE35F4A" w14:textId="2CE812F5" w:rsidR="00201263" w:rsidRDefault="00E51774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1774">
              <w:t>6,65</w:t>
            </w:r>
          </w:p>
          <w:p w14:paraId="577138B1" w14:textId="4BDB65F6" w:rsidR="00201263" w:rsidRDefault="00201263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&amp;</w:t>
            </w:r>
          </w:p>
          <w:p w14:paraId="70ADD6B0" w14:textId="1522144B" w:rsidR="00600EC5" w:rsidRDefault="00887CEE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 min</w:t>
            </w:r>
          </w:p>
          <w:p w14:paraId="61E0B452" w14:textId="2D98C807" w:rsidR="00461696" w:rsidRDefault="00461696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533A343" w14:textId="58121D3D" w:rsidR="00461696" w:rsidRDefault="00461696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0EC5" w14:paraId="6ABC7D2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8EDD317" w14:textId="2F55E311" w:rsidR="00600EC5" w:rsidRPr="001A7400" w:rsidRDefault="00600EC5">
            <w:pPr>
              <w:pStyle w:val="BodyText1"/>
              <w:rPr>
                <w:b w:val="0"/>
                <w:bCs w:val="0"/>
              </w:rPr>
            </w:pPr>
            <w:r w:rsidRPr="001A7400">
              <w:rPr>
                <w:b w:val="0"/>
                <w:bCs w:val="0"/>
              </w:rPr>
              <w:lastRenderedPageBreak/>
              <w:t>7X</w:t>
            </w:r>
            <w:r w:rsidR="00DF30E3">
              <w:rPr>
                <w:b w:val="0"/>
                <w:bCs w:val="0"/>
              </w:rPr>
              <w:t>3</w:t>
            </w:r>
          </w:p>
        </w:tc>
        <w:tc>
          <w:tcPr>
            <w:tcW w:w="796" w:type="dxa"/>
          </w:tcPr>
          <w:p w14:paraId="66C80194" w14:textId="208CC8D0" w:rsidR="00600EC5" w:rsidRDefault="009723AE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745" w:type="dxa"/>
          </w:tcPr>
          <w:p w14:paraId="21F17E02" w14:textId="5153FDD6" w:rsidR="00600EC5" w:rsidRDefault="00945887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112</w:t>
            </w:r>
          </w:p>
        </w:tc>
        <w:tc>
          <w:tcPr>
            <w:tcW w:w="1655" w:type="dxa"/>
          </w:tcPr>
          <w:p w14:paraId="487BD424" w14:textId="514E57A4" w:rsidR="00600EC5" w:rsidRDefault="00E77DD2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7DD2">
              <w:t>cel(1,1</w:t>
            </w:r>
            <w:proofErr w:type="gramStart"/>
            <w:r w:rsidRPr="00E77DD2">
              <w:t>),cel</w:t>
            </w:r>
            <w:proofErr w:type="gramEnd"/>
            <w:r w:rsidRPr="00E77DD2">
              <w:t>(2,1),cel(3,1),cel(4,1),cel(5,1),cel(6,1),cel(7,1),cel(7,2),cel(6,2),cel(5,2),cel(4,2),cel(3,2),cel(2,2),cel(1,2),cel(1,3),cel(2,3),cel(3,3),cel(4,3),cel(5,3),cel(6,3),cel(7,3)</w:t>
            </w:r>
          </w:p>
        </w:tc>
        <w:tc>
          <w:tcPr>
            <w:tcW w:w="915" w:type="dxa"/>
          </w:tcPr>
          <w:p w14:paraId="743CDC10" w14:textId="60404018" w:rsidR="002750E4" w:rsidRDefault="00FA45DB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  <w:p w14:paraId="242E689C" w14:textId="1C689C32" w:rsidR="00600EC5" w:rsidRDefault="002750E4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&amp;</w:t>
            </w:r>
          </w:p>
          <w:p w14:paraId="25BF0055" w14:textId="690CB2EB" w:rsidR="002750E4" w:rsidRDefault="002750E4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A25499">
              <w:t>,00</w:t>
            </w:r>
            <w:r>
              <w:t>s</w:t>
            </w:r>
          </w:p>
        </w:tc>
        <w:tc>
          <w:tcPr>
            <w:tcW w:w="1750" w:type="dxa"/>
          </w:tcPr>
          <w:p w14:paraId="0D36896B" w14:textId="77777777" w:rsidR="003D4939" w:rsidRDefault="003D4939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D4939">
              <w:t>cel</w:t>
            </w:r>
            <w:proofErr w:type="spellEnd"/>
            <w:r w:rsidRPr="003D4939">
              <w:t>(1,1</w:t>
            </w:r>
            <w:proofErr w:type="gramStart"/>
            <w:r w:rsidRPr="003D4939">
              <w:t>),</w:t>
            </w:r>
            <w:proofErr w:type="spellStart"/>
            <w:r w:rsidRPr="003D4939">
              <w:t>cel</w:t>
            </w:r>
            <w:proofErr w:type="spellEnd"/>
            <w:proofErr w:type="gramEnd"/>
            <w:r w:rsidRPr="003D4939">
              <w:t>(2,1),</w:t>
            </w:r>
          </w:p>
          <w:p w14:paraId="1451AF05" w14:textId="77777777" w:rsidR="003D4939" w:rsidRDefault="003D4939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D4939">
              <w:t>cel</w:t>
            </w:r>
            <w:proofErr w:type="spellEnd"/>
            <w:r w:rsidRPr="003D4939">
              <w:t>(3,1</w:t>
            </w:r>
            <w:proofErr w:type="gramStart"/>
            <w:r w:rsidRPr="003D4939">
              <w:t>),</w:t>
            </w:r>
            <w:proofErr w:type="spellStart"/>
            <w:r w:rsidRPr="003D4939">
              <w:t>cel</w:t>
            </w:r>
            <w:proofErr w:type="spellEnd"/>
            <w:proofErr w:type="gramEnd"/>
            <w:r w:rsidRPr="003D4939">
              <w:t>(4,1),</w:t>
            </w:r>
          </w:p>
          <w:p w14:paraId="458F9B2D" w14:textId="77777777" w:rsidR="003D4939" w:rsidRDefault="003D4939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D4939">
              <w:t>cel</w:t>
            </w:r>
            <w:proofErr w:type="spellEnd"/>
            <w:r w:rsidRPr="003D4939">
              <w:t>(5,1</w:t>
            </w:r>
            <w:proofErr w:type="gramStart"/>
            <w:r w:rsidRPr="003D4939">
              <w:t>),</w:t>
            </w:r>
            <w:proofErr w:type="spellStart"/>
            <w:r w:rsidRPr="003D4939">
              <w:t>cel</w:t>
            </w:r>
            <w:proofErr w:type="spellEnd"/>
            <w:proofErr w:type="gramEnd"/>
            <w:r w:rsidRPr="003D4939">
              <w:t>(6,2),</w:t>
            </w:r>
          </w:p>
          <w:p w14:paraId="2B7C85C9" w14:textId="1CB4222B" w:rsidR="00600EC5" w:rsidRDefault="003D4939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3D4939">
              <w:t>cel</w:t>
            </w:r>
            <w:proofErr w:type="spellEnd"/>
            <w:r w:rsidRPr="003D4939">
              <w:t>(</w:t>
            </w:r>
            <w:proofErr w:type="gramEnd"/>
            <w:r w:rsidRPr="003D4939">
              <w:t>7,3)</w:t>
            </w:r>
          </w:p>
        </w:tc>
        <w:tc>
          <w:tcPr>
            <w:tcW w:w="851" w:type="dxa"/>
          </w:tcPr>
          <w:p w14:paraId="29B85BE2" w14:textId="34B6F20C" w:rsidR="00384DBB" w:rsidRDefault="001A7705" w:rsidP="00DF30E3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6,8</w:t>
            </w:r>
            <w:r w:rsidR="004C682F">
              <w:t>3</w:t>
            </w:r>
          </w:p>
          <w:p w14:paraId="63253FBE" w14:textId="5B501166" w:rsidR="00DF30E3" w:rsidRDefault="00384DBB" w:rsidP="00DF30E3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&amp;</w:t>
            </w:r>
          </w:p>
          <w:p w14:paraId="50855B76" w14:textId="4B3E3A75" w:rsidR="00384DBB" w:rsidRDefault="00384DBB" w:rsidP="00DF30E3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4DBB">
              <w:t>0</w:t>
            </w:r>
            <w:r w:rsidR="00A25499">
              <w:t>,</w:t>
            </w:r>
            <w:r w:rsidRPr="00384DBB">
              <w:t>07</w:t>
            </w:r>
            <w:r>
              <w:t>s</w:t>
            </w:r>
          </w:p>
          <w:p w14:paraId="75A51F5E" w14:textId="6DF28EB3" w:rsidR="00600EC5" w:rsidRDefault="00600EC5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5" w:type="dxa"/>
          </w:tcPr>
          <w:p w14:paraId="5AB14186" w14:textId="2297F3EE" w:rsidR="00600EC5" w:rsidRDefault="00004B74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----------</w:t>
            </w:r>
          </w:p>
        </w:tc>
        <w:tc>
          <w:tcPr>
            <w:tcW w:w="991" w:type="dxa"/>
            <w:gridSpan w:val="2"/>
          </w:tcPr>
          <w:p w14:paraId="5D2B8C91" w14:textId="377410B4" w:rsidR="00600EC5" w:rsidRDefault="003D4939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&gt;15 min </w:t>
            </w:r>
          </w:p>
        </w:tc>
      </w:tr>
    </w:tbl>
    <w:p w14:paraId="5C1B13C4" w14:textId="77777777" w:rsidR="00600EC5" w:rsidRDefault="00600EC5" w:rsidP="00600EC5">
      <w:pPr>
        <w:pStyle w:val="BodyText1"/>
      </w:pPr>
    </w:p>
    <w:p w14:paraId="14E82535" w14:textId="77777777" w:rsidR="00CF071D" w:rsidRDefault="00CF071D" w:rsidP="00600EC5">
      <w:pPr>
        <w:pStyle w:val="BodyText1"/>
      </w:pPr>
    </w:p>
    <w:p w14:paraId="15D2400A" w14:textId="7C640AFA" w:rsidR="00600EC5" w:rsidRDefault="00600EC5" w:rsidP="00600EC5">
      <w:pPr>
        <w:pStyle w:val="Ttulo2"/>
      </w:pPr>
      <w:bookmarkStart w:id="22" w:name="_Toc151934625"/>
      <w:r>
        <w:t xml:space="preserve">A* </w:t>
      </w:r>
      <w:r w:rsidRPr="008D5955">
        <w:t xml:space="preserve">– </w:t>
      </w:r>
      <w:r w:rsidR="00194522">
        <w:t>Corredor</w:t>
      </w:r>
      <w:bookmarkEnd w:id="22"/>
    </w:p>
    <w:tbl>
      <w:tblPr>
        <w:tblStyle w:val="TabeladeGrelha4-Destaque2"/>
        <w:tblW w:w="0" w:type="auto"/>
        <w:tblLook w:val="04A0" w:firstRow="1" w:lastRow="0" w:firstColumn="1" w:lastColumn="0" w:noHBand="0" w:noVBand="1"/>
      </w:tblPr>
      <w:tblGrid>
        <w:gridCol w:w="1859"/>
        <w:gridCol w:w="1862"/>
        <w:gridCol w:w="1861"/>
        <w:gridCol w:w="1867"/>
        <w:gridCol w:w="1863"/>
        <w:gridCol w:w="38"/>
      </w:tblGrid>
      <w:tr w:rsidR="00600EC5" w14:paraId="3CB49B4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F8072" w14:textId="77777777" w:rsidR="00600EC5" w:rsidRDefault="00600EC5">
            <w:r>
              <w:t xml:space="preserve">Col X </w:t>
            </w:r>
            <w:proofErr w:type="spellStart"/>
            <w:r>
              <w:t>Lin</w:t>
            </w:r>
            <w:proofErr w:type="spellEnd"/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F73D3" w14:textId="77777777" w:rsidR="00600EC5" w:rsidRPr="008C1DEE" w:rsidRDefault="00600EC5">
            <w:pPr>
              <w:pStyle w:val="BodyText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gramStart"/>
            <w:r>
              <w:t>Total Nodes</w:t>
            </w:r>
            <w:proofErr w:type="gramEnd"/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B3A65" w14:textId="77777777" w:rsidR="00600EC5" w:rsidRPr="008C1DEE" w:rsidRDefault="00600EC5">
            <w:pPr>
              <w:pStyle w:val="BodyText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 xml:space="preserve">Total </w:t>
            </w:r>
            <w:proofErr w:type="spellStart"/>
            <w:r>
              <w:t>Edges</w:t>
            </w:r>
            <w:proofErr w:type="spellEnd"/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C1F3E" w14:textId="77777777" w:rsidR="00600EC5" w:rsidRDefault="00600E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A*</w:t>
            </w: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74C3D" w14:textId="77777777" w:rsidR="00600EC5" w:rsidRPr="008C1DEE" w:rsidRDefault="00600EC5">
            <w:pPr>
              <w:pStyle w:val="BodyText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Custo &amp; Tempo</w:t>
            </w:r>
          </w:p>
        </w:tc>
      </w:tr>
      <w:tr w:rsidR="00600EC5" w14:paraId="037F9B12" w14:textId="77777777" w:rsidTr="004F7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single" w:sz="4" w:space="0" w:color="auto"/>
            </w:tcBorders>
          </w:tcPr>
          <w:p w14:paraId="77B5A178" w14:textId="72DD9AC2" w:rsidR="00600EC5" w:rsidRDefault="00600EC5">
            <w:r>
              <w:t>4X</w:t>
            </w:r>
            <w:r w:rsidR="00DF30E3">
              <w:t>3</w:t>
            </w:r>
          </w:p>
        </w:tc>
        <w:tc>
          <w:tcPr>
            <w:tcW w:w="1870" w:type="dxa"/>
            <w:tcBorders>
              <w:top w:val="single" w:sz="4" w:space="0" w:color="auto"/>
            </w:tcBorders>
          </w:tcPr>
          <w:p w14:paraId="0E007F05" w14:textId="5EE41AEA" w:rsidR="00600EC5" w:rsidRDefault="00FF6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70" w:type="dxa"/>
            <w:tcBorders>
              <w:top w:val="single" w:sz="4" w:space="0" w:color="auto"/>
            </w:tcBorders>
          </w:tcPr>
          <w:p w14:paraId="44159132" w14:textId="4BC9C34B" w:rsidR="00600EC5" w:rsidRDefault="00915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58</w:t>
            </w:r>
          </w:p>
        </w:tc>
        <w:tc>
          <w:tcPr>
            <w:tcW w:w="1870" w:type="dxa"/>
            <w:tcBorders>
              <w:top w:val="single" w:sz="4" w:space="0" w:color="auto"/>
            </w:tcBorders>
          </w:tcPr>
          <w:p w14:paraId="458E234A" w14:textId="77777777" w:rsidR="00600EC5" w:rsidRDefault="006944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node(</w:t>
            </w:r>
            <w:proofErr w:type="gramEnd"/>
            <w:r>
              <w:t>1,1,1),</w:t>
            </w:r>
          </w:p>
          <w:p w14:paraId="0F7D5F0C" w14:textId="16C8F070" w:rsidR="006944BA" w:rsidRDefault="006944BA" w:rsidP="006944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node(</w:t>
            </w:r>
            <w:proofErr w:type="gramEnd"/>
            <w:r>
              <w:t>5,</w:t>
            </w:r>
            <w:r w:rsidR="001A390F">
              <w:t>2,2</w:t>
            </w:r>
            <w:r>
              <w:t>),</w:t>
            </w:r>
          </w:p>
          <w:p w14:paraId="72451A28" w14:textId="120E0A5F" w:rsidR="006944BA" w:rsidRDefault="006944BA" w:rsidP="006944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node(</w:t>
            </w:r>
            <w:proofErr w:type="gramEnd"/>
            <w:r w:rsidR="00004DB1">
              <w:t>8</w:t>
            </w:r>
            <w:r>
              <w:t>,</w:t>
            </w:r>
            <w:r w:rsidR="00004DB1">
              <w:t>3</w:t>
            </w:r>
            <w:r>
              <w:t>,</w:t>
            </w:r>
            <w:r w:rsidR="00004DB1">
              <w:t>2</w:t>
            </w:r>
            <w:r>
              <w:t>),</w:t>
            </w:r>
          </w:p>
          <w:p w14:paraId="1992F9D7" w14:textId="7D86014C" w:rsidR="006944BA" w:rsidRDefault="006944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node(</w:t>
            </w:r>
            <w:proofErr w:type="gramEnd"/>
            <w:r>
              <w:t>12,</w:t>
            </w:r>
            <w:r w:rsidR="005637B8">
              <w:t>4</w:t>
            </w:r>
            <w:r>
              <w:t>,</w:t>
            </w:r>
            <w:r w:rsidR="005637B8">
              <w:t>3</w:t>
            </w:r>
            <w:r>
              <w:t>)</w:t>
            </w:r>
          </w:p>
        </w:tc>
        <w:tc>
          <w:tcPr>
            <w:tcW w:w="1870" w:type="dxa"/>
            <w:gridSpan w:val="2"/>
            <w:tcBorders>
              <w:top w:val="single" w:sz="4" w:space="0" w:color="auto"/>
            </w:tcBorders>
          </w:tcPr>
          <w:p w14:paraId="368766CD" w14:textId="4C143057" w:rsidR="00600EC5" w:rsidRDefault="00044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FF690F">
              <w:t>,</w:t>
            </w:r>
            <w:r>
              <w:t>8</w:t>
            </w:r>
            <w:r w:rsidR="00334B06">
              <w:t xml:space="preserve">3 &amp; </w:t>
            </w:r>
            <w:r w:rsidR="00FD7B55" w:rsidRPr="00FD7B55">
              <w:t>0</w:t>
            </w:r>
            <w:r w:rsidR="00FF690F">
              <w:t>,</w:t>
            </w:r>
            <w:r w:rsidR="00FD7B55" w:rsidRPr="00FD7B55">
              <w:t>0002</w:t>
            </w:r>
            <w:r w:rsidR="006944BA">
              <w:t>s</w:t>
            </w:r>
          </w:p>
        </w:tc>
      </w:tr>
      <w:tr w:rsidR="00600EC5" w14:paraId="18A0851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16CB7C9" w14:textId="697D90F0" w:rsidR="00600EC5" w:rsidRDefault="00600EC5">
            <w:r>
              <w:t>5X</w:t>
            </w:r>
            <w:r w:rsidR="00DF30E3">
              <w:t>3</w:t>
            </w:r>
          </w:p>
        </w:tc>
        <w:tc>
          <w:tcPr>
            <w:tcW w:w="1870" w:type="dxa"/>
          </w:tcPr>
          <w:p w14:paraId="52D38757" w14:textId="3BEDD8C7" w:rsidR="00600EC5" w:rsidRDefault="00FF6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70" w:type="dxa"/>
          </w:tcPr>
          <w:p w14:paraId="17FBEEF9" w14:textId="5FDE0F29" w:rsidR="00600EC5" w:rsidRDefault="00915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76</w:t>
            </w:r>
          </w:p>
        </w:tc>
        <w:tc>
          <w:tcPr>
            <w:tcW w:w="1870" w:type="dxa"/>
          </w:tcPr>
          <w:p w14:paraId="61E319BC" w14:textId="77777777" w:rsidR="00D3052F" w:rsidRDefault="00D3052F" w:rsidP="00D30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node(</w:t>
            </w:r>
            <w:proofErr w:type="gramEnd"/>
            <w:r>
              <w:t>1,1,1),</w:t>
            </w:r>
          </w:p>
          <w:p w14:paraId="605F2639" w14:textId="2C2DB077" w:rsidR="00D3052F" w:rsidRDefault="00D3052F" w:rsidP="00D30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node(</w:t>
            </w:r>
            <w:proofErr w:type="gramEnd"/>
            <w:r>
              <w:t>4,2,</w:t>
            </w:r>
            <w:r w:rsidR="00B96746">
              <w:t>1</w:t>
            </w:r>
            <w:r>
              <w:t>),</w:t>
            </w:r>
          </w:p>
          <w:p w14:paraId="3D4A4C3F" w14:textId="183703BE" w:rsidR="00D3052F" w:rsidRDefault="00D3052F" w:rsidP="00D30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node(</w:t>
            </w:r>
            <w:proofErr w:type="gramEnd"/>
            <w:r w:rsidR="006C6513">
              <w:t>7</w:t>
            </w:r>
            <w:r>
              <w:t>,3,</w:t>
            </w:r>
            <w:r w:rsidR="00696A64">
              <w:t>1</w:t>
            </w:r>
            <w:r>
              <w:t>),</w:t>
            </w:r>
          </w:p>
          <w:p w14:paraId="7BEB974E" w14:textId="388020DC" w:rsidR="00600EC5" w:rsidRDefault="00D3052F" w:rsidP="00D30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node(</w:t>
            </w:r>
            <w:proofErr w:type="gramEnd"/>
            <w:r>
              <w:t>1</w:t>
            </w:r>
            <w:r w:rsidR="006C6513">
              <w:t>1</w:t>
            </w:r>
            <w:r>
              <w:t>,4,</w:t>
            </w:r>
            <w:r w:rsidR="00696A64">
              <w:t>2</w:t>
            </w:r>
            <w:r>
              <w:t>),</w:t>
            </w:r>
          </w:p>
          <w:p w14:paraId="12FB40E4" w14:textId="4EB1F44F" w:rsidR="00D3052F" w:rsidRDefault="00D3052F" w:rsidP="00D30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node(</w:t>
            </w:r>
            <w:proofErr w:type="gramEnd"/>
            <w:r>
              <w:t>1</w:t>
            </w:r>
            <w:r w:rsidR="006C6513">
              <w:t>5</w:t>
            </w:r>
            <w:r>
              <w:t>,</w:t>
            </w:r>
            <w:r w:rsidR="006E2637">
              <w:t>5</w:t>
            </w:r>
            <w:r>
              <w:t>,3)</w:t>
            </w:r>
          </w:p>
        </w:tc>
        <w:tc>
          <w:tcPr>
            <w:tcW w:w="1870" w:type="dxa"/>
            <w:gridSpan w:val="2"/>
          </w:tcPr>
          <w:p w14:paraId="4BF53289" w14:textId="78E6340A" w:rsidR="00600EC5" w:rsidRDefault="00445E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5E83">
              <w:t>4</w:t>
            </w:r>
            <w:r w:rsidR="00FF690F">
              <w:t>,</w:t>
            </w:r>
            <w:r w:rsidRPr="00445E83">
              <w:t>8</w:t>
            </w:r>
            <w:r w:rsidR="001D79CD">
              <w:t>3</w:t>
            </w:r>
            <w:r>
              <w:t xml:space="preserve"> &amp; </w:t>
            </w:r>
            <w:r w:rsidR="004F75C7" w:rsidRPr="004F75C7">
              <w:t>0</w:t>
            </w:r>
            <w:r w:rsidR="00FF690F">
              <w:t>,</w:t>
            </w:r>
            <w:r w:rsidR="004F75C7" w:rsidRPr="004F75C7">
              <w:t>0003</w:t>
            </w:r>
            <w:r w:rsidR="00D3052F">
              <w:t>s</w:t>
            </w:r>
          </w:p>
        </w:tc>
      </w:tr>
      <w:tr w:rsidR="00600EC5" w14:paraId="7DFE8674" w14:textId="7777777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11E9C98" w14:textId="34A41976" w:rsidR="00600EC5" w:rsidRDefault="00600EC5">
            <w:r>
              <w:t>6X</w:t>
            </w:r>
            <w:r w:rsidR="00DF30E3">
              <w:t>3</w:t>
            </w:r>
          </w:p>
        </w:tc>
        <w:tc>
          <w:tcPr>
            <w:tcW w:w="1870" w:type="dxa"/>
          </w:tcPr>
          <w:p w14:paraId="6E6A59DE" w14:textId="0EE5B85C" w:rsidR="00600EC5" w:rsidRDefault="00915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70" w:type="dxa"/>
          </w:tcPr>
          <w:p w14:paraId="01069403" w14:textId="50554E36" w:rsidR="00600EC5" w:rsidRDefault="00915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94</w:t>
            </w:r>
          </w:p>
        </w:tc>
        <w:tc>
          <w:tcPr>
            <w:tcW w:w="1870" w:type="dxa"/>
          </w:tcPr>
          <w:p w14:paraId="233848E0" w14:textId="77777777" w:rsidR="002B0D9D" w:rsidRDefault="002B0D9D" w:rsidP="002B0D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node(</w:t>
            </w:r>
            <w:proofErr w:type="gramEnd"/>
            <w:r>
              <w:t>1,1,1),</w:t>
            </w:r>
          </w:p>
          <w:p w14:paraId="415075FE" w14:textId="77777777" w:rsidR="002B0D9D" w:rsidRDefault="002B0D9D" w:rsidP="002B0D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node(</w:t>
            </w:r>
            <w:proofErr w:type="gramEnd"/>
            <w:r>
              <w:t>4,2,1),</w:t>
            </w:r>
          </w:p>
          <w:p w14:paraId="46CB6917" w14:textId="77777777" w:rsidR="002B0D9D" w:rsidRDefault="002B0D9D" w:rsidP="002B0D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node(</w:t>
            </w:r>
            <w:proofErr w:type="gramEnd"/>
            <w:r>
              <w:t>7,3,1),</w:t>
            </w:r>
          </w:p>
          <w:p w14:paraId="048B6CB4" w14:textId="7DC35F26" w:rsidR="002B0D9D" w:rsidRDefault="002B0D9D" w:rsidP="002B0D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node(</w:t>
            </w:r>
            <w:proofErr w:type="gramEnd"/>
            <w:r>
              <w:t>10,4,</w:t>
            </w:r>
            <w:r w:rsidR="00E366A8">
              <w:t>1</w:t>
            </w:r>
            <w:r>
              <w:t>),</w:t>
            </w:r>
          </w:p>
          <w:p w14:paraId="2BE823B6" w14:textId="5E09B07B" w:rsidR="00600EC5" w:rsidRDefault="002B0D9D" w:rsidP="002B0D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node(</w:t>
            </w:r>
            <w:proofErr w:type="gramEnd"/>
            <w:r>
              <w:t>14,5,</w:t>
            </w:r>
            <w:r w:rsidR="009D332F">
              <w:t>2</w:t>
            </w:r>
            <w:r>
              <w:t>),</w:t>
            </w:r>
          </w:p>
          <w:p w14:paraId="7B006E61" w14:textId="1FE5AA96" w:rsidR="002B0D9D" w:rsidRDefault="002B0D9D" w:rsidP="002B0D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node(</w:t>
            </w:r>
            <w:proofErr w:type="gramEnd"/>
            <w:r>
              <w:t>18,</w:t>
            </w:r>
            <w:r w:rsidR="004B6760">
              <w:t>6</w:t>
            </w:r>
            <w:r>
              <w:t>,3)</w:t>
            </w:r>
          </w:p>
        </w:tc>
        <w:tc>
          <w:tcPr>
            <w:tcW w:w="1870" w:type="dxa"/>
          </w:tcPr>
          <w:p w14:paraId="5A976B5C" w14:textId="45A627FE" w:rsidR="00600EC5" w:rsidRDefault="001D7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79CD">
              <w:t>5</w:t>
            </w:r>
            <w:r w:rsidR="00FF690F">
              <w:t>,</w:t>
            </w:r>
            <w:r w:rsidRPr="001D79CD">
              <w:t>8</w:t>
            </w:r>
            <w:r>
              <w:t xml:space="preserve">3 &amp; </w:t>
            </w:r>
            <w:r w:rsidR="00720BC0" w:rsidRPr="00720BC0">
              <w:t>0</w:t>
            </w:r>
            <w:r w:rsidR="00FF690F">
              <w:t>,</w:t>
            </w:r>
            <w:r w:rsidR="00720BC0" w:rsidRPr="00720BC0">
              <w:t>0010</w:t>
            </w:r>
            <w:r w:rsidR="007F5BD7">
              <w:t>s</w:t>
            </w:r>
          </w:p>
        </w:tc>
      </w:tr>
      <w:tr w:rsidR="00600EC5" w14:paraId="6197DE4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8790EC5" w14:textId="1F741DA9" w:rsidR="00600EC5" w:rsidRDefault="00600EC5">
            <w:r>
              <w:t>7X</w:t>
            </w:r>
            <w:r w:rsidR="00DF30E3">
              <w:t>3</w:t>
            </w:r>
          </w:p>
        </w:tc>
        <w:tc>
          <w:tcPr>
            <w:tcW w:w="1870" w:type="dxa"/>
          </w:tcPr>
          <w:p w14:paraId="47387482" w14:textId="7582CC30" w:rsidR="00600EC5" w:rsidRDefault="00915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70" w:type="dxa"/>
          </w:tcPr>
          <w:p w14:paraId="5BDA6A01" w14:textId="6C9E25A0" w:rsidR="00600EC5" w:rsidRDefault="00915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112</w:t>
            </w:r>
          </w:p>
        </w:tc>
        <w:tc>
          <w:tcPr>
            <w:tcW w:w="1870" w:type="dxa"/>
          </w:tcPr>
          <w:p w14:paraId="4FD677F5" w14:textId="77777777" w:rsidR="004B6760" w:rsidRDefault="004B6760" w:rsidP="004B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node(</w:t>
            </w:r>
            <w:proofErr w:type="gramEnd"/>
            <w:r>
              <w:t>1,1,1),</w:t>
            </w:r>
          </w:p>
          <w:p w14:paraId="71C4DBBA" w14:textId="77777777" w:rsidR="004B6760" w:rsidRDefault="004B6760" w:rsidP="004B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lastRenderedPageBreak/>
              <w:t>node(</w:t>
            </w:r>
            <w:proofErr w:type="gramEnd"/>
            <w:r>
              <w:t>4,2,1),</w:t>
            </w:r>
          </w:p>
          <w:p w14:paraId="282E53BA" w14:textId="77777777" w:rsidR="004B6760" w:rsidRDefault="004B6760" w:rsidP="004B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node(</w:t>
            </w:r>
            <w:proofErr w:type="gramEnd"/>
            <w:r>
              <w:t>7,3,1),</w:t>
            </w:r>
          </w:p>
          <w:p w14:paraId="144EC271" w14:textId="77777777" w:rsidR="004B6760" w:rsidRDefault="004B6760" w:rsidP="004B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node(</w:t>
            </w:r>
            <w:proofErr w:type="gramEnd"/>
            <w:r>
              <w:t>10,4,1),</w:t>
            </w:r>
          </w:p>
          <w:p w14:paraId="2C86218C" w14:textId="0DD0E39B" w:rsidR="004B6760" w:rsidRDefault="004B6760" w:rsidP="004B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node(</w:t>
            </w:r>
            <w:proofErr w:type="gramEnd"/>
            <w:r>
              <w:t>13,5,</w:t>
            </w:r>
            <w:r w:rsidR="003858F0">
              <w:t>1</w:t>
            </w:r>
            <w:r>
              <w:t>),</w:t>
            </w:r>
          </w:p>
          <w:p w14:paraId="4EBA4A1C" w14:textId="0702717F" w:rsidR="00600EC5" w:rsidRDefault="004B6760" w:rsidP="004B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node(</w:t>
            </w:r>
            <w:proofErr w:type="gramEnd"/>
            <w:r>
              <w:t>1</w:t>
            </w:r>
            <w:r w:rsidR="00EB7AFC">
              <w:t>7</w:t>
            </w:r>
            <w:r>
              <w:t>,6,</w:t>
            </w:r>
            <w:r w:rsidR="00101E37">
              <w:t>2</w:t>
            </w:r>
            <w:r>
              <w:t>)</w:t>
            </w:r>
          </w:p>
          <w:p w14:paraId="20699542" w14:textId="5701EFA0" w:rsidR="00EB7AFC" w:rsidRDefault="00EB7AFC" w:rsidP="004B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node(</w:t>
            </w:r>
            <w:proofErr w:type="gramEnd"/>
            <w:r>
              <w:t>21,7,3)</w:t>
            </w:r>
          </w:p>
        </w:tc>
        <w:tc>
          <w:tcPr>
            <w:tcW w:w="1870" w:type="dxa"/>
            <w:gridSpan w:val="2"/>
          </w:tcPr>
          <w:p w14:paraId="0D8FD2D5" w14:textId="37933A8E" w:rsidR="00600EC5" w:rsidRDefault="00D13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3C20">
              <w:lastRenderedPageBreak/>
              <w:t>6</w:t>
            </w:r>
            <w:r w:rsidR="00FF690F">
              <w:t>,</w:t>
            </w:r>
            <w:r w:rsidRPr="00D13C20">
              <w:t>8</w:t>
            </w:r>
            <w:r>
              <w:t>3</w:t>
            </w:r>
            <w:r w:rsidR="00C95388">
              <w:t xml:space="preserve"> &amp; </w:t>
            </w:r>
            <w:r w:rsidR="00C95388" w:rsidRPr="00C95388">
              <w:t>0</w:t>
            </w:r>
            <w:r w:rsidR="00FF690F">
              <w:t>,</w:t>
            </w:r>
            <w:r w:rsidR="00C95388" w:rsidRPr="00C95388">
              <w:t>0019</w:t>
            </w:r>
            <w:r w:rsidR="00285DBA">
              <w:t>s</w:t>
            </w:r>
          </w:p>
        </w:tc>
      </w:tr>
    </w:tbl>
    <w:p w14:paraId="3D7D2011" w14:textId="77777777" w:rsidR="00600EC5" w:rsidRDefault="00600EC5" w:rsidP="00975654">
      <w:pPr>
        <w:pStyle w:val="Ttulo1"/>
      </w:pPr>
    </w:p>
    <w:p w14:paraId="3DEFF86C" w14:textId="77777777" w:rsidR="00600EC5" w:rsidRDefault="00600EC5" w:rsidP="00975654">
      <w:pPr>
        <w:pStyle w:val="Ttulo1"/>
      </w:pPr>
    </w:p>
    <w:p w14:paraId="13197400" w14:textId="760F3DBC" w:rsidR="00B41629" w:rsidRDefault="00774F5A" w:rsidP="00774F5A">
      <w:pPr>
        <w:pStyle w:val="Ttulo2"/>
      </w:pPr>
      <w:bookmarkStart w:id="23" w:name="_Toc151934626"/>
      <w:r>
        <w:t>Resumo análise complexidade</w:t>
      </w:r>
      <w:bookmarkEnd w:id="23"/>
    </w:p>
    <w:tbl>
      <w:tblPr>
        <w:tblStyle w:val="TabeladeGrelha5Escura-Destaque2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7443A9" w14:paraId="7EEFB52B" w14:textId="77777777" w:rsidTr="007443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48309" w14:textId="77777777" w:rsidR="007443A9" w:rsidRDefault="007443A9" w:rsidP="00B41629">
            <w:pPr>
              <w:pStyle w:val="BodyText1"/>
            </w:pP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3EC21" w14:textId="73D87191" w:rsidR="007443A9" w:rsidRDefault="00271F6C" w:rsidP="00B41629">
            <w:pPr>
              <w:pStyle w:val="BodyText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DFS</w:t>
            </w:r>
            <w:r w:rsidR="00D023FE">
              <w:t xml:space="preserve"> Tempo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F6274" w14:textId="77777777" w:rsidR="007443A9" w:rsidRDefault="00271F6C" w:rsidP="00B41629">
            <w:pPr>
              <w:pStyle w:val="BodyText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DFS</w:t>
            </w:r>
          </w:p>
          <w:p w14:paraId="30366B35" w14:textId="14388F72" w:rsidR="00D023FE" w:rsidRDefault="00D023FE" w:rsidP="00B41629">
            <w:pPr>
              <w:pStyle w:val="BodyText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Custo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75736" w14:textId="77777777" w:rsidR="007443A9" w:rsidRDefault="00271F6C" w:rsidP="00B41629">
            <w:pPr>
              <w:pStyle w:val="BodyText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BFS</w:t>
            </w:r>
          </w:p>
          <w:p w14:paraId="32BB9317" w14:textId="6935071F" w:rsidR="00D023FE" w:rsidRDefault="00D023FE" w:rsidP="00B41629">
            <w:pPr>
              <w:pStyle w:val="BodyText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Tempo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CD060" w14:textId="77777777" w:rsidR="007443A9" w:rsidRDefault="00271F6C" w:rsidP="00B41629">
            <w:pPr>
              <w:pStyle w:val="BodyText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BFS</w:t>
            </w:r>
          </w:p>
          <w:p w14:paraId="6106B418" w14:textId="4F72C9F1" w:rsidR="00D023FE" w:rsidRDefault="00D023FE" w:rsidP="00B41629">
            <w:pPr>
              <w:pStyle w:val="BodyText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Custo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3FC71" w14:textId="77777777" w:rsidR="007443A9" w:rsidRDefault="00271F6C" w:rsidP="00B41629">
            <w:pPr>
              <w:pStyle w:val="BodyText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BDFS</w:t>
            </w:r>
          </w:p>
          <w:p w14:paraId="5937D548" w14:textId="2BB87004" w:rsidR="00D023FE" w:rsidRDefault="00D023FE" w:rsidP="00B41629">
            <w:pPr>
              <w:pStyle w:val="BodyText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Tempo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8174D" w14:textId="77777777" w:rsidR="007443A9" w:rsidRDefault="008E1C82" w:rsidP="00B41629">
            <w:pPr>
              <w:pStyle w:val="BodyText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BDFS</w:t>
            </w:r>
          </w:p>
          <w:p w14:paraId="4DFE1FD2" w14:textId="3EB2C016" w:rsidR="00D023FE" w:rsidRDefault="00D023FE" w:rsidP="00B41629">
            <w:pPr>
              <w:pStyle w:val="BodyText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Custo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9726A" w14:textId="77777777" w:rsidR="007443A9" w:rsidRDefault="008E1C82" w:rsidP="00B41629">
            <w:pPr>
              <w:pStyle w:val="BodyText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A*</w:t>
            </w:r>
          </w:p>
          <w:p w14:paraId="29178E03" w14:textId="7BF73EC5" w:rsidR="00D023FE" w:rsidRDefault="00D023FE" w:rsidP="00B41629">
            <w:pPr>
              <w:pStyle w:val="BodyText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Tempo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5D640" w14:textId="77777777" w:rsidR="007443A9" w:rsidRDefault="008E1C82" w:rsidP="00B41629">
            <w:pPr>
              <w:pStyle w:val="BodyText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A*</w:t>
            </w:r>
          </w:p>
          <w:p w14:paraId="07AFD0F3" w14:textId="4D5918FC" w:rsidR="00D023FE" w:rsidRDefault="00D023FE" w:rsidP="00B41629">
            <w:pPr>
              <w:pStyle w:val="BodyText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Custo</w:t>
            </w:r>
          </w:p>
        </w:tc>
      </w:tr>
      <w:tr w:rsidR="00D023FE" w14:paraId="6D85057B" w14:textId="77777777" w:rsidTr="00744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629FB" w14:textId="6E4656E6" w:rsidR="007443A9" w:rsidRDefault="007443A9" w:rsidP="00B41629">
            <w:pPr>
              <w:pStyle w:val="BodyText1"/>
            </w:pPr>
            <w:r>
              <w:t>4X4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</w:tcBorders>
          </w:tcPr>
          <w:p w14:paraId="008569AA" w14:textId="58F6BD33" w:rsidR="007443A9" w:rsidRDefault="00D023FE" w:rsidP="00B41629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0,00s</w:t>
            </w:r>
          </w:p>
        </w:tc>
        <w:tc>
          <w:tcPr>
            <w:tcW w:w="1039" w:type="dxa"/>
            <w:tcBorders>
              <w:top w:val="single" w:sz="4" w:space="0" w:color="auto"/>
            </w:tcBorders>
          </w:tcPr>
          <w:p w14:paraId="19334C51" w14:textId="34B655A2" w:rsidR="007443A9" w:rsidRDefault="00B966A8" w:rsidP="00B41629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039" w:type="dxa"/>
            <w:tcBorders>
              <w:top w:val="single" w:sz="4" w:space="0" w:color="auto"/>
            </w:tcBorders>
          </w:tcPr>
          <w:p w14:paraId="600383AF" w14:textId="4DAFD1DF" w:rsidR="007443A9" w:rsidRDefault="00B512D8" w:rsidP="00B41629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0,00s</w:t>
            </w:r>
          </w:p>
        </w:tc>
        <w:tc>
          <w:tcPr>
            <w:tcW w:w="1039" w:type="dxa"/>
            <w:tcBorders>
              <w:top w:val="single" w:sz="4" w:space="0" w:color="auto"/>
            </w:tcBorders>
          </w:tcPr>
          <w:p w14:paraId="01DFC820" w14:textId="6471E352" w:rsidR="007443A9" w:rsidRDefault="008336B7" w:rsidP="00B41629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4,24</w:t>
            </w:r>
          </w:p>
        </w:tc>
        <w:tc>
          <w:tcPr>
            <w:tcW w:w="1039" w:type="dxa"/>
            <w:tcBorders>
              <w:top w:val="single" w:sz="4" w:space="0" w:color="auto"/>
            </w:tcBorders>
          </w:tcPr>
          <w:p w14:paraId="010D32DE" w14:textId="4B214D70" w:rsidR="007443A9" w:rsidRDefault="00345BFF" w:rsidP="00B41629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59,83s</w:t>
            </w:r>
          </w:p>
        </w:tc>
        <w:tc>
          <w:tcPr>
            <w:tcW w:w="1039" w:type="dxa"/>
            <w:tcBorders>
              <w:top w:val="single" w:sz="4" w:space="0" w:color="auto"/>
            </w:tcBorders>
          </w:tcPr>
          <w:p w14:paraId="72652DD0" w14:textId="48EECBF0" w:rsidR="007443A9" w:rsidRDefault="00345BFF" w:rsidP="00B41629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5,56</w:t>
            </w:r>
          </w:p>
        </w:tc>
        <w:tc>
          <w:tcPr>
            <w:tcW w:w="1039" w:type="dxa"/>
            <w:tcBorders>
              <w:top w:val="single" w:sz="4" w:space="0" w:color="auto"/>
            </w:tcBorders>
          </w:tcPr>
          <w:p w14:paraId="2E9B7A1F" w14:textId="26CA4052" w:rsidR="007443A9" w:rsidRDefault="00197DD5" w:rsidP="00B41629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FF690F">
              <w:t>,</w:t>
            </w:r>
            <w:r>
              <w:t>24</w:t>
            </w:r>
          </w:p>
        </w:tc>
        <w:tc>
          <w:tcPr>
            <w:tcW w:w="1039" w:type="dxa"/>
            <w:tcBorders>
              <w:top w:val="single" w:sz="4" w:space="0" w:color="auto"/>
            </w:tcBorders>
          </w:tcPr>
          <w:p w14:paraId="1DA8BDC6" w14:textId="2DD30C85" w:rsidR="007443A9" w:rsidRDefault="00FF690F" w:rsidP="00B41629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0,00001s</w:t>
            </w:r>
          </w:p>
        </w:tc>
      </w:tr>
      <w:tr w:rsidR="0085505A" w14:paraId="61059FD5" w14:textId="77777777" w:rsidTr="007443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03480" w14:textId="4246FCA8" w:rsidR="007443A9" w:rsidRDefault="007443A9" w:rsidP="00B41629">
            <w:pPr>
              <w:pStyle w:val="BodyText1"/>
            </w:pPr>
            <w:r>
              <w:t>5X5</w:t>
            </w:r>
          </w:p>
        </w:tc>
        <w:tc>
          <w:tcPr>
            <w:tcW w:w="1039" w:type="dxa"/>
            <w:tcBorders>
              <w:left w:val="single" w:sz="4" w:space="0" w:color="auto"/>
            </w:tcBorders>
          </w:tcPr>
          <w:p w14:paraId="0B5ACCDF" w14:textId="34DEF50D" w:rsidR="007443A9" w:rsidRDefault="00D023FE" w:rsidP="00B41629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0,00s</w:t>
            </w:r>
          </w:p>
        </w:tc>
        <w:tc>
          <w:tcPr>
            <w:tcW w:w="1039" w:type="dxa"/>
          </w:tcPr>
          <w:p w14:paraId="35724D98" w14:textId="640043F9" w:rsidR="007443A9" w:rsidRDefault="00B966A8" w:rsidP="00B41629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039" w:type="dxa"/>
          </w:tcPr>
          <w:p w14:paraId="7D179E1A" w14:textId="24F45762" w:rsidR="007443A9" w:rsidRDefault="00B512D8" w:rsidP="00B41629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0,03s</w:t>
            </w:r>
          </w:p>
        </w:tc>
        <w:tc>
          <w:tcPr>
            <w:tcW w:w="1039" w:type="dxa"/>
          </w:tcPr>
          <w:p w14:paraId="0E193C24" w14:textId="13E9E292" w:rsidR="007443A9" w:rsidRDefault="008336B7" w:rsidP="00B41629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5,66</w:t>
            </w:r>
          </w:p>
        </w:tc>
        <w:tc>
          <w:tcPr>
            <w:tcW w:w="1039" w:type="dxa"/>
          </w:tcPr>
          <w:p w14:paraId="7924EBBE" w14:textId="3F68DBFA" w:rsidR="007443A9" w:rsidRDefault="00345BFF" w:rsidP="00B41629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&gt;16,67 min</w:t>
            </w:r>
          </w:p>
        </w:tc>
        <w:tc>
          <w:tcPr>
            <w:tcW w:w="1039" w:type="dxa"/>
          </w:tcPr>
          <w:p w14:paraId="1874E0D8" w14:textId="46B5139C" w:rsidR="007443A9" w:rsidRDefault="00D137F6" w:rsidP="00B41629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039" w:type="dxa"/>
          </w:tcPr>
          <w:p w14:paraId="56E28C05" w14:textId="1694DC19" w:rsidR="007443A9" w:rsidRDefault="00197DD5" w:rsidP="00B41629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FF690F">
              <w:t>,</w:t>
            </w:r>
            <w:r>
              <w:t>66</w:t>
            </w:r>
          </w:p>
        </w:tc>
        <w:tc>
          <w:tcPr>
            <w:tcW w:w="1039" w:type="dxa"/>
          </w:tcPr>
          <w:p w14:paraId="4C227595" w14:textId="7E5E7E6F" w:rsidR="007443A9" w:rsidRDefault="00FF690F" w:rsidP="00B41629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0,00012s</w:t>
            </w:r>
          </w:p>
        </w:tc>
      </w:tr>
      <w:tr w:rsidR="0085505A" w14:paraId="49C93B50" w14:textId="77777777" w:rsidTr="00744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18BE4" w14:textId="4AB48EE8" w:rsidR="007443A9" w:rsidRDefault="007443A9" w:rsidP="00B41629">
            <w:pPr>
              <w:pStyle w:val="BodyText1"/>
            </w:pPr>
            <w:r>
              <w:t>6X6</w:t>
            </w:r>
          </w:p>
        </w:tc>
        <w:tc>
          <w:tcPr>
            <w:tcW w:w="1039" w:type="dxa"/>
            <w:tcBorders>
              <w:left w:val="single" w:sz="4" w:space="0" w:color="auto"/>
            </w:tcBorders>
          </w:tcPr>
          <w:p w14:paraId="14F077AE" w14:textId="5DFDEBF4" w:rsidR="007443A9" w:rsidRDefault="00D023FE" w:rsidP="00B41629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0,00s</w:t>
            </w:r>
          </w:p>
        </w:tc>
        <w:tc>
          <w:tcPr>
            <w:tcW w:w="1039" w:type="dxa"/>
          </w:tcPr>
          <w:p w14:paraId="682C1D7C" w14:textId="23CE348A" w:rsidR="007443A9" w:rsidRDefault="00B966A8" w:rsidP="00B41629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039" w:type="dxa"/>
          </w:tcPr>
          <w:p w14:paraId="7F73FEA0" w14:textId="196421B0" w:rsidR="007443A9" w:rsidRDefault="00B512D8" w:rsidP="00B41629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0,59s</w:t>
            </w:r>
          </w:p>
        </w:tc>
        <w:tc>
          <w:tcPr>
            <w:tcW w:w="1039" w:type="dxa"/>
          </w:tcPr>
          <w:p w14:paraId="1FFC4580" w14:textId="09740FC7" w:rsidR="007443A9" w:rsidRDefault="008336B7" w:rsidP="00B41629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7,07</w:t>
            </w:r>
          </w:p>
        </w:tc>
        <w:tc>
          <w:tcPr>
            <w:tcW w:w="1039" w:type="dxa"/>
          </w:tcPr>
          <w:p w14:paraId="2C02FF44" w14:textId="2BBE1141" w:rsidR="007443A9" w:rsidRDefault="00D137F6" w:rsidP="00B41629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039" w:type="dxa"/>
          </w:tcPr>
          <w:p w14:paraId="0A079D49" w14:textId="35A8AC54" w:rsidR="007443A9" w:rsidRDefault="00D137F6" w:rsidP="00B41629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039" w:type="dxa"/>
          </w:tcPr>
          <w:p w14:paraId="6129BB3B" w14:textId="23D55FFF" w:rsidR="007443A9" w:rsidRDefault="00197DD5" w:rsidP="00B41629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 w:rsidR="00FF690F">
              <w:t>,</w:t>
            </w:r>
            <w:r>
              <w:t>07</w:t>
            </w:r>
          </w:p>
        </w:tc>
        <w:tc>
          <w:tcPr>
            <w:tcW w:w="1039" w:type="dxa"/>
          </w:tcPr>
          <w:p w14:paraId="1900ABBD" w14:textId="560F0CFA" w:rsidR="007443A9" w:rsidRDefault="00FF690F" w:rsidP="00B41629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0,00032s</w:t>
            </w:r>
          </w:p>
        </w:tc>
      </w:tr>
      <w:tr w:rsidR="0085505A" w14:paraId="4291C349" w14:textId="77777777" w:rsidTr="007443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55B1B" w14:textId="5A15E09A" w:rsidR="007443A9" w:rsidRPr="007443A9" w:rsidRDefault="007443A9" w:rsidP="00B41629">
            <w:pPr>
              <w:pStyle w:val="BodyText1"/>
              <w:rPr>
                <w:b w:val="0"/>
                <w:bCs w:val="0"/>
              </w:rPr>
            </w:pPr>
            <w:r>
              <w:t>7X7</w:t>
            </w:r>
          </w:p>
        </w:tc>
        <w:tc>
          <w:tcPr>
            <w:tcW w:w="1039" w:type="dxa"/>
            <w:tcBorders>
              <w:left w:val="single" w:sz="4" w:space="0" w:color="auto"/>
            </w:tcBorders>
          </w:tcPr>
          <w:p w14:paraId="2AB4FBFE" w14:textId="75F18A5F" w:rsidR="007443A9" w:rsidRDefault="00D023FE" w:rsidP="00B41629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0,00s</w:t>
            </w:r>
          </w:p>
        </w:tc>
        <w:tc>
          <w:tcPr>
            <w:tcW w:w="1039" w:type="dxa"/>
          </w:tcPr>
          <w:p w14:paraId="7C34094D" w14:textId="64441F3D" w:rsidR="007443A9" w:rsidRDefault="008916D3" w:rsidP="00B41629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039" w:type="dxa"/>
          </w:tcPr>
          <w:p w14:paraId="7355BA7E" w14:textId="736AB244" w:rsidR="007443A9" w:rsidRDefault="00B512D8" w:rsidP="00B41629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17,07s</w:t>
            </w:r>
          </w:p>
        </w:tc>
        <w:tc>
          <w:tcPr>
            <w:tcW w:w="1039" w:type="dxa"/>
          </w:tcPr>
          <w:p w14:paraId="3AE066CA" w14:textId="0DB5D1C0" w:rsidR="007443A9" w:rsidRDefault="008336B7" w:rsidP="00B41629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8,49</w:t>
            </w:r>
          </w:p>
        </w:tc>
        <w:tc>
          <w:tcPr>
            <w:tcW w:w="1039" w:type="dxa"/>
          </w:tcPr>
          <w:p w14:paraId="4DD42654" w14:textId="325B3F29" w:rsidR="007443A9" w:rsidRDefault="00D137F6" w:rsidP="00B41629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039" w:type="dxa"/>
          </w:tcPr>
          <w:p w14:paraId="5ECF4146" w14:textId="22E7D175" w:rsidR="007443A9" w:rsidRDefault="00D137F6" w:rsidP="00B41629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039" w:type="dxa"/>
          </w:tcPr>
          <w:p w14:paraId="500815B0" w14:textId="65B97C2B" w:rsidR="007443A9" w:rsidRDefault="00197DD5" w:rsidP="00B41629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668">
              <w:t>8</w:t>
            </w:r>
            <w:r w:rsidR="00FF690F">
              <w:t>,</w:t>
            </w:r>
            <w:r w:rsidRPr="00417668">
              <w:t>48</w:t>
            </w:r>
          </w:p>
        </w:tc>
        <w:tc>
          <w:tcPr>
            <w:tcW w:w="1039" w:type="dxa"/>
          </w:tcPr>
          <w:p w14:paraId="6134D30F" w14:textId="57FCB6A7" w:rsidR="007443A9" w:rsidRDefault="00FF690F" w:rsidP="00B41629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0,00033s</w:t>
            </w:r>
          </w:p>
        </w:tc>
      </w:tr>
      <w:tr w:rsidR="0085505A" w14:paraId="00F6FC5C" w14:textId="77777777" w:rsidTr="00744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DA361" w14:textId="4B5D50F6" w:rsidR="007443A9" w:rsidRDefault="00976BB1" w:rsidP="00B41629">
            <w:pPr>
              <w:pStyle w:val="BodyText1"/>
            </w:pPr>
            <w:r>
              <w:t>4X3</w:t>
            </w:r>
          </w:p>
        </w:tc>
        <w:tc>
          <w:tcPr>
            <w:tcW w:w="1039" w:type="dxa"/>
            <w:tcBorders>
              <w:left w:val="single" w:sz="4" w:space="0" w:color="auto"/>
            </w:tcBorders>
          </w:tcPr>
          <w:p w14:paraId="5971B49A" w14:textId="29233722" w:rsidR="007443A9" w:rsidRDefault="00D023FE" w:rsidP="00B41629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0,00s</w:t>
            </w:r>
          </w:p>
        </w:tc>
        <w:tc>
          <w:tcPr>
            <w:tcW w:w="1039" w:type="dxa"/>
          </w:tcPr>
          <w:p w14:paraId="7A2A553A" w14:textId="15718CA6" w:rsidR="007443A9" w:rsidRDefault="004A618C" w:rsidP="00B41629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039" w:type="dxa"/>
          </w:tcPr>
          <w:p w14:paraId="451497BE" w14:textId="6BF8CF8A" w:rsidR="007443A9" w:rsidRDefault="00B512D8" w:rsidP="00B41629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0,00s</w:t>
            </w:r>
          </w:p>
        </w:tc>
        <w:tc>
          <w:tcPr>
            <w:tcW w:w="1039" w:type="dxa"/>
          </w:tcPr>
          <w:p w14:paraId="420E2FA9" w14:textId="62DB9B63" w:rsidR="007443A9" w:rsidRDefault="008336B7" w:rsidP="00B41629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3,83</w:t>
            </w:r>
          </w:p>
        </w:tc>
        <w:tc>
          <w:tcPr>
            <w:tcW w:w="1039" w:type="dxa"/>
          </w:tcPr>
          <w:p w14:paraId="354745DB" w14:textId="10BB766C" w:rsidR="007443A9" w:rsidRDefault="00D137F6" w:rsidP="00B41629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9.89s</w:t>
            </w:r>
          </w:p>
        </w:tc>
        <w:tc>
          <w:tcPr>
            <w:tcW w:w="1039" w:type="dxa"/>
          </w:tcPr>
          <w:p w14:paraId="0A4FA5C6" w14:textId="003E31A6" w:rsidR="007443A9" w:rsidRDefault="00B52540" w:rsidP="00B41629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3,83</w:t>
            </w:r>
          </w:p>
        </w:tc>
        <w:tc>
          <w:tcPr>
            <w:tcW w:w="1039" w:type="dxa"/>
          </w:tcPr>
          <w:p w14:paraId="2C974DC9" w14:textId="3987986A" w:rsidR="007443A9" w:rsidRDefault="00B43CBF" w:rsidP="00B41629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FF690F">
              <w:t>,</w:t>
            </w:r>
            <w:r>
              <w:t>83</w:t>
            </w:r>
          </w:p>
        </w:tc>
        <w:tc>
          <w:tcPr>
            <w:tcW w:w="1039" w:type="dxa"/>
          </w:tcPr>
          <w:p w14:paraId="438FDBFB" w14:textId="0C5E0B33" w:rsidR="007443A9" w:rsidRDefault="00FF690F" w:rsidP="00B41629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0,0002s</w:t>
            </w:r>
          </w:p>
        </w:tc>
      </w:tr>
      <w:tr w:rsidR="0085505A" w14:paraId="61170C3E" w14:textId="77777777" w:rsidTr="007443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C1689" w14:textId="0BE21179" w:rsidR="00976BB1" w:rsidRPr="00976BB1" w:rsidRDefault="00976BB1" w:rsidP="00B41629">
            <w:pPr>
              <w:pStyle w:val="BodyText1"/>
              <w:rPr>
                <w:b w:val="0"/>
                <w:bCs w:val="0"/>
              </w:rPr>
            </w:pPr>
            <w:r>
              <w:t>5X3</w:t>
            </w:r>
          </w:p>
        </w:tc>
        <w:tc>
          <w:tcPr>
            <w:tcW w:w="1039" w:type="dxa"/>
            <w:tcBorders>
              <w:left w:val="single" w:sz="4" w:space="0" w:color="auto"/>
            </w:tcBorders>
          </w:tcPr>
          <w:p w14:paraId="023959B2" w14:textId="0C97A301" w:rsidR="007443A9" w:rsidRDefault="00D023FE" w:rsidP="00B41629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0,00s</w:t>
            </w:r>
          </w:p>
        </w:tc>
        <w:tc>
          <w:tcPr>
            <w:tcW w:w="1039" w:type="dxa"/>
          </w:tcPr>
          <w:p w14:paraId="6D32AB0F" w14:textId="2DB55455" w:rsidR="007443A9" w:rsidRDefault="004A618C" w:rsidP="00B41629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039" w:type="dxa"/>
          </w:tcPr>
          <w:p w14:paraId="4BD95925" w14:textId="5764E355" w:rsidR="007443A9" w:rsidRDefault="00B512D8" w:rsidP="00B41629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0,00s</w:t>
            </w:r>
          </w:p>
        </w:tc>
        <w:tc>
          <w:tcPr>
            <w:tcW w:w="1039" w:type="dxa"/>
          </w:tcPr>
          <w:p w14:paraId="6C3DCEF5" w14:textId="7246AA6B" w:rsidR="007443A9" w:rsidRDefault="008336B7" w:rsidP="00B41629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4,83</w:t>
            </w:r>
          </w:p>
        </w:tc>
        <w:tc>
          <w:tcPr>
            <w:tcW w:w="1039" w:type="dxa"/>
          </w:tcPr>
          <w:p w14:paraId="1A398A23" w14:textId="68DAF363" w:rsidR="007443A9" w:rsidRDefault="00D137F6" w:rsidP="00B41629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2,18 min</w:t>
            </w:r>
          </w:p>
        </w:tc>
        <w:tc>
          <w:tcPr>
            <w:tcW w:w="1039" w:type="dxa"/>
          </w:tcPr>
          <w:p w14:paraId="2C752161" w14:textId="225D498D" w:rsidR="007443A9" w:rsidRDefault="00B52540" w:rsidP="00B41629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5,6</w:t>
            </w:r>
          </w:p>
        </w:tc>
        <w:tc>
          <w:tcPr>
            <w:tcW w:w="1039" w:type="dxa"/>
          </w:tcPr>
          <w:p w14:paraId="248E56B7" w14:textId="7BF24014" w:rsidR="007443A9" w:rsidRDefault="00B43CBF" w:rsidP="00B41629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FF690F">
              <w:t>,</w:t>
            </w:r>
            <w:r>
              <w:t>83</w:t>
            </w:r>
          </w:p>
        </w:tc>
        <w:tc>
          <w:tcPr>
            <w:tcW w:w="1039" w:type="dxa"/>
          </w:tcPr>
          <w:p w14:paraId="03A1611B" w14:textId="4F84F263" w:rsidR="007443A9" w:rsidRDefault="00FF690F" w:rsidP="00B41629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0,0003s</w:t>
            </w:r>
          </w:p>
        </w:tc>
      </w:tr>
      <w:tr w:rsidR="0085505A" w14:paraId="13AFDE3E" w14:textId="77777777" w:rsidTr="00744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D92A5" w14:textId="57B3F141" w:rsidR="007443A9" w:rsidRDefault="00976BB1" w:rsidP="00B41629">
            <w:pPr>
              <w:pStyle w:val="BodyText1"/>
            </w:pPr>
            <w:r>
              <w:t>6X3</w:t>
            </w:r>
          </w:p>
        </w:tc>
        <w:tc>
          <w:tcPr>
            <w:tcW w:w="1039" w:type="dxa"/>
            <w:tcBorders>
              <w:left w:val="single" w:sz="4" w:space="0" w:color="auto"/>
            </w:tcBorders>
          </w:tcPr>
          <w:p w14:paraId="712FA1E6" w14:textId="2D7642BF" w:rsidR="007443A9" w:rsidRDefault="00D023FE" w:rsidP="00B41629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0,00s</w:t>
            </w:r>
          </w:p>
        </w:tc>
        <w:tc>
          <w:tcPr>
            <w:tcW w:w="1039" w:type="dxa"/>
          </w:tcPr>
          <w:p w14:paraId="4B62EC37" w14:textId="2DBBFAC9" w:rsidR="007443A9" w:rsidRDefault="004A618C" w:rsidP="00B41629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1039" w:type="dxa"/>
          </w:tcPr>
          <w:p w14:paraId="2D0CD6F8" w14:textId="31A1071D" w:rsidR="007443A9" w:rsidRDefault="00B512D8" w:rsidP="00B41629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0,00s</w:t>
            </w:r>
          </w:p>
        </w:tc>
        <w:tc>
          <w:tcPr>
            <w:tcW w:w="1039" w:type="dxa"/>
          </w:tcPr>
          <w:p w14:paraId="609FAB87" w14:textId="1C990F99" w:rsidR="007443A9" w:rsidRDefault="008336B7" w:rsidP="00B41629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5,83</w:t>
            </w:r>
          </w:p>
        </w:tc>
        <w:tc>
          <w:tcPr>
            <w:tcW w:w="1039" w:type="dxa"/>
          </w:tcPr>
          <w:p w14:paraId="6884462A" w14:textId="7634FA39" w:rsidR="007443A9" w:rsidRDefault="00D137F6" w:rsidP="00B41629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 min</w:t>
            </w:r>
          </w:p>
        </w:tc>
        <w:tc>
          <w:tcPr>
            <w:tcW w:w="1039" w:type="dxa"/>
          </w:tcPr>
          <w:p w14:paraId="35849738" w14:textId="20D1F1B5" w:rsidR="007443A9" w:rsidRDefault="00B52540" w:rsidP="00B41629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1774">
              <w:t>6,65</w:t>
            </w:r>
          </w:p>
        </w:tc>
        <w:tc>
          <w:tcPr>
            <w:tcW w:w="1039" w:type="dxa"/>
          </w:tcPr>
          <w:p w14:paraId="3AAA10A4" w14:textId="0F67668B" w:rsidR="007443A9" w:rsidRDefault="00B43CBF" w:rsidP="00B41629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FF690F">
              <w:t>,</w:t>
            </w:r>
            <w:r>
              <w:t>83</w:t>
            </w:r>
          </w:p>
        </w:tc>
        <w:tc>
          <w:tcPr>
            <w:tcW w:w="1039" w:type="dxa"/>
          </w:tcPr>
          <w:p w14:paraId="294D407E" w14:textId="36D847A2" w:rsidR="007443A9" w:rsidRDefault="00B43CBF" w:rsidP="00B41629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FF690F">
              <w:t>,</w:t>
            </w:r>
            <w:r>
              <w:t>0010s</w:t>
            </w:r>
          </w:p>
        </w:tc>
      </w:tr>
      <w:tr w:rsidR="0085505A" w14:paraId="153F3AFA" w14:textId="77777777" w:rsidTr="007443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DBA67" w14:textId="5AE447FD" w:rsidR="007443A9" w:rsidRDefault="00976BB1" w:rsidP="00B41629">
            <w:pPr>
              <w:pStyle w:val="BodyText1"/>
            </w:pPr>
            <w:r>
              <w:t>7X3</w:t>
            </w:r>
          </w:p>
        </w:tc>
        <w:tc>
          <w:tcPr>
            <w:tcW w:w="1039" w:type="dxa"/>
            <w:tcBorders>
              <w:left w:val="single" w:sz="4" w:space="0" w:color="auto"/>
            </w:tcBorders>
          </w:tcPr>
          <w:p w14:paraId="2714DF01" w14:textId="0B64424F" w:rsidR="007443A9" w:rsidRDefault="00D023FE" w:rsidP="00B41629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0,00s</w:t>
            </w:r>
          </w:p>
        </w:tc>
        <w:tc>
          <w:tcPr>
            <w:tcW w:w="1039" w:type="dxa"/>
          </w:tcPr>
          <w:p w14:paraId="66BBFE2E" w14:textId="0E142A82" w:rsidR="007443A9" w:rsidRDefault="004A618C" w:rsidP="00B41629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039" w:type="dxa"/>
          </w:tcPr>
          <w:p w14:paraId="55131C3A" w14:textId="04452B61" w:rsidR="007443A9" w:rsidRDefault="00B512D8" w:rsidP="00B41629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4DBB">
              <w:t>0</w:t>
            </w:r>
            <w:r>
              <w:t>,</w:t>
            </w:r>
            <w:r w:rsidRPr="00384DBB">
              <w:t>07</w:t>
            </w:r>
            <w:r>
              <w:t>s</w:t>
            </w:r>
          </w:p>
        </w:tc>
        <w:tc>
          <w:tcPr>
            <w:tcW w:w="1039" w:type="dxa"/>
          </w:tcPr>
          <w:p w14:paraId="592EBE07" w14:textId="2E82B817" w:rsidR="007443A9" w:rsidRDefault="008336B7" w:rsidP="00B41629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6,83</w:t>
            </w:r>
          </w:p>
        </w:tc>
        <w:tc>
          <w:tcPr>
            <w:tcW w:w="1039" w:type="dxa"/>
          </w:tcPr>
          <w:p w14:paraId="713CEE07" w14:textId="1652F1E4" w:rsidR="007443A9" w:rsidRDefault="00D137F6" w:rsidP="00B41629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&gt;15 min</w:t>
            </w:r>
          </w:p>
        </w:tc>
        <w:tc>
          <w:tcPr>
            <w:tcW w:w="1039" w:type="dxa"/>
          </w:tcPr>
          <w:p w14:paraId="49847A6E" w14:textId="6E876536" w:rsidR="007443A9" w:rsidRDefault="00CD4B13" w:rsidP="00B41629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039" w:type="dxa"/>
          </w:tcPr>
          <w:p w14:paraId="7A599969" w14:textId="6DFF001A" w:rsidR="007443A9" w:rsidRDefault="00B43CBF" w:rsidP="00B41629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="00FF690F">
              <w:t>,</w:t>
            </w:r>
            <w:r>
              <w:t>83</w:t>
            </w:r>
          </w:p>
        </w:tc>
        <w:tc>
          <w:tcPr>
            <w:tcW w:w="1039" w:type="dxa"/>
          </w:tcPr>
          <w:p w14:paraId="5A5F4DF9" w14:textId="309E8B77" w:rsidR="007443A9" w:rsidRDefault="00B43CBF" w:rsidP="00B41629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388">
              <w:t>0</w:t>
            </w:r>
            <w:r w:rsidR="00FF690F">
              <w:t>,</w:t>
            </w:r>
            <w:r w:rsidRPr="00C95388">
              <w:t>0019</w:t>
            </w:r>
            <w:r>
              <w:t>s</w:t>
            </w:r>
          </w:p>
        </w:tc>
      </w:tr>
    </w:tbl>
    <w:p w14:paraId="29D9935E" w14:textId="27BACF96" w:rsidR="00B41629" w:rsidRDefault="00B41629" w:rsidP="00B41629">
      <w:pPr>
        <w:pStyle w:val="BodyText1"/>
      </w:pPr>
    </w:p>
    <w:p w14:paraId="3A7F5D1E" w14:textId="72972710" w:rsidR="001E35E4" w:rsidRDefault="00D02D6A" w:rsidP="00B41629">
      <w:pPr>
        <w:pStyle w:val="BodyText1"/>
      </w:pPr>
      <w:r>
        <w:t>Através da análise da tabela</w:t>
      </w:r>
      <w:r w:rsidR="004953C7">
        <w:t>,</w:t>
      </w:r>
      <w:r w:rsidR="0081110C">
        <w:t xml:space="preserve"> podemos concluir que:</w:t>
      </w:r>
    </w:p>
    <w:p w14:paraId="7517E63C" w14:textId="7826144D" w:rsidR="00382E50" w:rsidRDefault="00384720" w:rsidP="0081110C">
      <w:pPr>
        <w:pStyle w:val="BodyText1"/>
        <w:numPr>
          <w:ilvl w:val="0"/>
          <w:numId w:val="31"/>
        </w:numPr>
      </w:pPr>
      <w:r>
        <w:t>A</w:t>
      </w:r>
      <w:r w:rsidR="0081110C">
        <w:t>lgoritmo A*</w:t>
      </w:r>
      <w:r>
        <w:t xml:space="preserve"> -</w:t>
      </w:r>
      <w:r w:rsidR="00617227">
        <w:t xml:space="preserve"> é o mais eficiente</w:t>
      </w:r>
      <w:r w:rsidR="003F3BF8">
        <w:t>, produz todas as soluções rapidamente</w:t>
      </w:r>
      <w:r w:rsidR="00B940F3">
        <w:t>,</w:t>
      </w:r>
      <w:r w:rsidR="00382E50">
        <w:t xml:space="preserve"> com os menores custos possíveis;</w:t>
      </w:r>
    </w:p>
    <w:p w14:paraId="755825DA" w14:textId="61FFA9EE" w:rsidR="00087CFF" w:rsidRDefault="00A75633" w:rsidP="00146AC6">
      <w:pPr>
        <w:pStyle w:val="BodyText1"/>
        <w:numPr>
          <w:ilvl w:val="0"/>
          <w:numId w:val="31"/>
        </w:numPr>
      </w:pPr>
      <w:r>
        <w:t xml:space="preserve">Algoritmo BDFS – </w:t>
      </w:r>
      <w:r w:rsidR="00586578">
        <w:t>tempo de execução</w:t>
      </w:r>
      <w:r w:rsidR="00712347">
        <w:t xml:space="preserve"> cresce rapidamente</w:t>
      </w:r>
      <w:r w:rsidR="00044BED">
        <w:t xml:space="preserve"> </w:t>
      </w:r>
      <w:r w:rsidR="0025393D">
        <w:t xml:space="preserve">conforme </w:t>
      </w:r>
      <w:r w:rsidR="004665D9">
        <w:t>o n</w:t>
      </w:r>
      <w:r w:rsidR="005127A0">
        <w:t>º de inputs cresce</w:t>
      </w:r>
      <w:r w:rsidR="00146AC6">
        <w:t xml:space="preserve">. Este facto impossibilitou </w:t>
      </w:r>
      <w:r w:rsidR="005E5F4F">
        <w:t>obter todos os resultados pretendidos</w:t>
      </w:r>
      <w:r w:rsidR="00177D1C">
        <w:t>;</w:t>
      </w:r>
    </w:p>
    <w:p w14:paraId="60E367FA" w14:textId="19580D37" w:rsidR="0081110C" w:rsidRDefault="00087CFF" w:rsidP="00146AC6">
      <w:pPr>
        <w:pStyle w:val="BodyText1"/>
        <w:numPr>
          <w:ilvl w:val="0"/>
          <w:numId w:val="31"/>
        </w:numPr>
      </w:pPr>
      <w:r>
        <w:t>Algoritm</w:t>
      </w:r>
      <w:r w:rsidR="00536146">
        <w:t xml:space="preserve">o </w:t>
      </w:r>
      <w:r w:rsidR="00C82B25">
        <w:t>B</w:t>
      </w:r>
      <w:r w:rsidR="00536146">
        <w:t>FS –</w:t>
      </w:r>
      <w:r w:rsidR="003F2076">
        <w:t xml:space="preserve"> bom tempo de exec</w:t>
      </w:r>
      <w:r w:rsidR="00256501">
        <w:t>u</w:t>
      </w:r>
      <w:r w:rsidR="00E677BE">
        <w:t xml:space="preserve">ção para </w:t>
      </w:r>
      <w:r w:rsidR="00921754">
        <w:t>grafos pouco densos. Uma das desvantagens</w:t>
      </w:r>
      <w:r w:rsidR="003C37EE">
        <w:t xml:space="preserve"> é os requisitos de memória</w:t>
      </w:r>
      <w:r w:rsidR="00D96615">
        <w:t xml:space="preserve"> (tem de manter</w:t>
      </w:r>
      <w:r w:rsidR="00E20E56">
        <w:t xml:space="preserve"> </w:t>
      </w:r>
      <w:r w:rsidR="00884B52">
        <w:t xml:space="preserve">registos </w:t>
      </w:r>
      <w:r w:rsidR="00252F49">
        <w:t>de todos os nodes</w:t>
      </w:r>
      <w:r w:rsidR="00177D1C">
        <w:t xml:space="preserve"> que pode expandir</w:t>
      </w:r>
      <w:r w:rsidR="00D96615">
        <w:t>)</w:t>
      </w:r>
      <w:r w:rsidR="00177D1C">
        <w:t>;</w:t>
      </w:r>
      <w:r w:rsidR="00536146">
        <w:t xml:space="preserve"> </w:t>
      </w:r>
      <w:r w:rsidR="007D69D0">
        <w:t xml:space="preserve"> </w:t>
      </w:r>
    </w:p>
    <w:p w14:paraId="5CB3F7F4" w14:textId="76F6E52C" w:rsidR="00B20503" w:rsidRDefault="00D13172" w:rsidP="00B20503">
      <w:pPr>
        <w:pStyle w:val="BodyText1"/>
        <w:numPr>
          <w:ilvl w:val="0"/>
          <w:numId w:val="31"/>
        </w:numPr>
      </w:pPr>
      <w:r>
        <w:t>Algoritmo DFS</w:t>
      </w:r>
      <w:r w:rsidR="008D61CD">
        <w:t xml:space="preserve"> </w:t>
      </w:r>
      <w:r w:rsidR="009F110B">
        <w:t>–</w:t>
      </w:r>
      <w:r w:rsidR="008D61CD">
        <w:t xml:space="preserve"> </w:t>
      </w:r>
      <w:r w:rsidR="009F110B">
        <w:t xml:space="preserve">tempos de execução muito rápidos, porém </w:t>
      </w:r>
      <w:r w:rsidR="008C4863">
        <w:t>apresenta soluç</w:t>
      </w:r>
      <w:r w:rsidR="00003C87">
        <w:t>ões</w:t>
      </w:r>
      <w:r w:rsidR="008C4863">
        <w:t xml:space="preserve"> com muito custo</w:t>
      </w:r>
      <w:r w:rsidR="00B20503">
        <w:t>.</w:t>
      </w:r>
    </w:p>
    <w:p w14:paraId="3A55361C" w14:textId="2641CF3B" w:rsidR="00CD3BDB" w:rsidRDefault="00CD3BDB" w:rsidP="00CD3BDB">
      <w:pPr>
        <w:pStyle w:val="Ttulo1"/>
      </w:pPr>
      <w:bookmarkStart w:id="24" w:name="_Toc151934627"/>
      <w:r>
        <w:lastRenderedPageBreak/>
        <w:t xml:space="preserve">Parte VI – </w:t>
      </w:r>
      <w:r w:rsidRPr="00975654">
        <w:t>Conclus</w:t>
      </w:r>
      <w:r w:rsidR="00AA450D">
        <w:t>ão</w:t>
      </w:r>
      <w:bookmarkEnd w:id="24"/>
    </w:p>
    <w:p w14:paraId="4B33E496" w14:textId="22760F9D" w:rsidR="008F4EA4" w:rsidRPr="008F4EA4" w:rsidRDefault="008F4EA4" w:rsidP="008F4EA4">
      <w:pPr>
        <w:pStyle w:val="BodyText1"/>
        <w:ind w:firstLine="720"/>
      </w:pPr>
      <w:r>
        <w:t>Em suma, para desenvolver esta solução, numa primeira fase, foram criados os factos que conteriam toda a informação relativa ao campus</w:t>
      </w:r>
      <w:r w:rsidR="00AA450D">
        <w:t xml:space="preserve"> </w:t>
      </w:r>
      <w:r>
        <w:t xml:space="preserve">(edifícios, pisos, elevadores, passagens, salas e mapas), depois foram desenvolvidos algoritmos de cálculo de caminhos entre edifícios e os seus respetivos pisos, e finalmente foram utilizados os algoritmos DFS, BFS e A* para obter o caminho para cada piso em específico. Também foi realizada uma análise de complexidade dos algoritmos anteriores, que permitiu concluir que o algoritmo A* é o mais eficiente entre todos os implementados, o que motivou também a sua utilização no que toca à integração </w:t>
      </w:r>
      <w:r w:rsidR="00AA450D">
        <w:t>das duas partes.</w:t>
      </w:r>
      <w:r>
        <w:t xml:space="preserve">  </w:t>
      </w:r>
    </w:p>
    <w:sectPr w:rsidR="008F4EA4" w:rsidRPr="008F4EA4" w:rsidSect="00386789">
      <w:footerReference w:type="default" r:id="rId13"/>
      <w:pgSz w:w="12240" w:h="15840" w:code="1"/>
      <w:pgMar w:top="1440" w:right="1440" w:bottom="1440" w:left="1440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4444F" w14:textId="77777777" w:rsidR="0097384A" w:rsidRDefault="0097384A">
      <w:r>
        <w:separator/>
      </w:r>
    </w:p>
  </w:endnote>
  <w:endnote w:type="continuationSeparator" w:id="0">
    <w:p w14:paraId="0EABD29B" w14:textId="77777777" w:rsidR="0097384A" w:rsidRDefault="0097384A">
      <w:r>
        <w:continuationSeparator/>
      </w:r>
    </w:p>
  </w:endnote>
  <w:endnote w:type="continuationNotice" w:id="1">
    <w:p w14:paraId="5B3AD5F7" w14:textId="77777777" w:rsidR="0097384A" w:rsidRDefault="0097384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, 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3B263F" w:rsidRPr="001F5F0C" w14:paraId="12942D62" w14:textId="77777777" w:rsidTr="315D63EB">
      <w:tc>
        <w:tcPr>
          <w:tcW w:w="4500" w:type="pct"/>
          <w:tcBorders>
            <w:top w:val="single" w:sz="4" w:space="0" w:color="000000" w:themeColor="text1"/>
          </w:tcBorders>
        </w:tcPr>
        <w:p w14:paraId="0AAF2B3D" w14:textId="7CCA8885" w:rsidR="003B263F" w:rsidRPr="001F5F0C" w:rsidRDefault="003B263F" w:rsidP="003B263F">
          <w:pPr>
            <w:pStyle w:val="Rodap"/>
            <w:jc w:val="right"/>
            <w:rPr>
              <w:sz w:val="20"/>
              <w:szCs w:val="20"/>
            </w:rPr>
          </w:pPr>
          <w:r w:rsidRPr="001F5F0C">
            <w:rPr>
              <w:sz w:val="20"/>
              <w:szCs w:val="20"/>
            </w:rPr>
            <w:t xml:space="preserve">Relatório </w:t>
          </w:r>
          <w:r w:rsidR="00CA01E1">
            <w:rPr>
              <w:sz w:val="20"/>
              <w:szCs w:val="20"/>
            </w:rPr>
            <w:t xml:space="preserve">Grupo </w:t>
          </w:r>
          <w:r w:rsidR="00CA4145">
            <w:rPr>
              <w:sz w:val="20"/>
              <w:szCs w:val="20"/>
            </w:rPr>
            <w:t>058</w:t>
          </w:r>
          <w:r w:rsidR="00CA01E1">
            <w:rPr>
              <w:sz w:val="20"/>
              <w:szCs w:val="20"/>
            </w:rPr>
            <w:t xml:space="preserve"> Turma </w:t>
          </w:r>
          <w:r w:rsidR="00D61A54">
            <w:rPr>
              <w:sz w:val="20"/>
              <w:szCs w:val="20"/>
            </w:rPr>
            <w:t>3DJ</w:t>
          </w:r>
          <w:r w:rsidRPr="001F5F0C">
            <w:rPr>
              <w:sz w:val="20"/>
              <w:szCs w:val="20"/>
            </w:rPr>
            <w:t xml:space="preserve"> |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C2794C"/>
        </w:tcPr>
        <w:p w14:paraId="0162ECCE" w14:textId="77777777" w:rsidR="003B263F" w:rsidRPr="001F5F0C" w:rsidRDefault="003B263F" w:rsidP="003B263F">
          <w:pPr>
            <w:pStyle w:val="Cabealho"/>
            <w:jc w:val="center"/>
            <w:rPr>
              <w:rFonts w:ascii="Calibri" w:hAnsi="Calibri"/>
              <w:b/>
              <w:color w:val="FFFFFF"/>
              <w:sz w:val="20"/>
              <w:szCs w:val="20"/>
            </w:rPr>
          </w:pPr>
          <w:r w:rsidRPr="315D63EB">
            <w:rPr>
              <w:rFonts w:ascii="Calibri" w:hAnsi="Calibri"/>
              <w:b/>
              <w:color w:val="FFFFFF" w:themeColor="background1"/>
              <w:sz w:val="20"/>
              <w:szCs w:val="20"/>
            </w:rPr>
            <w:fldChar w:fldCharType="begin"/>
          </w:r>
          <w:r w:rsidRPr="001F5F0C">
            <w:rPr>
              <w:rFonts w:ascii="Calibri" w:hAnsi="Calibri"/>
              <w:b/>
              <w:sz w:val="20"/>
              <w:szCs w:val="20"/>
            </w:rPr>
            <w:instrText>PAGE   \* MERGEFORMAT</w:instrText>
          </w:r>
          <w:r w:rsidRPr="315D63EB">
            <w:rPr>
              <w:rFonts w:ascii="Calibri" w:hAnsi="Calibri"/>
              <w:b/>
              <w:sz w:val="20"/>
              <w:szCs w:val="20"/>
            </w:rPr>
            <w:fldChar w:fldCharType="separate"/>
          </w:r>
          <w:r w:rsidR="0024535E" w:rsidRPr="315D63EB">
            <w:rPr>
              <w:rFonts w:ascii="Calibri" w:hAnsi="Calibri"/>
              <w:b/>
              <w:color w:val="FFFFFF" w:themeColor="background1"/>
              <w:sz w:val="20"/>
              <w:szCs w:val="20"/>
            </w:rPr>
            <w:t>7</w:t>
          </w:r>
          <w:r w:rsidRPr="315D63EB">
            <w:rPr>
              <w:rFonts w:ascii="Calibri" w:hAnsi="Calibri"/>
              <w:b/>
              <w:color w:val="FFFFFF" w:themeColor="background1"/>
              <w:sz w:val="20"/>
              <w:szCs w:val="20"/>
            </w:rPr>
            <w:fldChar w:fldCharType="end"/>
          </w:r>
        </w:p>
      </w:tc>
    </w:tr>
  </w:tbl>
  <w:p w14:paraId="6E1831B3" w14:textId="77777777" w:rsidR="003B263F" w:rsidRPr="001F5F0C" w:rsidRDefault="003B263F">
    <w:pPr>
      <w:pStyle w:val="Rodap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00856" w14:textId="77777777" w:rsidR="0097384A" w:rsidRDefault="0097384A">
      <w:r>
        <w:separator/>
      </w:r>
    </w:p>
  </w:footnote>
  <w:footnote w:type="continuationSeparator" w:id="0">
    <w:p w14:paraId="74669030" w14:textId="77777777" w:rsidR="0097384A" w:rsidRDefault="0097384A">
      <w:r>
        <w:continuationSeparator/>
      </w:r>
    </w:p>
  </w:footnote>
  <w:footnote w:type="continuationNotice" w:id="1">
    <w:p w14:paraId="7AF4C0A3" w14:textId="77777777" w:rsidR="0097384A" w:rsidRDefault="0097384A">
      <w:pPr>
        <w:spacing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F08E5"/>
    <w:multiLevelType w:val="hybridMultilevel"/>
    <w:tmpl w:val="FD786F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45CA7"/>
    <w:multiLevelType w:val="multilevel"/>
    <w:tmpl w:val="A37A134E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2" w15:restartNumberingAfterBreak="0">
    <w:nsid w:val="07ED2CE9"/>
    <w:multiLevelType w:val="multilevel"/>
    <w:tmpl w:val="68447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F24CBF"/>
    <w:multiLevelType w:val="hybridMultilevel"/>
    <w:tmpl w:val="BEC87BEC"/>
    <w:lvl w:ilvl="0" w:tplc="468862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B17F8"/>
    <w:multiLevelType w:val="multilevel"/>
    <w:tmpl w:val="A37A134E"/>
    <w:styleLink w:val="Estilo1"/>
    <w:lvl w:ilvl="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5" w15:restartNumberingAfterBreak="0">
    <w:nsid w:val="1938260C"/>
    <w:multiLevelType w:val="multilevel"/>
    <w:tmpl w:val="9E1E76E8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6" w15:restartNumberingAfterBreak="0">
    <w:nsid w:val="1C327181"/>
    <w:multiLevelType w:val="hybridMultilevel"/>
    <w:tmpl w:val="8CB6BA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0232E2"/>
    <w:multiLevelType w:val="multilevel"/>
    <w:tmpl w:val="92544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D666FAA"/>
    <w:multiLevelType w:val="hybridMultilevel"/>
    <w:tmpl w:val="18ACF0F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E970102"/>
    <w:multiLevelType w:val="multilevel"/>
    <w:tmpl w:val="A37A134E"/>
    <w:numStyleLink w:val="Estilo1"/>
  </w:abstractNum>
  <w:abstractNum w:abstractNumId="10" w15:restartNumberingAfterBreak="0">
    <w:nsid w:val="32E5344B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A5E7754"/>
    <w:multiLevelType w:val="multilevel"/>
    <w:tmpl w:val="698C9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D7316CE"/>
    <w:multiLevelType w:val="hybridMultilevel"/>
    <w:tmpl w:val="1924FD1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F64D00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2B553FE"/>
    <w:multiLevelType w:val="hybridMultilevel"/>
    <w:tmpl w:val="FFFFFFFF"/>
    <w:lvl w:ilvl="0" w:tplc="2022286C">
      <w:start w:val="1"/>
      <w:numFmt w:val="decimal"/>
      <w:lvlText w:val="%1."/>
      <w:lvlJc w:val="left"/>
      <w:pPr>
        <w:ind w:left="720" w:hanging="360"/>
      </w:pPr>
    </w:lvl>
    <w:lvl w:ilvl="1" w:tplc="3D30D7FA">
      <w:start w:val="1"/>
      <w:numFmt w:val="lowerLetter"/>
      <w:lvlText w:val="%2."/>
      <w:lvlJc w:val="left"/>
      <w:pPr>
        <w:ind w:left="1440" w:hanging="360"/>
      </w:pPr>
    </w:lvl>
    <w:lvl w:ilvl="2" w:tplc="267CD17C">
      <w:start w:val="1"/>
      <w:numFmt w:val="lowerRoman"/>
      <w:lvlText w:val="%3."/>
      <w:lvlJc w:val="right"/>
      <w:pPr>
        <w:ind w:left="2160" w:hanging="180"/>
      </w:pPr>
    </w:lvl>
    <w:lvl w:ilvl="3" w:tplc="19D2FDF4">
      <w:start w:val="1"/>
      <w:numFmt w:val="decimal"/>
      <w:lvlText w:val="%4."/>
      <w:lvlJc w:val="left"/>
      <w:pPr>
        <w:ind w:left="2880" w:hanging="360"/>
      </w:pPr>
    </w:lvl>
    <w:lvl w:ilvl="4" w:tplc="FE86DFC4">
      <w:start w:val="1"/>
      <w:numFmt w:val="lowerLetter"/>
      <w:lvlText w:val="%5."/>
      <w:lvlJc w:val="left"/>
      <w:pPr>
        <w:ind w:left="3600" w:hanging="360"/>
      </w:pPr>
    </w:lvl>
    <w:lvl w:ilvl="5" w:tplc="206AF144">
      <w:start w:val="1"/>
      <w:numFmt w:val="lowerRoman"/>
      <w:lvlText w:val="%6."/>
      <w:lvlJc w:val="right"/>
      <w:pPr>
        <w:ind w:left="4320" w:hanging="180"/>
      </w:pPr>
    </w:lvl>
    <w:lvl w:ilvl="6" w:tplc="6A92E79E">
      <w:start w:val="1"/>
      <w:numFmt w:val="decimal"/>
      <w:lvlText w:val="%7."/>
      <w:lvlJc w:val="left"/>
      <w:pPr>
        <w:ind w:left="5040" w:hanging="360"/>
      </w:pPr>
    </w:lvl>
    <w:lvl w:ilvl="7" w:tplc="5FA84412">
      <w:start w:val="1"/>
      <w:numFmt w:val="lowerLetter"/>
      <w:lvlText w:val="%8."/>
      <w:lvlJc w:val="left"/>
      <w:pPr>
        <w:ind w:left="5760" w:hanging="360"/>
      </w:pPr>
    </w:lvl>
    <w:lvl w:ilvl="8" w:tplc="CD246CB6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432200"/>
    <w:multiLevelType w:val="hybridMultilevel"/>
    <w:tmpl w:val="1B8E684A"/>
    <w:lvl w:ilvl="0" w:tplc="081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6" w15:restartNumberingAfterBreak="0">
    <w:nsid w:val="4FB92BAA"/>
    <w:multiLevelType w:val="hybridMultilevel"/>
    <w:tmpl w:val="960257E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DA984D"/>
    <w:multiLevelType w:val="hybridMultilevel"/>
    <w:tmpl w:val="9E86052C"/>
    <w:lvl w:ilvl="0" w:tplc="C8E809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62CE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3728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4A63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86F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FA94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407E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BCA4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220F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820DB3"/>
    <w:multiLevelType w:val="hybridMultilevel"/>
    <w:tmpl w:val="45F64BB2"/>
    <w:lvl w:ilvl="0" w:tplc="395493AA">
      <w:start w:val="1"/>
      <w:numFmt w:val="decimal"/>
      <w:pStyle w:val="Numberedlist"/>
      <w:lvlText w:val="%1."/>
      <w:lvlJc w:val="left"/>
      <w:pPr>
        <w:tabs>
          <w:tab w:val="num" w:pos="900"/>
        </w:tabs>
        <w:ind w:left="9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270DB6"/>
    <w:multiLevelType w:val="hybridMultilevel"/>
    <w:tmpl w:val="407067F6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632A11A3"/>
    <w:multiLevelType w:val="hybridMultilevel"/>
    <w:tmpl w:val="27C41446"/>
    <w:lvl w:ilvl="0" w:tplc="1B54B3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8E974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1C263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5451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DC67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46DC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1E26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B8EB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1063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3049E1"/>
    <w:multiLevelType w:val="multilevel"/>
    <w:tmpl w:val="A70AA0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2" w15:restartNumberingAfterBreak="0">
    <w:nsid w:val="654960C9"/>
    <w:multiLevelType w:val="hybridMultilevel"/>
    <w:tmpl w:val="BA76B0A8"/>
    <w:lvl w:ilvl="0" w:tplc="81704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D99002"/>
    <w:multiLevelType w:val="hybridMultilevel"/>
    <w:tmpl w:val="FEF0F08A"/>
    <w:lvl w:ilvl="0" w:tplc="676876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96E6A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878E7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C2A7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2A94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98BD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1E7B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A404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2E45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5535FB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6F486E4A"/>
    <w:multiLevelType w:val="hybridMultilevel"/>
    <w:tmpl w:val="23E45BB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340AC8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7750CF64"/>
    <w:multiLevelType w:val="multilevel"/>
    <w:tmpl w:val="3140F1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8" w15:restartNumberingAfterBreak="0">
    <w:nsid w:val="78971A31"/>
    <w:multiLevelType w:val="hybridMultilevel"/>
    <w:tmpl w:val="092E67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A35A9A"/>
    <w:multiLevelType w:val="multilevel"/>
    <w:tmpl w:val="A37A134E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30" w15:restartNumberingAfterBreak="0">
    <w:nsid w:val="7F8F5919"/>
    <w:multiLevelType w:val="hybridMultilevel"/>
    <w:tmpl w:val="3F6A39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157512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98092489">
    <w:abstractNumId w:val="21"/>
  </w:num>
  <w:num w:numId="3" w16cid:durableId="219904805">
    <w:abstractNumId w:val="5"/>
  </w:num>
  <w:num w:numId="4" w16cid:durableId="1187213843">
    <w:abstractNumId w:val="29"/>
  </w:num>
  <w:num w:numId="5" w16cid:durableId="827477402">
    <w:abstractNumId w:val="1"/>
  </w:num>
  <w:num w:numId="6" w16cid:durableId="1298561187">
    <w:abstractNumId w:val="15"/>
  </w:num>
  <w:num w:numId="7" w16cid:durableId="1490638927">
    <w:abstractNumId w:val="14"/>
  </w:num>
  <w:num w:numId="8" w16cid:durableId="988050102">
    <w:abstractNumId w:val="28"/>
  </w:num>
  <w:num w:numId="9" w16cid:durableId="1439762704">
    <w:abstractNumId w:val="19"/>
  </w:num>
  <w:num w:numId="10" w16cid:durableId="16782039">
    <w:abstractNumId w:val="0"/>
  </w:num>
  <w:num w:numId="11" w16cid:durableId="1619750413">
    <w:abstractNumId w:val="7"/>
  </w:num>
  <w:num w:numId="12" w16cid:durableId="1351104554">
    <w:abstractNumId w:val="11"/>
  </w:num>
  <w:num w:numId="13" w16cid:durableId="684749034">
    <w:abstractNumId w:val="30"/>
  </w:num>
  <w:num w:numId="14" w16cid:durableId="1820490605">
    <w:abstractNumId w:val="17"/>
  </w:num>
  <w:num w:numId="15" w16cid:durableId="1346328341">
    <w:abstractNumId w:val="23"/>
  </w:num>
  <w:num w:numId="16" w16cid:durableId="94979663">
    <w:abstractNumId w:val="27"/>
  </w:num>
  <w:num w:numId="17" w16cid:durableId="364604563">
    <w:abstractNumId w:val="20"/>
  </w:num>
  <w:num w:numId="18" w16cid:durableId="268860323">
    <w:abstractNumId w:val="6"/>
  </w:num>
  <w:num w:numId="19" w16cid:durableId="1366177518">
    <w:abstractNumId w:val="2"/>
  </w:num>
  <w:num w:numId="20" w16cid:durableId="1759787561">
    <w:abstractNumId w:val="25"/>
  </w:num>
  <w:num w:numId="21" w16cid:durableId="654838766">
    <w:abstractNumId w:val="16"/>
  </w:num>
  <w:num w:numId="22" w16cid:durableId="107622274">
    <w:abstractNumId w:val="12"/>
  </w:num>
  <w:num w:numId="23" w16cid:durableId="1271429765">
    <w:abstractNumId w:val="4"/>
  </w:num>
  <w:num w:numId="24" w16cid:durableId="1831483646">
    <w:abstractNumId w:val="9"/>
  </w:num>
  <w:num w:numId="25" w16cid:durableId="270553624">
    <w:abstractNumId w:val="13"/>
  </w:num>
  <w:num w:numId="26" w16cid:durableId="1396271345">
    <w:abstractNumId w:val="24"/>
  </w:num>
  <w:num w:numId="27" w16cid:durableId="2128693726">
    <w:abstractNumId w:val="26"/>
  </w:num>
  <w:num w:numId="28" w16cid:durableId="1931235135">
    <w:abstractNumId w:val="10"/>
  </w:num>
  <w:num w:numId="29" w16cid:durableId="1903827256">
    <w:abstractNumId w:val="3"/>
  </w:num>
  <w:num w:numId="30" w16cid:durableId="1175460012">
    <w:abstractNumId w:val="22"/>
  </w:num>
  <w:num w:numId="31" w16cid:durableId="1889611192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403"/>
    <w:rsid w:val="00000361"/>
    <w:rsid w:val="00000BAD"/>
    <w:rsid w:val="00001759"/>
    <w:rsid w:val="00001B91"/>
    <w:rsid w:val="00001ECD"/>
    <w:rsid w:val="000027A9"/>
    <w:rsid w:val="00002DB0"/>
    <w:rsid w:val="0000366E"/>
    <w:rsid w:val="00003C87"/>
    <w:rsid w:val="00004B74"/>
    <w:rsid w:val="00004DB1"/>
    <w:rsid w:val="000051D0"/>
    <w:rsid w:val="00005648"/>
    <w:rsid w:val="00006317"/>
    <w:rsid w:val="000065E2"/>
    <w:rsid w:val="00007F60"/>
    <w:rsid w:val="000116B7"/>
    <w:rsid w:val="0001194D"/>
    <w:rsid w:val="0001382F"/>
    <w:rsid w:val="00014511"/>
    <w:rsid w:val="00015507"/>
    <w:rsid w:val="000162CE"/>
    <w:rsid w:val="0001782B"/>
    <w:rsid w:val="0002060F"/>
    <w:rsid w:val="00020660"/>
    <w:rsid w:val="00020F62"/>
    <w:rsid w:val="000217BC"/>
    <w:rsid w:val="000226E8"/>
    <w:rsid w:val="00022C06"/>
    <w:rsid w:val="000234B3"/>
    <w:rsid w:val="000239E6"/>
    <w:rsid w:val="00024000"/>
    <w:rsid w:val="0002439B"/>
    <w:rsid w:val="00024815"/>
    <w:rsid w:val="00024AB6"/>
    <w:rsid w:val="00024F46"/>
    <w:rsid w:val="0002509C"/>
    <w:rsid w:val="00025521"/>
    <w:rsid w:val="000259CD"/>
    <w:rsid w:val="00025FF0"/>
    <w:rsid w:val="0002649A"/>
    <w:rsid w:val="0002657B"/>
    <w:rsid w:val="00026DA8"/>
    <w:rsid w:val="00027002"/>
    <w:rsid w:val="0002724F"/>
    <w:rsid w:val="00027F98"/>
    <w:rsid w:val="000300F1"/>
    <w:rsid w:val="0003041C"/>
    <w:rsid w:val="000307DA"/>
    <w:rsid w:val="000308C2"/>
    <w:rsid w:val="000308DE"/>
    <w:rsid w:val="00030964"/>
    <w:rsid w:val="0003116A"/>
    <w:rsid w:val="00032668"/>
    <w:rsid w:val="00032A40"/>
    <w:rsid w:val="00032B88"/>
    <w:rsid w:val="000335CE"/>
    <w:rsid w:val="00034306"/>
    <w:rsid w:val="00034338"/>
    <w:rsid w:val="00035106"/>
    <w:rsid w:val="0003532D"/>
    <w:rsid w:val="00035983"/>
    <w:rsid w:val="00035B1F"/>
    <w:rsid w:val="0003607A"/>
    <w:rsid w:val="00036230"/>
    <w:rsid w:val="00037A60"/>
    <w:rsid w:val="0004102D"/>
    <w:rsid w:val="000416FF"/>
    <w:rsid w:val="000417FA"/>
    <w:rsid w:val="0004224E"/>
    <w:rsid w:val="0004282D"/>
    <w:rsid w:val="00043B24"/>
    <w:rsid w:val="00043FFE"/>
    <w:rsid w:val="00044A69"/>
    <w:rsid w:val="00044BED"/>
    <w:rsid w:val="00044E01"/>
    <w:rsid w:val="000450CD"/>
    <w:rsid w:val="00045108"/>
    <w:rsid w:val="000451B9"/>
    <w:rsid w:val="000451BF"/>
    <w:rsid w:val="00045B51"/>
    <w:rsid w:val="00047C6E"/>
    <w:rsid w:val="000500A1"/>
    <w:rsid w:val="00050A44"/>
    <w:rsid w:val="0005147C"/>
    <w:rsid w:val="0005377D"/>
    <w:rsid w:val="00053B7C"/>
    <w:rsid w:val="00053DE1"/>
    <w:rsid w:val="00054142"/>
    <w:rsid w:val="00054159"/>
    <w:rsid w:val="00054D69"/>
    <w:rsid w:val="0005512A"/>
    <w:rsid w:val="00055198"/>
    <w:rsid w:val="0005542B"/>
    <w:rsid w:val="00055A77"/>
    <w:rsid w:val="00055C68"/>
    <w:rsid w:val="00055E9B"/>
    <w:rsid w:val="0005620D"/>
    <w:rsid w:val="00056500"/>
    <w:rsid w:val="00056512"/>
    <w:rsid w:val="00056A6F"/>
    <w:rsid w:val="00057C1F"/>
    <w:rsid w:val="000605CD"/>
    <w:rsid w:val="000612CA"/>
    <w:rsid w:val="000613F7"/>
    <w:rsid w:val="00061C89"/>
    <w:rsid w:val="0006260A"/>
    <w:rsid w:val="00062B47"/>
    <w:rsid w:val="000639CB"/>
    <w:rsid w:val="00063ABC"/>
    <w:rsid w:val="00063FFB"/>
    <w:rsid w:val="000652F7"/>
    <w:rsid w:val="00065C70"/>
    <w:rsid w:val="00066428"/>
    <w:rsid w:val="00066734"/>
    <w:rsid w:val="000668EC"/>
    <w:rsid w:val="00066C91"/>
    <w:rsid w:val="000676A6"/>
    <w:rsid w:val="00067F61"/>
    <w:rsid w:val="00070286"/>
    <w:rsid w:val="000705BD"/>
    <w:rsid w:val="00070D50"/>
    <w:rsid w:val="0007135E"/>
    <w:rsid w:val="0007146D"/>
    <w:rsid w:val="00071D9B"/>
    <w:rsid w:val="0007293F"/>
    <w:rsid w:val="000729E3"/>
    <w:rsid w:val="00072F4F"/>
    <w:rsid w:val="000736E8"/>
    <w:rsid w:val="00073F41"/>
    <w:rsid w:val="00074947"/>
    <w:rsid w:val="00074B2A"/>
    <w:rsid w:val="00075312"/>
    <w:rsid w:val="00075E4E"/>
    <w:rsid w:val="00075FB0"/>
    <w:rsid w:val="00076239"/>
    <w:rsid w:val="0007770A"/>
    <w:rsid w:val="00080305"/>
    <w:rsid w:val="0008039C"/>
    <w:rsid w:val="00080D07"/>
    <w:rsid w:val="00081F3B"/>
    <w:rsid w:val="0008351F"/>
    <w:rsid w:val="00083BCC"/>
    <w:rsid w:val="00083C5B"/>
    <w:rsid w:val="000840D4"/>
    <w:rsid w:val="0008532F"/>
    <w:rsid w:val="00085F54"/>
    <w:rsid w:val="00087CFF"/>
    <w:rsid w:val="00090DCB"/>
    <w:rsid w:val="00090F47"/>
    <w:rsid w:val="0009115D"/>
    <w:rsid w:val="000916D2"/>
    <w:rsid w:val="00091AA0"/>
    <w:rsid w:val="00091BE4"/>
    <w:rsid w:val="00091CFD"/>
    <w:rsid w:val="0009205B"/>
    <w:rsid w:val="00092507"/>
    <w:rsid w:val="000926D6"/>
    <w:rsid w:val="00092B4C"/>
    <w:rsid w:val="00092E93"/>
    <w:rsid w:val="00094355"/>
    <w:rsid w:val="000946AB"/>
    <w:rsid w:val="0009475A"/>
    <w:rsid w:val="00094A3A"/>
    <w:rsid w:val="00094CA0"/>
    <w:rsid w:val="00095A1B"/>
    <w:rsid w:val="00095DCA"/>
    <w:rsid w:val="0009635B"/>
    <w:rsid w:val="0009665C"/>
    <w:rsid w:val="00096D76"/>
    <w:rsid w:val="000975EE"/>
    <w:rsid w:val="000979A1"/>
    <w:rsid w:val="00097C7B"/>
    <w:rsid w:val="000A034B"/>
    <w:rsid w:val="000A12DC"/>
    <w:rsid w:val="000A139C"/>
    <w:rsid w:val="000A13F3"/>
    <w:rsid w:val="000A165D"/>
    <w:rsid w:val="000A1E3A"/>
    <w:rsid w:val="000A27C1"/>
    <w:rsid w:val="000A2D76"/>
    <w:rsid w:val="000A3385"/>
    <w:rsid w:val="000A354D"/>
    <w:rsid w:val="000A376D"/>
    <w:rsid w:val="000A4D53"/>
    <w:rsid w:val="000A50CC"/>
    <w:rsid w:val="000A5364"/>
    <w:rsid w:val="000A598D"/>
    <w:rsid w:val="000A60EE"/>
    <w:rsid w:val="000A6400"/>
    <w:rsid w:val="000A66D4"/>
    <w:rsid w:val="000A7161"/>
    <w:rsid w:val="000A7724"/>
    <w:rsid w:val="000A781D"/>
    <w:rsid w:val="000B0059"/>
    <w:rsid w:val="000B0690"/>
    <w:rsid w:val="000B0CB2"/>
    <w:rsid w:val="000B1259"/>
    <w:rsid w:val="000B16A1"/>
    <w:rsid w:val="000B16BF"/>
    <w:rsid w:val="000B1862"/>
    <w:rsid w:val="000B2072"/>
    <w:rsid w:val="000B209E"/>
    <w:rsid w:val="000B22A5"/>
    <w:rsid w:val="000B39FC"/>
    <w:rsid w:val="000B5080"/>
    <w:rsid w:val="000B6FA1"/>
    <w:rsid w:val="000B7277"/>
    <w:rsid w:val="000B757B"/>
    <w:rsid w:val="000B7772"/>
    <w:rsid w:val="000C0767"/>
    <w:rsid w:val="000C1011"/>
    <w:rsid w:val="000C1AFE"/>
    <w:rsid w:val="000C1B84"/>
    <w:rsid w:val="000C3725"/>
    <w:rsid w:val="000C37DB"/>
    <w:rsid w:val="000C42F0"/>
    <w:rsid w:val="000C4A82"/>
    <w:rsid w:val="000C4AF9"/>
    <w:rsid w:val="000C5439"/>
    <w:rsid w:val="000C58CA"/>
    <w:rsid w:val="000C5EBF"/>
    <w:rsid w:val="000C63F6"/>
    <w:rsid w:val="000C68A9"/>
    <w:rsid w:val="000C6E2E"/>
    <w:rsid w:val="000C6F78"/>
    <w:rsid w:val="000C71C8"/>
    <w:rsid w:val="000C7286"/>
    <w:rsid w:val="000C73A0"/>
    <w:rsid w:val="000C7BDB"/>
    <w:rsid w:val="000C7D6C"/>
    <w:rsid w:val="000C7F53"/>
    <w:rsid w:val="000CD7A8"/>
    <w:rsid w:val="000D005B"/>
    <w:rsid w:val="000D17FE"/>
    <w:rsid w:val="000D1887"/>
    <w:rsid w:val="000D1E92"/>
    <w:rsid w:val="000D1F2B"/>
    <w:rsid w:val="000D1FE4"/>
    <w:rsid w:val="000D2868"/>
    <w:rsid w:val="000D291D"/>
    <w:rsid w:val="000D34B8"/>
    <w:rsid w:val="000D3B2C"/>
    <w:rsid w:val="000D40F5"/>
    <w:rsid w:val="000D45BE"/>
    <w:rsid w:val="000D4B4F"/>
    <w:rsid w:val="000D618C"/>
    <w:rsid w:val="000D647F"/>
    <w:rsid w:val="000D6D8D"/>
    <w:rsid w:val="000D6DF2"/>
    <w:rsid w:val="000E0C6B"/>
    <w:rsid w:val="000E162B"/>
    <w:rsid w:val="000E1887"/>
    <w:rsid w:val="000E2556"/>
    <w:rsid w:val="000E2F93"/>
    <w:rsid w:val="000E3858"/>
    <w:rsid w:val="000E3EB0"/>
    <w:rsid w:val="000E5208"/>
    <w:rsid w:val="000E5402"/>
    <w:rsid w:val="000E55CE"/>
    <w:rsid w:val="000E5889"/>
    <w:rsid w:val="000E5EE7"/>
    <w:rsid w:val="000E6830"/>
    <w:rsid w:val="000E6EE3"/>
    <w:rsid w:val="000E7402"/>
    <w:rsid w:val="000E7B2F"/>
    <w:rsid w:val="000E7D8A"/>
    <w:rsid w:val="000F07AF"/>
    <w:rsid w:val="000F12CB"/>
    <w:rsid w:val="000F16D3"/>
    <w:rsid w:val="000F1802"/>
    <w:rsid w:val="000F1873"/>
    <w:rsid w:val="000F2878"/>
    <w:rsid w:val="000F2946"/>
    <w:rsid w:val="000F2947"/>
    <w:rsid w:val="000F3CD8"/>
    <w:rsid w:val="000F4120"/>
    <w:rsid w:val="000F5025"/>
    <w:rsid w:val="000F5645"/>
    <w:rsid w:val="000F5865"/>
    <w:rsid w:val="000F65F7"/>
    <w:rsid w:val="000F6726"/>
    <w:rsid w:val="000F6830"/>
    <w:rsid w:val="000F7ACD"/>
    <w:rsid w:val="0010033C"/>
    <w:rsid w:val="0010086D"/>
    <w:rsid w:val="001013CF"/>
    <w:rsid w:val="00101CC5"/>
    <w:rsid w:val="00101E37"/>
    <w:rsid w:val="00102301"/>
    <w:rsid w:val="00102566"/>
    <w:rsid w:val="00102D03"/>
    <w:rsid w:val="001032EB"/>
    <w:rsid w:val="00103539"/>
    <w:rsid w:val="00103837"/>
    <w:rsid w:val="00103AC3"/>
    <w:rsid w:val="0010456C"/>
    <w:rsid w:val="00104BB3"/>
    <w:rsid w:val="00105BA4"/>
    <w:rsid w:val="001061D5"/>
    <w:rsid w:val="00106610"/>
    <w:rsid w:val="00107422"/>
    <w:rsid w:val="001076AF"/>
    <w:rsid w:val="0010773C"/>
    <w:rsid w:val="00107ED8"/>
    <w:rsid w:val="00110289"/>
    <w:rsid w:val="00110658"/>
    <w:rsid w:val="00110907"/>
    <w:rsid w:val="00110953"/>
    <w:rsid w:val="00110E6E"/>
    <w:rsid w:val="0011238E"/>
    <w:rsid w:val="0011270D"/>
    <w:rsid w:val="001127EE"/>
    <w:rsid w:val="00114A4E"/>
    <w:rsid w:val="001150F4"/>
    <w:rsid w:val="00115182"/>
    <w:rsid w:val="00115718"/>
    <w:rsid w:val="00115BE4"/>
    <w:rsid w:val="001160D7"/>
    <w:rsid w:val="001163B2"/>
    <w:rsid w:val="00116638"/>
    <w:rsid w:val="00116D52"/>
    <w:rsid w:val="00116E63"/>
    <w:rsid w:val="0011708D"/>
    <w:rsid w:val="00117650"/>
    <w:rsid w:val="00120525"/>
    <w:rsid w:val="00120736"/>
    <w:rsid w:val="0012154D"/>
    <w:rsid w:val="00121FDB"/>
    <w:rsid w:val="00122EF4"/>
    <w:rsid w:val="001234FC"/>
    <w:rsid w:val="001246D4"/>
    <w:rsid w:val="0012474E"/>
    <w:rsid w:val="00124D4A"/>
    <w:rsid w:val="0012502A"/>
    <w:rsid w:val="001253DA"/>
    <w:rsid w:val="0012546E"/>
    <w:rsid w:val="00125F42"/>
    <w:rsid w:val="00126027"/>
    <w:rsid w:val="0012625F"/>
    <w:rsid w:val="00126649"/>
    <w:rsid w:val="001266EC"/>
    <w:rsid w:val="00126790"/>
    <w:rsid w:val="001268C6"/>
    <w:rsid w:val="00126A04"/>
    <w:rsid w:val="00126F25"/>
    <w:rsid w:val="0012793D"/>
    <w:rsid w:val="00127C33"/>
    <w:rsid w:val="001301E0"/>
    <w:rsid w:val="001302BE"/>
    <w:rsid w:val="00130320"/>
    <w:rsid w:val="00130A3B"/>
    <w:rsid w:val="00130C3C"/>
    <w:rsid w:val="00130E99"/>
    <w:rsid w:val="00131142"/>
    <w:rsid w:val="0013121D"/>
    <w:rsid w:val="001317BE"/>
    <w:rsid w:val="001318C1"/>
    <w:rsid w:val="00132C83"/>
    <w:rsid w:val="00132D69"/>
    <w:rsid w:val="00133A14"/>
    <w:rsid w:val="001340DB"/>
    <w:rsid w:val="00134D74"/>
    <w:rsid w:val="00134DC4"/>
    <w:rsid w:val="00134FC4"/>
    <w:rsid w:val="001352A5"/>
    <w:rsid w:val="00135B18"/>
    <w:rsid w:val="00135D0C"/>
    <w:rsid w:val="0013643E"/>
    <w:rsid w:val="00136732"/>
    <w:rsid w:val="00136AAD"/>
    <w:rsid w:val="00136F27"/>
    <w:rsid w:val="001371D9"/>
    <w:rsid w:val="00140902"/>
    <w:rsid w:val="00140E46"/>
    <w:rsid w:val="0014109B"/>
    <w:rsid w:val="0014112A"/>
    <w:rsid w:val="001411C1"/>
    <w:rsid w:val="00141404"/>
    <w:rsid w:val="00141447"/>
    <w:rsid w:val="0014179A"/>
    <w:rsid w:val="001418CA"/>
    <w:rsid w:val="00141B8E"/>
    <w:rsid w:val="00141C01"/>
    <w:rsid w:val="001429E1"/>
    <w:rsid w:val="00142AE5"/>
    <w:rsid w:val="00142D2D"/>
    <w:rsid w:val="001432FC"/>
    <w:rsid w:val="00143651"/>
    <w:rsid w:val="0014368F"/>
    <w:rsid w:val="00143978"/>
    <w:rsid w:val="0014498A"/>
    <w:rsid w:val="001455F0"/>
    <w:rsid w:val="001456C1"/>
    <w:rsid w:val="001457DF"/>
    <w:rsid w:val="00145C51"/>
    <w:rsid w:val="00146AC6"/>
    <w:rsid w:val="00147C48"/>
    <w:rsid w:val="00147C8A"/>
    <w:rsid w:val="00150C56"/>
    <w:rsid w:val="00150D1B"/>
    <w:rsid w:val="00151B45"/>
    <w:rsid w:val="001521EE"/>
    <w:rsid w:val="001523CF"/>
    <w:rsid w:val="00152A2C"/>
    <w:rsid w:val="00152C6E"/>
    <w:rsid w:val="0015329A"/>
    <w:rsid w:val="0015364E"/>
    <w:rsid w:val="00153B2F"/>
    <w:rsid w:val="00154371"/>
    <w:rsid w:val="001551D0"/>
    <w:rsid w:val="00155C20"/>
    <w:rsid w:val="00155C28"/>
    <w:rsid w:val="001561A9"/>
    <w:rsid w:val="0015670E"/>
    <w:rsid w:val="00157E29"/>
    <w:rsid w:val="00160990"/>
    <w:rsid w:val="0016188E"/>
    <w:rsid w:val="00161C00"/>
    <w:rsid w:val="00161C83"/>
    <w:rsid w:val="00162734"/>
    <w:rsid w:val="00163414"/>
    <w:rsid w:val="00163BFA"/>
    <w:rsid w:val="00164003"/>
    <w:rsid w:val="00164211"/>
    <w:rsid w:val="00164219"/>
    <w:rsid w:val="00164787"/>
    <w:rsid w:val="001648A9"/>
    <w:rsid w:val="00164E10"/>
    <w:rsid w:val="001658F4"/>
    <w:rsid w:val="00165D6C"/>
    <w:rsid w:val="00166D23"/>
    <w:rsid w:val="00167AFB"/>
    <w:rsid w:val="00170343"/>
    <w:rsid w:val="00170466"/>
    <w:rsid w:val="00170745"/>
    <w:rsid w:val="00170C65"/>
    <w:rsid w:val="0017168D"/>
    <w:rsid w:val="00171710"/>
    <w:rsid w:val="00171A9E"/>
    <w:rsid w:val="00172633"/>
    <w:rsid w:val="00172C10"/>
    <w:rsid w:val="00172D53"/>
    <w:rsid w:val="0017397B"/>
    <w:rsid w:val="0017407B"/>
    <w:rsid w:val="00174599"/>
    <w:rsid w:val="001746FF"/>
    <w:rsid w:val="00174BD2"/>
    <w:rsid w:val="00174C5F"/>
    <w:rsid w:val="00174D90"/>
    <w:rsid w:val="00175395"/>
    <w:rsid w:val="0017598B"/>
    <w:rsid w:val="00175AB7"/>
    <w:rsid w:val="001763FC"/>
    <w:rsid w:val="0017646C"/>
    <w:rsid w:val="0017706B"/>
    <w:rsid w:val="00177692"/>
    <w:rsid w:val="00177D1C"/>
    <w:rsid w:val="00180227"/>
    <w:rsid w:val="00180E14"/>
    <w:rsid w:val="00181066"/>
    <w:rsid w:val="00181A18"/>
    <w:rsid w:val="00181A62"/>
    <w:rsid w:val="0018206D"/>
    <w:rsid w:val="00182505"/>
    <w:rsid w:val="00182702"/>
    <w:rsid w:val="00182959"/>
    <w:rsid w:val="00182B7B"/>
    <w:rsid w:val="0018317C"/>
    <w:rsid w:val="00183226"/>
    <w:rsid w:val="00183AC8"/>
    <w:rsid w:val="001840B2"/>
    <w:rsid w:val="0018443E"/>
    <w:rsid w:val="00184E3F"/>
    <w:rsid w:val="00185100"/>
    <w:rsid w:val="00185521"/>
    <w:rsid w:val="0018591B"/>
    <w:rsid w:val="0018639E"/>
    <w:rsid w:val="0019098B"/>
    <w:rsid w:val="00190AC6"/>
    <w:rsid w:val="00191EAF"/>
    <w:rsid w:val="001924F1"/>
    <w:rsid w:val="00192718"/>
    <w:rsid w:val="00192731"/>
    <w:rsid w:val="00192A1E"/>
    <w:rsid w:val="00192B90"/>
    <w:rsid w:val="00192DA2"/>
    <w:rsid w:val="00193A44"/>
    <w:rsid w:val="00193D0F"/>
    <w:rsid w:val="001944DA"/>
    <w:rsid w:val="00194522"/>
    <w:rsid w:val="0019469E"/>
    <w:rsid w:val="00194F3E"/>
    <w:rsid w:val="00194FF9"/>
    <w:rsid w:val="00195348"/>
    <w:rsid w:val="00195B32"/>
    <w:rsid w:val="00195D89"/>
    <w:rsid w:val="00196CE3"/>
    <w:rsid w:val="00196DFE"/>
    <w:rsid w:val="001972A4"/>
    <w:rsid w:val="001972B7"/>
    <w:rsid w:val="001975B8"/>
    <w:rsid w:val="00197728"/>
    <w:rsid w:val="00197DD5"/>
    <w:rsid w:val="001A1100"/>
    <w:rsid w:val="001A1279"/>
    <w:rsid w:val="001A13E9"/>
    <w:rsid w:val="001A15E5"/>
    <w:rsid w:val="001A1A12"/>
    <w:rsid w:val="001A211E"/>
    <w:rsid w:val="001A30C0"/>
    <w:rsid w:val="001A390F"/>
    <w:rsid w:val="001A3A63"/>
    <w:rsid w:val="001A41BB"/>
    <w:rsid w:val="001A423B"/>
    <w:rsid w:val="001A4337"/>
    <w:rsid w:val="001A52A7"/>
    <w:rsid w:val="001A5921"/>
    <w:rsid w:val="001A5D71"/>
    <w:rsid w:val="001A614D"/>
    <w:rsid w:val="001A71FB"/>
    <w:rsid w:val="001A7400"/>
    <w:rsid w:val="001A76F4"/>
    <w:rsid w:val="001A7705"/>
    <w:rsid w:val="001B022A"/>
    <w:rsid w:val="001B04AA"/>
    <w:rsid w:val="001B06AC"/>
    <w:rsid w:val="001B0BEC"/>
    <w:rsid w:val="001B1228"/>
    <w:rsid w:val="001B1799"/>
    <w:rsid w:val="001B1982"/>
    <w:rsid w:val="001B30F3"/>
    <w:rsid w:val="001B373A"/>
    <w:rsid w:val="001B3D4B"/>
    <w:rsid w:val="001B473D"/>
    <w:rsid w:val="001B4B34"/>
    <w:rsid w:val="001B5300"/>
    <w:rsid w:val="001B5C79"/>
    <w:rsid w:val="001B5DB4"/>
    <w:rsid w:val="001B64BB"/>
    <w:rsid w:val="001B67F6"/>
    <w:rsid w:val="001B72F1"/>
    <w:rsid w:val="001B744C"/>
    <w:rsid w:val="001B7867"/>
    <w:rsid w:val="001B7948"/>
    <w:rsid w:val="001B7E4F"/>
    <w:rsid w:val="001C00CC"/>
    <w:rsid w:val="001C00D0"/>
    <w:rsid w:val="001C02A1"/>
    <w:rsid w:val="001C030F"/>
    <w:rsid w:val="001C056D"/>
    <w:rsid w:val="001C0DCE"/>
    <w:rsid w:val="001C11FE"/>
    <w:rsid w:val="001C14F5"/>
    <w:rsid w:val="001C2296"/>
    <w:rsid w:val="001C2774"/>
    <w:rsid w:val="001C2959"/>
    <w:rsid w:val="001C2978"/>
    <w:rsid w:val="001C32D3"/>
    <w:rsid w:val="001C47AF"/>
    <w:rsid w:val="001C4CDD"/>
    <w:rsid w:val="001C4DF4"/>
    <w:rsid w:val="001C4F36"/>
    <w:rsid w:val="001C5550"/>
    <w:rsid w:val="001C6138"/>
    <w:rsid w:val="001C69D7"/>
    <w:rsid w:val="001C6C47"/>
    <w:rsid w:val="001C7181"/>
    <w:rsid w:val="001C725F"/>
    <w:rsid w:val="001C7519"/>
    <w:rsid w:val="001C796B"/>
    <w:rsid w:val="001D096D"/>
    <w:rsid w:val="001D0A4D"/>
    <w:rsid w:val="001D0EFD"/>
    <w:rsid w:val="001D1B82"/>
    <w:rsid w:val="001D252A"/>
    <w:rsid w:val="001D35D9"/>
    <w:rsid w:val="001D37D5"/>
    <w:rsid w:val="001D575B"/>
    <w:rsid w:val="001D5C04"/>
    <w:rsid w:val="001D5E7D"/>
    <w:rsid w:val="001D7144"/>
    <w:rsid w:val="001D79CD"/>
    <w:rsid w:val="001E0A2C"/>
    <w:rsid w:val="001E0C51"/>
    <w:rsid w:val="001E0D64"/>
    <w:rsid w:val="001E1403"/>
    <w:rsid w:val="001E1CF6"/>
    <w:rsid w:val="001E1D3D"/>
    <w:rsid w:val="001E2D6E"/>
    <w:rsid w:val="001E3376"/>
    <w:rsid w:val="001E35E4"/>
    <w:rsid w:val="001E3B94"/>
    <w:rsid w:val="001E4B7F"/>
    <w:rsid w:val="001E4C94"/>
    <w:rsid w:val="001E4F31"/>
    <w:rsid w:val="001E5027"/>
    <w:rsid w:val="001E5FA1"/>
    <w:rsid w:val="001E658F"/>
    <w:rsid w:val="001E65B1"/>
    <w:rsid w:val="001E7470"/>
    <w:rsid w:val="001E754A"/>
    <w:rsid w:val="001E7841"/>
    <w:rsid w:val="001E7EE5"/>
    <w:rsid w:val="001F12BA"/>
    <w:rsid w:val="001F178F"/>
    <w:rsid w:val="001F1A20"/>
    <w:rsid w:val="001F1B2A"/>
    <w:rsid w:val="001F1F1D"/>
    <w:rsid w:val="001F1F3C"/>
    <w:rsid w:val="001F2610"/>
    <w:rsid w:val="001F421B"/>
    <w:rsid w:val="001F48B2"/>
    <w:rsid w:val="001F4D4E"/>
    <w:rsid w:val="001F4EAE"/>
    <w:rsid w:val="001F4FE2"/>
    <w:rsid w:val="001F5338"/>
    <w:rsid w:val="001F53E2"/>
    <w:rsid w:val="001F5F0C"/>
    <w:rsid w:val="001F6377"/>
    <w:rsid w:val="001F6DEE"/>
    <w:rsid w:val="001F6F5D"/>
    <w:rsid w:val="001F7059"/>
    <w:rsid w:val="001F7389"/>
    <w:rsid w:val="001F7431"/>
    <w:rsid w:val="001F7A36"/>
    <w:rsid w:val="001F7A64"/>
    <w:rsid w:val="001F7B76"/>
    <w:rsid w:val="0020036F"/>
    <w:rsid w:val="00201263"/>
    <w:rsid w:val="00201CB3"/>
    <w:rsid w:val="00202035"/>
    <w:rsid w:val="0020207E"/>
    <w:rsid w:val="00202093"/>
    <w:rsid w:val="00202FB6"/>
    <w:rsid w:val="002032A7"/>
    <w:rsid w:val="00203FC0"/>
    <w:rsid w:val="0020416E"/>
    <w:rsid w:val="00204A5E"/>
    <w:rsid w:val="00204FD8"/>
    <w:rsid w:val="00205174"/>
    <w:rsid w:val="002056CB"/>
    <w:rsid w:val="00205CE5"/>
    <w:rsid w:val="002061CE"/>
    <w:rsid w:val="00206228"/>
    <w:rsid w:val="0020753C"/>
    <w:rsid w:val="00207F2D"/>
    <w:rsid w:val="00210183"/>
    <w:rsid w:val="0021034A"/>
    <w:rsid w:val="00210B9E"/>
    <w:rsid w:val="00210ECB"/>
    <w:rsid w:val="002110B2"/>
    <w:rsid w:val="00211C39"/>
    <w:rsid w:val="0021295C"/>
    <w:rsid w:val="0021313A"/>
    <w:rsid w:val="00214204"/>
    <w:rsid w:val="002143B9"/>
    <w:rsid w:val="002148D4"/>
    <w:rsid w:val="00215E0C"/>
    <w:rsid w:val="0021624D"/>
    <w:rsid w:val="002162EF"/>
    <w:rsid w:val="00216B11"/>
    <w:rsid w:val="00216CBD"/>
    <w:rsid w:val="00216EBE"/>
    <w:rsid w:val="0021713F"/>
    <w:rsid w:val="00217C32"/>
    <w:rsid w:val="00220A9C"/>
    <w:rsid w:val="00220FF5"/>
    <w:rsid w:val="002218E2"/>
    <w:rsid w:val="002225F3"/>
    <w:rsid w:val="00223424"/>
    <w:rsid w:val="00223A4E"/>
    <w:rsid w:val="0022403C"/>
    <w:rsid w:val="002241BE"/>
    <w:rsid w:val="00224EC0"/>
    <w:rsid w:val="00225635"/>
    <w:rsid w:val="00227102"/>
    <w:rsid w:val="002272F1"/>
    <w:rsid w:val="00230B0B"/>
    <w:rsid w:val="00230EAC"/>
    <w:rsid w:val="00230FD9"/>
    <w:rsid w:val="00231881"/>
    <w:rsid w:val="00231FE7"/>
    <w:rsid w:val="00232551"/>
    <w:rsid w:val="002325D9"/>
    <w:rsid w:val="00232AAA"/>
    <w:rsid w:val="002334FF"/>
    <w:rsid w:val="002337FF"/>
    <w:rsid w:val="0023492E"/>
    <w:rsid w:val="00234EE6"/>
    <w:rsid w:val="0023500C"/>
    <w:rsid w:val="002365E9"/>
    <w:rsid w:val="0023683F"/>
    <w:rsid w:val="00236C82"/>
    <w:rsid w:val="002375CD"/>
    <w:rsid w:val="0023788D"/>
    <w:rsid w:val="0024000A"/>
    <w:rsid w:val="00240760"/>
    <w:rsid w:val="00241644"/>
    <w:rsid w:val="002419E4"/>
    <w:rsid w:val="00241C82"/>
    <w:rsid w:val="00241F0C"/>
    <w:rsid w:val="00242297"/>
    <w:rsid w:val="00242A40"/>
    <w:rsid w:val="00242C31"/>
    <w:rsid w:val="00242CF6"/>
    <w:rsid w:val="00242D12"/>
    <w:rsid w:val="0024300E"/>
    <w:rsid w:val="0024301F"/>
    <w:rsid w:val="00243915"/>
    <w:rsid w:val="00243AA2"/>
    <w:rsid w:val="0024400F"/>
    <w:rsid w:val="00244622"/>
    <w:rsid w:val="00244DB0"/>
    <w:rsid w:val="00244F28"/>
    <w:rsid w:val="0024535E"/>
    <w:rsid w:val="00245423"/>
    <w:rsid w:val="0024588A"/>
    <w:rsid w:val="00245FFC"/>
    <w:rsid w:val="002461C6"/>
    <w:rsid w:val="0024677D"/>
    <w:rsid w:val="002467D0"/>
    <w:rsid w:val="00246CC8"/>
    <w:rsid w:val="00246D46"/>
    <w:rsid w:val="00247990"/>
    <w:rsid w:val="00247B7E"/>
    <w:rsid w:val="00250176"/>
    <w:rsid w:val="00251411"/>
    <w:rsid w:val="00251DDB"/>
    <w:rsid w:val="00252F49"/>
    <w:rsid w:val="0025321D"/>
    <w:rsid w:val="0025393D"/>
    <w:rsid w:val="00254C62"/>
    <w:rsid w:val="0025520C"/>
    <w:rsid w:val="002552A7"/>
    <w:rsid w:val="002554AF"/>
    <w:rsid w:val="00255779"/>
    <w:rsid w:val="002561FF"/>
    <w:rsid w:val="00256501"/>
    <w:rsid w:val="00257E2B"/>
    <w:rsid w:val="00260F1C"/>
    <w:rsid w:val="002615F3"/>
    <w:rsid w:val="0026219E"/>
    <w:rsid w:val="002629E6"/>
    <w:rsid w:val="00262A93"/>
    <w:rsid w:val="002631A5"/>
    <w:rsid w:val="00263DFA"/>
    <w:rsid w:val="002642B1"/>
    <w:rsid w:val="00265859"/>
    <w:rsid w:val="00265D7C"/>
    <w:rsid w:val="00266A34"/>
    <w:rsid w:val="002670BD"/>
    <w:rsid w:val="002701C5"/>
    <w:rsid w:val="00270A61"/>
    <w:rsid w:val="00270BB1"/>
    <w:rsid w:val="00271257"/>
    <w:rsid w:val="00271821"/>
    <w:rsid w:val="00271F6C"/>
    <w:rsid w:val="0027274B"/>
    <w:rsid w:val="00272858"/>
    <w:rsid w:val="002738CD"/>
    <w:rsid w:val="00273AC8"/>
    <w:rsid w:val="0027497E"/>
    <w:rsid w:val="0027499C"/>
    <w:rsid w:val="002750E4"/>
    <w:rsid w:val="00275A21"/>
    <w:rsid w:val="00276155"/>
    <w:rsid w:val="002761A0"/>
    <w:rsid w:val="002764F9"/>
    <w:rsid w:val="00276E91"/>
    <w:rsid w:val="002770FB"/>
    <w:rsid w:val="00277E06"/>
    <w:rsid w:val="002802C4"/>
    <w:rsid w:val="00280B66"/>
    <w:rsid w:val="0028178C"/>
    <w:rsid w:val="002818B5"/>
    <w:rsid w:val="00281AF0"/>
    <w:rsid w:val="00282106"/>
    <w:rsid w:val="00282429"/>
    <w:rsid w:val="00283654"/>
    <w:rsid w:val="002848FA"/>
    <w:rsid w:val="00284A55"/>
    <w:rsid w:val="00284F8D"/>
    <w:rsid w:val="0028530D"/>
    <w:rsid w:val="00285657"/>
    <w:rsid w:val="002857F8"/>
    <w:rsid w:val="00285D30"/>
    <w:rsid w:val="00285DBA"/>
    <w:rsid w:val="00285FE2"/>
    <w:rsid w:val="00286420"/>
    <w:rsid w:val="002864E3"/>
    <w:rsid w:val="00286533"/>
    <w:rsid w:val="00286ED2"/>
    <w:rsid w:val="00287854"/>
    <w:rsid w:val="00290583"/>
    <w:rsid w:val="00290761"/>
    <w:rsid w:val="00290995"/>
    <w:rsid w:val="00290BAC"/>
    <w:rsid w:val="0029137D"/>
    <w:rsid w:val="00291A37"/>
    <w:rsid w:val="00291CF5"/>
    <w:rsid w:val="00292B99"/>
    <w:rsid w:val="0029302C"/>
    <w:rsid w:val="00293BE1"/>
    <w:rsid w:val="0029412E"/>
    <w:rsid w:val="002942B1"/>
    <w:rsid w:val="0029565A"/>
    <w:rsid w:val="002956CA"/>
    <w:rsid w:val="00295A7D"/>
    <w:rsid w:val="002964B2"/>
    <w:rsid w:val="00296533"/>
    <w:rsid w:val="0029704B"/>
    <w:rsid w:val="00297303"/>
    <w:rsid w:val="002974C0"/>
    <w:rsid w:val="002A0631"/>
    <w:rsid w:val="002A0B52"/>
    <w:rsid w:val="002A1089"/>
    <w:rsid w:val="002A12D5"/>
    <w:rsid w:val="002A15DC"/>
    <w:rsid w:val="002A1643"/>
    <w:rsid w:val="002A1C6E"/>
    <w:rsid w:val="002A252B"/>
    <w:rsid w:val="002A2771"/>
    <w:rsid w:val="002A36C3"/>
    <w:rsid w:val="002A3950"/>
    <w:rsid w:val="002A3D4F"/>
    <w:rsid w:val="002A4553"/>
    <w:rsid w:val="002A494F"/>
    <w:rsid w:val="002A49ED"/>
    <w:rsid w:val="002A52C4"/>
    <w:rsid w:val="002A559F"/>
    <w:rsid w:val="002A585C"/>
    <w:rsid w:val="002A5EFB"/>
    <w:rsid w:val="002A6546"/>
    <w:rsid w:val="002A66DB"/>
    <w:rsid w:val="002A688A"/>
    <w:rsid w:val="002A7EE4"/>
    <w:rsid w:val="002B0437"/>
    <w:rsid w:val="002B0449"/>
    <w:rsid w:val="002B0D9D"/>
    <w:rsid w:val="002B11EA"/>
    <w:rsid w:val="002B1ED3"/>
    <w:rsid w:val="002B2036"/>
    <w:rsid w:val="002B21A1"/>
    <w:rsid w:val="002B25CC"/>
    <w:rsid w:val="002B2FA8"/>
    <w:rsid w:val="002B3343"/>
    <w:rsid w:val="002B3E8F"/>
    <w:rsid w:val="002B412E"/>
    <w:rsid w:val="002B41B5"/>
    <w:rsid w:val="002B4A3A"/>
    <w:rsid w:val="002B4BF1"/>
    <w:rsid w:val="002B503C"/>
    <w:rsid w:val="002B543A"/>
    <w:rsid w:val="002B6511"/>
    <w:rsid w:val="002B7714"/>
    <w:rsid w:val="002C01A5"/>
    <w:rsid w:val="002C13D7"/>
    <w:rsid w:val="002C1631"/>
    <w:rsid w:val="002C206B"/>
    <w:rsid w:val="002C21E7"/>
    <w:rsid w:val="002C2342"/>
    <w:rsid w:val="002C2582"/>
    <w:rsid w:val="002C3070"/>
    <w:rsid w:val="002C328B"/>
    <w:rsid w:val="002C334C"/>
    <w:rsid w:val="002C336B"/>
    <w:rsid w:val="002C37D7"/>
    <w:rsid w:val="002C3A2C"/>
    <w:rsid w:val="002C4B01"/>
    <w:rsid w:val="002C4BE7"/>
    <w:rsid w:val="002C4EAC"/>
    <w:rsid w:val="002C5271"/>
    <w:rsid w:val="002C549E"/>
    <w:rsid w:val="002C611D"/>
    <w:rsid w:val="002C631F"/>
    <w:rsid w:val="002D0032"/>
    <w:rsid w:val="002D0D75"/>
    <w:rsid w:val="002D0DD6"/>
    <w:rsid w:val="002D0DFC"/>
    <w:rsid w:val="002D19F6"/>
    <w:rsid w:val="002D1DEA"/>
    <w:rsid w:val="002D20E6"/>
    <w:rsid w:val="002D2408"/>
    <w:rsid w:val="002D2569"/>
    <w:rsid w:val="002D335E"/>
    <w:rsid w:val="002D3749"/>
    <w:rsid w:val="002D3F97"/>
    <w:rsid w:val="002D4185"/>
    <w:rsid w:val="002D62DE"/>
    <w:rsid w:val="002D6426"/>
    <w:rsid w:val="002D6499"/>
    <w:rsid w:val="002D6E17"/>
    <w:rsid w:val="002D70C6"/>
    <w:rsid w:val="002D738A"/>
    <w:rsid w:val="002D75C0"/>
    <w:rsid w:val="002D7BD7"/>
    <w:rsid w:val="002E03CB"/>
    <w:rsid w:val="002E0B81"/>
    <w:rsid w:val="002E0C58"/>
    <w:rsid w:val="002E12D0"/>
    <w:rsid w:val="002E1389"/>
    <w:rsid w:val="002E1AF2"/>
    <w:rsid w:val="002E208E"/>
    <w:rsid w:val="002E3576"/>
    <w:rsid w:val="002E3B78"/>
    <w:rsid w:val="002E3C01"/>
    <w:rsid w:val="002E422A"/>
    <w:rsid w:val="002E47D0"/>
    <w:rsid w:val="002E4DE3"/>
    <w:rsid w:val="002E5731"/>
    <w:rsid w:val="002E5B1A"/>
    <w:rsid w:val="002E5BDD"/>
    <w:rsid w:val="002E6A76"/>
    <w:rsid w:val="002E6CB1"/>
    <w:rsid w:val="002E6E7F"/>
    <w:rsid w:val="002E718B"/>
    <w:rsid w:val="002E7361"/>
    <w:rsid w:val="002F015C"/>
    <w:rsid w:val="002F0D09"/>
    <w:rsid w:val="002F119C"/>
    <w:rsid w:val="002F18A0"/>
    <w:rsid w:val="002F1F29"/>
    <w:rsid w:val="002F2AAB"/>
    <w:rsid w:val="002F3520"/>
    <w:rsid w:val="002F37DB"/>
    <w:rsid w:val="002F39DD"/>
    <w:rsid w:val="002F3D20"/>
    <w:rsid w:val="002F3E00"/>
    <w:rsid w:val="002F3EDF"/>
    <w:rsid w:val="002F41D0"/>
    <w:rsid w:val="002F4380"/>
    <w:rsid w:val="002F4595"/>
    <w:rsid w:val="002F4688"/>
    <w:rsid w:val="002F5E4C"/>
    <w:rsid w:val="002F5FE6"/>
    <w:rsid w:val="002F6EF2"/>
    <w:rsid w:val="002F71B4"/>
    <w:rsid w:val="002F72BB"/>
    <w:rsid w:val="002F770A"/>
    <w:rsid w:val="002F778B"/>
    <w:rsid w:val="002F789A"/>
    <w:rsid w:val="002F7E36"/>
    <w:rsid w:val="00300462"/>
    <w:rsid w:val="00301C01"/>
    <w:rsid w:val="003022F1"/>
    <w:rsid w:val="003027B3"/>
    <w:rsid w:val="00303305"/>
    <w:rsid w:val="00303AD2"/>
    <w:rsid w:val="00303C6B"/>
    <w:rsid w:val="00304F23"/>
    <w:rsid w:val="003052B4"/>
    <w:rsid w:val="003053AA"/>
    <w:rsid w:val="003057E7"/>
    <w:rsid w:val="00305872"/>
    <w:rsid w:val="00305CFF"/>
    <w:rsid w:val="003062B1"/>
    <w:rsid w:val="00306678"/>
    <w:rsid w:val="003071F2"/>
    <w:rsid w:val="00310498"/>
    <w:rsid w:val="00310812"/>
    <w:rsid w:val="0031242E"/>
    <w:rsid w:val="00312725"/>
    <w:rsid w:val="003127D8"/>
    <w:rsid w:val="00312DE9"/>
    <w:rsid w:val="003132C5"/>
    <w:rsid w:val="0031381A"/>
    <w:rsid w:val="00313846"/>
    <w:rsid w:val="00313D0C"/>
    <w:rsid w:val="00314105"/>
    <w:rsid w:val="003144FF"/>
    <w:rsid w:val="0031487C"/>
    <w:rsid w:val="0031548B"/>
    <w:rsid w:val="00315ABD"/>
    <w:rsid w:val="00315D9B"/>
    <w:rsid w:val="00316232"/>
    <w:rsid w:val="00316351"/>
    <w:rsid w:val="003167D4"/>
    <w:rsid w:val="00316D8D"/>
    <w:rsid w:val="0031730B"/>
    <w:rsid w:val="003175B2"/>
    <w:rsid w:val="00317AFC"/>
    <w:rsid w:val="00317F3A"/>
    <w:rsid w:val="00320AE7"/>
    <w:rsid w:val="00320D15"/>
    <w:rsid w:val="003218D2"/>
    <w:rsid w:val="00321B12"/>
    <w:rsid w:val="00322078"/>
    <w:rsid w:val="00322165"/>
    <w:rsid w:val="00322A8D"/>
    <w:rsid w:val="00322EF4"/>
    <w:rsid w:val="003233B1"/>
    <w:rsid w:val="0032395D"/>
    <w:rsid w:val="00323AA0"/>
    <w:rsid w:val="00323D28"/>
    <w:rsid w:val="00324A6C"/>
    <w:rsid w:val="00324FB1"/>
    <w:rsid w:val="0032506E"/>
    <w:rsid w:val="0032564D"/>
    <w:rsid w:val="00325686"/>
    <w:rsid w:val="003258EE"/>
    <w:rsid w:val="0032603A"/>
    <w:rsid w:val="0032618B"/>
    <w:rsid w:val="0032649B"/>
    <w:rsid w:val="00326B86"/>
    <w:rsid w:val="00326CC3"/>
    <w:rsid w:val="00326EF4"/>
    <w:rsid w:val="00327735"/>
    <w:rsid w:val="00327E9B"/>
    <w:rsid w:val="00330152"/>
    <w:rsid w:val="003319D1"/>
    <w:rsid w:val="00331AF2"/>
    <w:rsid w:val="0033242C"/>
    <w:rsid w:val="00333300"/>
    <w:rsid w:val="00334B06"/>
    <w:rsid w:val="00334BEC"/>
    <w:rsid w:val="00334C0C"/>
    <w:rsid w:val="00335343"/>
    <w:rsid w:val="00335A75"/>
    <w:rsid w:val="003362CD"/>
    <w:rsid w:val="00337083"/>
    <w:rsid w:val="00337831"/>
    <w:rsid w:val="00337BEE"/>
    <w:rsid w:val="00337CD6"/>
    <w:rsid w:val="00337FDF"/>
    <w:rsid w:val="003402BA"/>
    <w:rsid w:val="0034090C"/>
    <w:rsid w:val="003409D3"/>
    <w:rsid w:val="00340E09"/>
    <w:rsid w:val="00340EF3"/>
    <w:rsid w:val="00341FD6"/>
    <w:rsid w:val="003420B5"/>
    <w:rsid w:val="00342EE3"/>
    <w:rsid w:val="00342FF0"/>
    <w:rsid w:val="00343043"/>
    <w:rsid w:val="0034317C"/>
    <w:rsid w:val="00343744"/>
    <w:rsid w:val="003438E9"/>
    <w:rsid w:val="00343F74"/>
    <w:rsid w:val="003440A3"/>
    <w:rsid w:val="00344130"/>
    <w:rsid w:val="003445EB"/>
    <w:rsid w:val="0034519B"/>
    <w:rsid w:val="003451CF"/>
    <w:rsid w:val="00345BFF"/>
    <w:rsid w:val="00345C0D"/>
    <w:rsid w:val="00345FD9"/>
    <w:rsid w:val="00347229"/>
    <w:rsid w:val="003477CD"/>
    <w:rsid w:val="00347A8A"/>
    <w:rsid w:val="003500BB"/>
    <w:rsid w:val="003500FB"/>
    <w:rsid w:val="0035082B"/>
    <w:rsid w:val="00350900"/>
    <w:rsid w:val="00350BAF"/>
    <w:rsid w:val="00351287"/>
    <w:rsid w:val="00351A0A"/>
    <w:rsid w:val="00352244"/>
    <w:rsid w:val="0035239F"/>
    <w:rsid w:val="00352B26"/>
    <w:rsid w:val="00353440"/>
    <w:rsid w:val="0035371F"/>
    <w:rsid w:val="0035375F"/>
    <w:rsid w:val="003539EA"/>
    <w:rsid w:val="0035438A"/>
    <w:rsid w:val="00354510"/>
    <w:rsid w:val="0035468E"/>
    <w:rsid w:val="00354DC1"/>
    <w:rsid w:val="003553B3"/>
    <w:rsid w:val="00355416"/>
    <w:rsid w:val="003559FB"/>
    <w:rsid w:val="00355AB4"/>
    <w:rsid w:val="0035600F"/>
    <w:rsid w:val="003563C0"/>
    <w:rsid w:val="0035754A"/>
    <w:rsid w:val="003603BE"/>
    <w:rsid w:val="003605F0"/>
    <w:rsid w:val="00360790"/>
    <w:rsid w:val="003611EB"/>
    <w:rsid w:val="0036133B"/>
    <w:rsid w:val="0036184F"/>
    <w:rsid w:val="0036275D"/>
    <w:rsid w:val="00362CAA"/>
    <w:rsid w:val="00362E26"/>
    <w:rsid w:val="003638F0"/>
    <w:rsid w:val="0036392F"/>
    <w:rsid w:val="00364C26"/>
    <w:rsid w:val="00364DA8"/>
    <w:rsid w:val="00364E19"/>
    <w:rsid w:val="00365CB4"/>
    <w:rsid w:val="00366768"/>
    <w:rsid w:val="0036699E"/>
    <w:rsid w:val="00366D72"/>
    <w:rsid w:val="003674E7"/>
    <w:rsid w:val="00367BB3"/>
    <w:rsid w:val="00370254"/>
    <w:rsid w:val="003706A0"/>
    <w:rsid w:val="00370F7D"/>
    <w:rsid w:val="003716A1"/>
    <w:rsid w:val="00371E25"/>
    <w:rsid w:val="00372125"/>
    <w:rsid w:val="003728DD"/>
    <w:rsid w:val="00373C46"/>
    <w:rsid w:val="00373FE2"/>
    <w:rsid w:val="0037418B"/>
    <w:rsid w:val="003747E2"/>
    <w:rsid w:val="0037493F"/>
    <w:rsid w:val="00374DA2"/>
    <w:rsid w:val="00374EFC"/>
    <w:rsid w:val="00377853"/>
    <w:rsid w:val="00382084"/>
    <w:rsid w:val="00382314"/>
    <w:rsid w:val="0038252D"/>
    <w:rsid w:val="00382CE0"/>
    <w:rsid w:val="00382E50"/>
    <w:rsid w:val="00383FF6"/>
    <w:rsid w:val="00384103"/>
    <w:rsid w:val="0038419E"/>
    <w:rsid w:val="00384655"/>
    <w:rsid w:val="00384720"/>
    <w:rsid w:val="0038496E"/>
    <w:rsid w:val="00384B23"/>
    <w:rsid w:val="00384DBB"/>
    <w:rsid w:val="003858F0"/>
    <w:rsid w:val="00386789"/>
    <w:rsid w:val="00386C57"/>
    <w:rsid w:val="0038700A"/>
    <w:rsid w:val="003872A1"/>
    <w:rsid w:val="003873F6"/>
    <w:rsid w:val="00387490"/>
    <w:rsid w:val="00391C33"/>
    <w:rsid w:val="00391D42"/>
    <w:rsid w:val="00392765"/>
    <w:rsid w:val="003929D4"/>
    <w:rsid w:val="00392C6E"/>
    <w:rsid w:val="00392D05"/>
    <w:rsid w:val="00393192"/>
    <w:rsid w:val="003932EB"/>
    <w:rsid w:val="003934A8"/>
    <w:rsid w:val="00393710"/>
    <w:rsid w:val="003937C9"/>
    <w:rsid w:val="0039403B"/>
    <w:rsid w:val="00394370"/>
    <w:rsid w:val="00394BA0"/>
    <w:rsid w:val="003956E7"/>
    <w:rsid w:val="00395EC1"/>
    <w:rsid w:val="00395EF0"/>
    <w:rsid w:val="00397951"/>
    <w:rsid w:val="00397BE1"/>
    <w:rsid w:val="003A0098"/>
    <w:rsid w:val="003A0EE1"/>
    <w:rsid w:val="003A1518"/>
    <w:rsid w:val="003A175E"/>
    <w:rsid w:val="003A2999"/>
    <w:rsid w:val="003A3E88"/>
    <w:rsid w:val="003A4193"/>
    <w:rsid w:val="003A45C3"/>
    <w:rsid w:val="003A4A17"/>
    <w:rsid w:val="003A6BB1"/>
    <w:rsid w:val="003A723C"/>
    <w:rsid w:val="003A756B"/>
    <w:rsid w:val="003A7B56"/>
    <w:rsid w:val="003A7C57"/>
    <w:rsid w:val="003A7CDC"/>
    <w:rsid w:val="003B0038"/>
    <w:rsid w:val="003B00C8"/>
    <w:rsid w:val="003B15A4"/>
    <w:rsid w:val="003B263F"/>
    <w:rsid w:val="003B28A9"/>
    <w:rsid w:val="003B2FA3"/>
    <w:rsid w:val="003B3375"/>
    <w:rsid w:val="003B3576"/>
    <w:rsid w:val="003B38A3"/>
    <w:rsid w:val="003B3F35"/>
    <w:rsid w:val="003B4089"/>
    <w:rsid w:val="003B4493"/>
    <w:rsid w:val="003B47DB"/>
    <w:rsid w:val="003B4858"/>
    <w:rsid w:val="003B5A64"/>
    <w:rsid w:val="003B5AE0"/>
    <w:rsid w:val="003B5E64"/>
    <w:rsid w:val="003B64DF"/>
    <w:rsid w:val="003B6BC2"/>
    <w:rsid w:val="003B70C3"/>
    <w:rsid w:val="003B720B"/>
    <w:rsid w:val="003B7243"/>
    <w:rsid w:val="003B7A80"/>
    <w:rsid w:val="003B7F1E"/>
    <w:rsid w:val="003C08F2"/>
    <w:rsid w:val="003C0ACD"/>
    <w:rsid w:val="003C0BD0"/>
    <w:rsid w:val="003C149E"/>
    <w:rsid w:val="003C1901"/>
    <w:rsid w:val="003C23A0"/>
    <w:rsid w:val="003C326E"/>
    <w:rsid w:val="003C32B0"/>
    <w:rsid w:val="003C37EE"/>
    <w:rsid w:val="003C3EC3"/>
    <w:rsid w:val="003C4093"/>
    <w:rsid w:val="003C4E0D"/>
    <w:rsid w:val="003C53BC"/>
    <w:rsid w:val="003C5416"/>
    <w:rsid w:val="003C5BBB"/>
    <w:rsid w:val="003C770E"/>
    <w:rsid w:val="003C77C4"/>
    <w:rsid w:val="003C7B56"/>
    <w:rsid w:val="003D0495"/>
    <w:rsid w:val="003D058B"/>
    <w:rsid w:val="003D0F5D"/>
    <w:rsid w:val="003D16C9"/>
    <w:rsid w:val="003D1731"/>
    <w:rsid w:val="003D1A92"/>
    <w:rsid w:val="003D255F"/>
    <w:rsid w:val="003D282A"/>
    <w:rsid w:val="003D2F28"/>
    <w:rsid w:val="003D2F4E"/>
    <w:rsid w:val="003D30C4"/>
    <w:rsid w:val="003D4114"/>
    <w:rsid w:val="003D4939"/>
    <w:rsid w:val="003D49E4"/>
    <w:rsid w:val="003D5140"/>
    <w:rsid w:val="003D5852"/>
    <w:rsid w:val="003D5AEC"/>
    <w:rsid w:val="003D5D0E"/>
    <w:rsid w:val="003D69A5"/>
    <w:rsid w:val="003D7371"/>
    <w:rsid w:val="003D7A55"/>
    <w:rsid w:val="003D7D16"/>
    <w:rsid w:val="003E04E8"/>
    <w:rsid w:val="003E0546"/>
    <w:rsid w:val="003E0A36"/>
    <w:rsid w:val="003E0B30"/>
    <w:rsid w:val="003E0F7F"/>
    <w:rsid w:val="003E14A7"/>
    <w:rsid w:val="003E1849"/>
    <w:rsid w:val="003E1BF3"/>
    <w:rsid w:val="003E23CB"/>
    <w:rsid w:val="003E2552"/>
    <w:rsid w:val="003E2767"/>
    <w:rsid w:val="003E3062"/>
    <w:rsid w:val="003E333E"/>
    <w:rsid w:val="003E3427"/>
    <w:rsid w:val="003E54B7"/>
    <w:rsid w:val="003E5C19"/>
    <w:rsid w:val="003E68F8"/>
    <w:rsid w:val="003E6C16"/>
    <w:rsid w:val="003E6D9E"/>
    <w:rsid w:val="003E7032"/>
    <w:rsid w:val="003F0956"/>
    <w:rsid w:val="003F0F7A"/>
    <w:rsid w:val="003F14D7"/>
    <w:rsid w:val="003F17D5"/>
    <w:rsid w:val="003F2076"/>
    <w:rsid w:val="003F2251"/>
    <w:rsid w:val="003F3094"/>
    <w:rsid w:val="003F3126"/>
    <w:rsid w:val="003F39E5"/>
    <w:rsid w:val="003F3BF8"/>
    <w:rsid w:val="003F5B76"/>
    <w:rsid w:val="003F622F"/>
    <w:rsid w:val="003F6C15"/>
    <w:rsid w:val="003F6F38"/>
    <w:rsid w:val="00401467"/>
    <w:rsid w:val="00401A66"/>
    <w:rsid w:val="00401C94"/>
    <w:rsid w:val="00401FC0"/>
    <w:rsid w:val="00403787"/>
    <w:rsid w:val="00403817"/>
    <w:rsid w:val="00404159"/>
    <w:rsid w:val="004042C2"/>
    <w:rsid w:val="0040512A"/>
    <w:rsid w:val="00406722"/>
    <w:rsid w:val="00406BFA"/>
    <w:rsid w:val="004108FD"/>
    <w:rsid w:val="00410AA7"/>
    <w:rsid w:val="00410F55"/>
    <w:rsid w:val="00410FB8"/>
    <w:rsid w:val="00411A59"/>
    <w:rsid w:val="00411F88"/>
    <w:rsid w:val="00412210"/>
    <w:rsid w:val="004125DF"/>
    <w:rsid w:val="00412A1D"/>
    <w:rsid w:val="00412A7E"/>
    <w:rsid w:val="00413D09"/>
    <w:rsid w:val="00413FBC"/>
    <w:rsid w:val="004141BC"/>
    <w:rsid w:val="004143BE"/>
    <w:rsid w:val="0041443E"/>
    <w:rsid w:val="004147A5"/>
    <w:rsid w:val="00414D7B"/>
    <w:rsid w:val="00415E79"/>
    <w:rsid w:val="00415F2A"/>
    <w:rsid w:val="004160CF"/>
    <w:rsid w:val="00416B88"/>
    <w:rsid w:val="004170F3"/>
    <w:rsid w:val="00417668"/>
    <w:rsid w:val="00417812"/>
    <w:rsid w:val="004205A6"/>
    <w:rsid w:val="004205D3"/>
    <w:rsid w:val="00420863"/>
    <w:rsid w:val="00420A5B"/>
    <w:rsid w:val="00420D0F"/>
    <w:rsid w:val="00422FCA"/>
    <w:rsid w:val="004234B5"/>
    <w:rsid w:val="00423788"/>
    <w:rsid w:val="004237B1"/>
    <w:rsid w:val="004237D1"/>
    <w:rsid w:val="004240F9"/>
    <w:rsid w:val="0042451B"/>
    <w:rsid w:val="00424C37"/>
    <w:rsid w:val="00424EC2"/>
    <w:rsid w:val="00425002"/>
    <w:rsid w:val="00425DDC"/>
    <w:rsid w:val="00426D67"/>
    <w:rsid w:val="00426E3F"/>
    <w:rsid w:val="00427353"/>
    <w:rsid w:val="0042762C"/>
    <w:rsid w:val="00427A64"/>
    <w:rsid w:val="0042EDAD"/>
    <w:rsid w:val="00430B89"/>
    <w:rsid w:val="00430E13"/>
    <w:rsid w:val="00431B0A"/>
    <w:rsid w:val="00431C09"/>
    <w:rsid w:val="00432709"/>
    <w:rsid w:val="00432C8B"/>
    <w:rsid w:val="0043404B"/>
    <w:rsid w:val="004342D2"/>
    <w:rsid w:val="00434A7B"/>
    <w:rsid w:val="00434B29"/>
    <w:rsid w:val="004352DD"/>
    <w:rsid w:val="004358F5"/>
    <w:rsid w:val="00435D8F"/>
    <w:rsid w:val="00437967"/>
    <w:rsid w:val="00437A41"/>
    <w:rsid w:val="00437E2C"/>
    <w:rsid w:val="0044029F"/>
    <w:rsid w:val="00440BA6"/>
    <w:rsid w:val="00440BB4"/>
    <w:rsid w:val="004417A8"/>
    <w:rsid w:val="00442510"/>
    <w:rsid w:val="004429AC"/>
    <w:rsid w:val="00442A41"/>
    <w:rsid w:val="004438D5"/>
    <w:rsid w:val="00444B5C"/>
    <w:rsid w:val="00445074"/>
    <w:rsid w:val="0044536D"/>
    <w:rsid w:val="00445BE2"/>
    <w:rsid w:val="00445CB8"/>
    <w:rsid w:val="00445E5D"/>
    <w:rsid w:val="00445E67"/>
    <w:rsid w:val="00445E83"/>
    <w:rsid w:val="00445F72"/>
    <w:rsid w:val="0044600F"/>
    <w:rsid w:val="0044654A"/>
    <w:rsid w:val="00446DB6"/>
    <w:rsid w:val="00447B81"/>
    <w:rsid w:val="004503DD"/>
    <w:rsid w:val="00450F58"/>
    <w:rsid w:val="00450FFC"/>
    <w:rsid w:val="00451010"/>
    <w:rsid w:val="004512E8"/>
    <w:rsid w:val="00451417"/>
    <w:rsid w:val="00451761"/>
    <w:rsid w:val="00451B5D"/>
    <w:rsid w:val="00453896"/>
    <w:rsid w:val="004541AF"/>
    <w:rsid w:val="00454341"/>
    <w:rsid w:val="00454B74"/>
    <w:rsid w:val="00454EC6"/>
    <w:rsid w:val="00455883"/>
    <w:rsid w:val="004559C8"/>
    <w:rsid w:val="00455F75"/>
    <w:rsid w:val="00456E26"/>
    <w:rsid w:val="00456EE5"/>
    <w:rsid w:val="00457129"/>
    <w:rsid w:val="004572C1"/>
    <w:rsid w:val="004573D6"/>
    <w:rsid w:val="00457F09"/>
    <w:rsid w:val="00460CEF"/>
    <w:rsid w:val="00460E2D"/>
    <w:rsid w:val="00461021"/>
    <w:rsid w:val="004610FC"/>
    <w:rsid w:val="00461620"/>
    <w:rsid w:val="00461696"/>
    <w:rsid w:val="004627DE"/>
    <w:rsid w:val="0046295A"/>
    <w:rsid w:val="00463444"/>
    <w:rsid w:val="00463813"/>
    <w:rsid w:val="00463F1E"/>
    <w:rsid w:val="00464B9E"/>
    <w:rsid w:val="00465291"/>
    <w:rsid w:val="004665D9"/>
    <w:rsid w:val="004666D6"/>
    <w:rsid w:val="0046688E"/>
    <w:rsid w:val="00466EDD"/>
    <w:rsid w:val="00466F31"/>
    <w:rsid w:val="00466F7F"/>
    <w:rsid w:val="00467091"/>
    <w:rsid w:val="004673C9"/>
    <w:rsid w:val="004707AB"/>
    <w:rsid w:val="0047099D"/>
    <w:rsid w:val="00470A97"/>
    <w:rsid w:val="004712FD"/>
    <w:rsid w:val="0047178A"/>
    <w:rsid w:val="004722EC"/>
    <w:rsid w:val="004725AC"/>
    <w:rsid w:val="00472654"/>
    <w:rsid w:val="0047351F"/>
    <w:rsid w:val="00473B20"/>
    <w:rsid w:val="00473DC0"/>
    <w:rsid w:val="004743BD"/>
    <w:rsid w:val="0047465B"/>
    <w:rsid w:val="00475CD8"/>
    <w:rsid w:val="00476BBE"/>
    <w:rsid w:val="00476ECD"/>
    <w:rsid w:val="0047779E"/>
    <w:rsid w:val="00480BAB"/>
    <w:rsid w:val="00480C23"/>
    <w:rsid w:val="00481D74"/>
    <w:rsid w:val="00482A87"/>
    <w:rsid w:val="004831AF"/>
    <w:rsid w:val="00483420"/>
    <w:rsid w:val="0048345E"/>
    <w:rsid w:val="00483692"/>
    <w:rsid w:val="00483D0C"/>
    <w:rsid w:val="00483F00"/>
    <w:rsid w:val="0048440E"/>
    <w:rsid w:val="00484697"/>
    <w:rsid w:val="004847F5"/>
    <w:rsid w:val="00485908"/>
    <w:rsid w:val="00486235"/>
    <w:rsid w:val="0048691A"/>
    <w:rsid w:val="00486E4B"/>
    <w:rsid w:val="004871DB"/>
    <w:rsid w:val="004872BF"/>
    <w:rsid w:val="00490055"/>
    <w:rsid w:val="00490492"/>
    <w:rsid w:val="00490913"/>
    <w:rsid w:val="00490BE8"/>
    <w:rsid w:val="004910D0"/>
    <w:rsid w:val="004917FA"/>
    <w:rsid w:val="004918B6"/>
    <w:rsid w:val="00491EC5"/>
    <w:rsid w:val="00492055"/>
    <w:rsid w:val="00492226"/>
    <w:rsid w:val="00493B5F"/>
    <w:rsid w:val="00493C1A"/>
    <w:rsid w:val="004953C7"/>
    <w:rsid w:val="004957E6"/>
    <w:rsid w:val="00496C17"/>
    <w:rsid w:val="00497402"/>
    <w:rsid w:val="004977D0"/>
    <w:rsid w:val="00497A94"/>
    <w:rsid w:val="00497FA5"/>
    <w:rsid w:val="004A0394"/>
    <w:rsid w:val="004A07DC"/>
    <w:rsid w:val="004A0A88"/>
    <w:rsid w:val="004A130A"/>
    <w:rsid w:val="004A2707"/>
    <w:rsid w:val="004A2966"/>
    <w:rsid w:val="004A2B0E"/>
    <w:rsid w:val="004A31DD"/>
    <w:rsid w:val="004A4243"/>
    <w:rsid w:val="004A4492"/>
    <w:rsid w:val="004A46C1"/>
    <w:rsid w:val="004A534A"/>
    <w:rsid w:val="004A618C"/>
    <w:rsid w:val="004A6342"/>
    <w:rsid w:val="004A6610"/>
    <w:rsid w:val="004A69F9"/>
    <w:rsid w:val="004A6F40"/>
    <w:rsid w:val="004A6F4A"/>
    <w:rsid w:val="004A7860"/>
    <w:rsid w:val="004A7A45"/>
    <w:rsid w:val="004A7ED6"/>
    <w:rsid w:val="004B0963"/>
    <w:rsid w:val="004B1260"/>
    <w:rsid w:val="004B16F3"/>
    <w:rsid w:val="004B211B"/>
    <w:rsid w:val="004B2251"/>
    <w:rsid w:val="004B3AFD"/>
    <w:rsid w:val="004B4570"/>
    <w:rsid w:val="004B49AE"/>
    <w:rsid w:val="004B4A11"/>
    <w:rsid w:val="004B53D2"/>
    <w:rsid w:val="004B5631"/>
    <w:rsid w:val="004B6135"/>
    <w:rsid w:val="004B6760"/>
    <w:rsid w:val="004B694C"/>
    <w:rsid w:val="004B6F93"/>
    <w:rsid w:val="004B714C"/>
    <w:rsid w:val="004B7CCC"/>
    <w:rsid w:val="004C01BD"/>
    <w:rsid w:val="004C02FB"/>
    <w:rsid w:val="004C104C"/>
    <w:rsid w:val="004C2DBE"/>
    <w:rsid w:val="004C3AD8"/>
    <w:rsid w:val="004C409F"/>
    <w:rsid w:val="004C4520"/>
    <w:rsid w:val="004C522D"/>
    <w:rsid w:val="004C53AB"/>
    <w:rsid w:val="004C53EE"/>
    <w:rsid w:val="004C5A87"/>
    <w:rsid w:val="004C63BE"/>
    <w:rsid w:val="004C682F"/>
    <w:rsid w:val="004D00A0"/>
    <w:rsid w:val="004D06F6"/>
    <w:rsid w:val="004D0EA5"/>
    <w:rsid w:val="004D13F4"/>
    <w:rsid w:val="004D182E"/>
    <w:rsid w:val="004D1EDF"/>
    <w:rsid w:val="004D1F51"/>
    <w:rsid w:val="004D27F1"/>
    <w:rsid w:val="004D28F9"/>
    <w:rsid w:val="004D2B89"/>
    <w:rsid w:val="004D32D7"/>
    <w:rsid w:val="004D334A"/>
    <w:rsid w:val="004D3676"/>
    <w:rsid w:val="004D3688"/>
    <w:rsid w:val="004D3D6A"/>
    <w:rsid w:val="004D4444"/>
    <w:rsid w:val="004D44C1"/>
    <w:rsid w:val="004D4903"/>
    <w:rsid w:val="004D4FD4"/>
    <w:rsid w:val="004D5364"/>
    <w:rsid w:val="004D5C78"/>
    <w:rsid w:val="004D6DF3"/>
    <w:rsid w:val="004D7659"/>
    <w:rsid w:val="004D77CB"/>
    <w:rsid w:val="004D7E3A"/>
    <w:rsid w:val="004E07E7"/>
    <w:rsid w:val="004E16D0"/>
    <w:rsid w:val="004E2BA2"/>
    <w:rsid w:val="004E3343"/>
    <w:rsid w:val="004E3965"/>
    <w:rsid w:val="004E3A9C"/>
    <w:rsid w:val="004E4B04"/>
    <w:rsid w:val="004E4D00"/>
    <w:rsid w:val="004E4E31"/>
    <w:rsid w:val="004E5B7E"/>
    <w:rsid w:val="004E5BC0"/>
    <w:rsid w:val="004E6FBD"/>
    <w:rsid w:val="004E71CE"/>
    <w:rsid w:val="004E71F8"/>
    <w:rsid w:val="004E742B"/>
    <w:rsid w:val="004E7797"/>
    <w:rsid w:val="004E7CB0"/>
    <w:rsid w:val="004E7DCE"/>
    <w:rsid w:val="004E7F74"/>
    <w:rsid w:val="004F01B7"/>
    <w:rsid w:val="004F08BA"/>
    <w:rsid w:val="004F0C4A"/>
    <w:rsid w:val="004F1356"/>
    <w:rsid w:val="004F16CD"/>
    <w:rsid w:val="004F2738"/>
    <w:rsid w:val="004F2BC2"/>
    <w:rsid w:val="004F2D5B"/>
    <w:rsid w:val="004F38D2"/>
    <w:rsid w:val="004F3C47"/>
    <w:rsid w:val="004F3FAC"/>
    <w:rsid w:val="004F4E51"/>
    <w:rsid w:val="004F5293"/>
    <w:rsid w:val="004F53F3"/>
    <w:rsid w:val="004F546E"/>
    <w:rsid w:val="004F5B2D"/>
    <w:rsid w:val="004F5D41"/>
    <w:rsid w:val="004F679A"/>
    <w:rsid w:val="004F6DCC"/>
    <w:rsid w:val="004F7572"/>
    <w:rsid w:val="004F75C7"/>
    <w:rsid w:val="00500244"/>
    <w:rsid w:val="005013A3"/>
    <w:rsid w:val="0050192A"/>
    <w:rsid w:val="00501E4E"/>
    <w:rsid w:val="00502678"/>
    <w:rsid w:val="00502E79"/>
    <w:rsid w:val="00503451"/>
    <w:rsid w:val="005037D4"/>
    <w:rsid w:val="00503CC4"/>
    <w:rsid w:val="00503DDC"/>
    <w:rsid w:val="00504692"/>
    <w:rsid w:val="00505976"/>
    <w:rsid w:val="005059BB"/>
    <w:rsid w:val="00505B93"/>
    <w:rsid w:val="0050603A"/>
    <w:rsid w:val="005066B7"/>
    <w:rsid w:val="00506B80"/>
    <w:rsid w:val="00507004"/>
    <w:rsid w:val="005109E2"/>
    <w:rsid w:val="00510BFA"/>
    <w:rsid w:val="00510F39"/>
    <w:rsid w:val="0051209A"/>
    <w:rsid w:val="005127A0"/>
    <w:rsid w:val="00512F14"/>
    <w:rsid w:val="0051338D"/>
    <w:rsid w:val="00513526"/>
    <w:rsid w:val="00513611"/>
    <w:rsid w:val="005138EC"/>
    <w:rsid w:val="005140DD"/>
    <w:rsid w:val="005141E6"/>
    <w:rsid w:val="005146C1"/>
    <w:rsid w:val="005148A7"/>
    <w:rsid w:val="00515F6F"/>
    <w:rsid w:val="0051663E"/>
    <w:rsid w:val="00516B42"/>
    <w:rsid w:val="00516E5D"/>
    <w:rsid w:val="00516E8A"/>
    <w:rsid w:val="00517071"/>
    <w:rsid w:val="005173DF"/>
    <w:rsid w:val="005200CE"/>
    <w:rsid w:val="005205D0"/>
    <w:rsid w:val="005212DB"/>
    <w:rsid w:val="00521356"/>
    <w:rsid w:val="00521ABB"/>
    <w:rsid w:val="00521B20"/>
    <w:rsid w:val="0052203B"/>
    <w:rsid w:val="0052247B"/>
    <w:rsid w:val="00522599"/>
    <w:rsid w:val="005238D5"/>
    <w:rsid w:val="00523B1C"/>
    <w:rsid w:val="00523D77"/>
    <w:rsid w:val="00523F94"/>
    <w:rsid w:val="0052486C"/>
    <w:rsid w:val="00524A2A"/>
    <w:rsid w:val="00524F02"/>
    <w:rsid w:val="0052526D"/>
    <w:rsid w:val="00526594"/>
    <w:rsid w:val="00526D26"/>
    <w:rsid w:val="00526FCF"/>
    <w:rsid w:val="00527C03"/>
    <w:rsid w:val="00530919"/>
    <w:rsid w:val="00530B4A"/>
    <w:rsid w:val="00530CA5"/>
    <w:rsid w:val="00530D82"/>
    <w:rsid w:val="00531021"/>
    <w:rsid w:val="005318AC"/>
    <w:rsid w:val="00531CEB"/>
    <w:rsid w:val="0053244F"/>
    <w:rsid w:val="005324DA"/>
    <w:rsid w:val="00532BCD"/>
    <w:rsid w:val="00532C5F"/>
    <w:rsid w:val="00533052"/>
    <w:rsid w:val="005337A1"/>
    <w:rsid w:val="00533A51"/>
    <w:rsid w:val="0053405B"/>
    <w:rsid w:val="00534467"/>
    <w:rsid w:val="005344C8"/>
    <w:rsid w:val="00535226"/>
    <w:rsid w:val="00536146"/>
    <w:rsid w:val="00536762"/>
    <w:rsid w:val="00537015"/>
    <w:rsid w:val="00537449"/>
    <w:rsid w:val="0053766F"/>
    <w:rsid w:val="00537D74"/>
    <w:rsid w:val="00540391"/>
    <w:rsid w:val="005403F7"/>
    <w:rsid w:val="0054071C"/>
    <w:rsid w:val="00540EA3"/>
    <w:rsid w:val="005410DC"/>
    <w:rsid w:val="0054110E"/>
    <w:rsid w:val="005411A6"/>
    <w:rsid w:val="005415AE"/>
    <w:rsid w:val="00541AC1"/>
    <w:rsid w:val="00541E45"/>
    <w:rsid w:val="005429E0"/>
    <w:rsid w:val="00542E1C"/>
    <w:rsid w:val="00543712"/>
    <w:rsid w:val="0054387D"/>
    <w:rsid w:val="005438C2"/>
    <w:rsid w:val="005445C9"/>
    <w:rsid w:val="00544630"/>
    <w:rsid w:val="005450EC"/>
    <w:rsid w:val="00546239"/>
    <w:rsid w:val="0054651D"/>
    <w:rsid w:val="00546563"/>
    <w:rsid w:val="005466BE"/>
    <w:rsid w:val="00546BA5"/>
    <w:rsid w:val="005472BC"/>
    <w:rsid w:val="0054751E"/>
    <w:rsid w:val="005475C2"/>
    <w:rsid w:val="0054760C"/>
    <w:rsid w:val="00547C59"/>
    <w:rsid w:val="00551572"/>
    <w:rsid w:val="00551DB6"/>
    <w:rsid w:val="0055200F"/>
    <w:rsid w:val="00552255"/>
    <w:rsid w:val="005532D8"/>
    <w:rsid w:val="005543B8"/>
    <w:rsid w:val="00554831"/>
    <w:rsid w:val="00554FEB"/>
    <w:rsid w:val="00555085"/>
    <w:rsid w:val="00556B0F"/>
    <w:rsid w:val="00557ADA"/>
    <w:rsid w:val="00560C70"/>
    <w:rsid w:val="00561A8D"/>
    <w:rsid w:val="00561F09"/>
    <w:rsid w:val="005620F3"/>
    <w:rsid w:val="00562460"/>
    <w:rsid w:val="0056247D"/>
    <w:rsid w:val="005625BA"/>
    <w:rsid w:val="005627CB"/>
    <w:rsid w:val="00562AAE"/>
    <w:rsid w:val="0056345A"/>
    <w:rsid w:val="005636E8"/>
    <w:rsid w:val="005637B8"/>
    <w:rsid w:val="00563A21"/>
    <w:rsid w:val="00563FB4"/>
    <w:rsid w:val="00564254"/>
    <w:rsid w:val="005646CA"/>
    <w:rsid w:val="0056499B"/>
    <w:rsid w:val="00564DB2"/>
    <w:rsid w:val="00565324"/>
    <w:rsid w:val="00565BD4"/>
    <w:rsid w:val="00565F2F"/>
    <w:rsid w:val="005666A8"/>
    <w:rsid w:val="00566E2D"/>
    <w:rsid w:val="005672B7"/>
    <w:rsid w:val="005675F2"/>
    <w:rsid w:val="00567EA6"/>
    <w:rsid w:val="00570D6F"/>
    <w:rsid w:val="00572024"/>
    <w:rsid w:val="00572739"/>
    <w:rsid w:val="00573256"/>
    <w:rsid w:val="00573E17"/>
    <w:rsid w:val="0057443C"/>
    <w:rsid w:val="0057447F"/>
    <w:rsid w:val="0057448B"/>
    <w:rsid w:val="005746DC"/>
    <w:rsid w:val="00574F63"/>
    <w:rsid w:val="005771F8"/>
    <w:rsid w:val="00577E7E"/>
    <w:rsid w:val="0058034B"/>
    <w:rsid w:val="00580D2F"/>
    <w:rsid w:val="00581999"/>
    <w:rsid w:val="00581AFB"/>
    <w:rsid w:val="00582022"/>
    <w:rsid w:val="00582134"/>
    <w:rsid w:val="00582D98"/>
    <w:rsid w:val="005830B7"/>
    <w:rsid w:val="005839B8"/>
    <w:rsid w:val="00583C58"/>
    <w:rsid w:val="00583FEB"/>
    <w:rsid w:val="00586578"/>
    <w:rsid w:val="00586672"/>
    <w:rsid w:val="0058678D"/>
    <w:rsid w:val="0058687B"/>
    <w:rsid w:val="005870BA"/>
    <w:rsid w:val="00587AA1"/>
    <w:rsid w:val="00590FD9"/>
    <w:rsid w:val="005910DF"/>
    <w:rsid w:val="005915FB"/>
    <w:rsid w:val="00591AB2"/>
    <w:rsid w:val="00591B96"/>
    <w:rsid w:val="00591EA2"/>
    <w:rsid w:val="005921F2"/>
    <w:rsid w:val="00592D81"/>
    <w:rsid w:val="00592E54"/>
    <w:rsid w:val="00594513"/>
    <w:rsid w:val="00594931"/>
    <w:rsid w:val="00594E78"/>
    <w:rsid w:val="005957E7"/>
    <w:rsid w:val="00596B51"/>
    <w:rsid w:val="00597392"/>
    <w:rsid w:val="00597426"/>
    <w:rsid w:val="005A01ED"/>
    <w:rsid w:val="005A0A78"/>
    <w:rsid w:val="005A0F5B"/>
    <w:rsid w:val="005A1DE8"/>
    <w:rsid w:val="005A1E65"/>
    <w:rsid w:val="005A1EB2"/>
    <w:rsid w:val="005A1FD0"/>
    <w:rsid w:val="005A2364"/>
    <w:rsid w:val="005A2DB8"/>
    <w:rsid w:val="005A3124"/>
    <w:rsid w:val="005A3A5D"/>
    <w:rsid w:val="005A4C27"/>
    <w:rsid w:val="005A4E10"/>
    <w:rsid w:val="005A50DA"/>
    <w:rsid w:val="005A560D"/>
    <w:rsid w:val="005A6324"/>
    <w:rsid w:val="005A642F"/>
    <w:rsid w:val="005A672B"/>
    <w:rsid w:val="005A67D7"/>
    <w:rsid w:val="005A67DF"/>
    <w:rsid w:val="005A6935"/>
    <w:rsid w:val="005A6F4A"/>
    <w:rsid w:val="005A7C45"/>
    <w:rsid w:val="005B0168"/>
    <w:rsid w:val="005B04E3"/>
    <w:rsid w:val="005B05E6"/>
    <w:rsid w:val="005B1019"/>
    <w:rsid w:val="005B1A5A"/>
    <w:rsid w:val="005B1C65"/>
    <w:rsid w:val="005B20C0"/>
    <w:rsid w:val="005B24FD"/>
    <w:rsid w:val="005B2816"/>
    <w:rsid w:val="005B3CAA"/>
    <w:rsid w:val="005B40DB"/>
    <w:rsid w:val="005B4CA2"/>
    <w:rsid w:val="005B4D51"/>
    <w:rsid w:val="005B52AF"/>
    <w:rsid w:val="005B556E"/>
    <w:rsid w:val="005B5625"/>
    <w:rsid w:val="005B640D"/>
    <w:rsid w:val="005B6421"/>
    <w:rsid w:val="005B6B0B"/>
    <w:rsid w:val="005B7086"/>
    <w:rsid w:val="005B7110"/>
    <w:rsid w:val="005B7183"/>
    <w:rsid w:val="005B7D4F"/>
    <w:rsid w:val="005B7E0C"/>
    <w:rsid w:val="005C043F"/>
    <w:rsid w:val="005C0504"/>
    <w:rsid w:val="005C0677"/>
    <w:rsid w:val="005C0A96"/>
    <w:rsid w:val="005C0EA6"/>
    <w:rsid w:val="005C0EDA"/>
    <w:rsid w:val="005C17B2"/>
    <w:rsid w:val="005C1BD2"/>
    <w:rsid w:val="005C21A2"/>
    <w:rsid w:val="005C25FA"/>
    <w:rsid w:val="005C2919"/>
    <w:rsid w:val="005C3178"/>
    <w:rsid w:val="005C37C6"/>
    <w:rsid w:val="005C4B09"/>
    <w:rsid w:val="005C4CA6"/>
    <w:rsid w:val="005C518F"/>
    <w:rsid w:val="005C54B7"/>
    <w:rsid w:val="005C5BE4"/>
    <w:rsid w:val="005C64FB"/>
    <w:rsid w:val="005C6540"/>
    <w:rsid w:val="005C68E5"/>
    <w:rsid w:val="005C6E07"/>
    <w:rsid w:val="005C73BF"/>
    <w:rsid w:val="005D19D3"/>
    <w:rsid w:val="005D1AE4"/>
    <w:rsid w:val="005D1F4C"/>
    <w:rsid w:val="005D261C"/>
    <w:rsid w:val="005D3035"/>
    <w:rsid w:val="005D3244"/>
    <w:rsid w:val="005D38C2"/>
    <w:rsid w:val="005D3AF1"/>
    <w:rsid w:val="005D4E63"/>
    <w:rsid w:val="005D61F5"/>
    <w:rsid w:val="005D6866"/>
    <w:rsid w:val="005D7D35"/>
    <w:rsid w:val="005E0893"/>
    <w:rsid w:val="005E0B51"/>
    <w:rsid w:val="005E0BAA"/>
    <w:rsid w:val="005E12C1"/>
    <w:rsid w:val="005E1427"/>
    <w:rsid w:val="005E1672"/>
    <w:rsid w:val="005E1F03"/>
    <w:rsid w:val="005E2B9D"/>
    <w:rsid w:val="005E348C"/>
    <w:rsid w:val="005E491A"/>
    <w:rsid w:val="005E52E0"/>
    <w:rsid w:val="005E52EC"/>
    <w:rsid w:val="005E58B6"/>
    <w:rsid w:val="005E5941"/>
    <w:rsid w:val="005E5F4F"/>
    <w:rsid w:val="005E755E"/>
    <w:rsid w:val="005E7AB6"/>
    <w:rsid w:val="005E7B67"/>
    <w:rsid w:val="005F0981"/>
    <w:rsid w:val="005F0983"/>
    <w:rsid w:val="005F0CA1"/>
    <w:rsid w:val="005F0DB9"/>
    <w:rsid w:val="005F1252"/>
    <w:rsid w:val="005F13CD"/>
    <w:rsid w:val="005F1F57"/>
    <w:rsid w:val="005F2021"/>
    <w:rsid w:val="005F21D2"/>
    <w:rsid w:val="005F44CD"/>
    <w:rsid w:val="005F459A"/>
    <w:rsid w:val="005F4823"/>
    <w:rsid w:val="005F4BF9"/>
    <w:rsid w:val="005F4D23"/>
    <w:rsid w:val="005F4E75"/>
    <w:rsid w:val="005F56D1"/>
    <w:rsid w:val="005F5A7F"/>
    <w:rsid w:val="005F60BC"/>
    <w:rsid w:val="005F61BB"/>
    <w:rsid w:val="005F6435"/>
    <w:rsid w:val="005F6548"/>
    <w:rsid w:val="005F6D49"/>
    <w:rsid w:val="005F7033"/>
    <w:rsid w:val="005F79A7"/>
    <w:rsid w:val="005F7A17"/>
    <w:rsid w:val="006002E3"/>
    <w:rsid w:val="00600EC5"/>
    <w:rsid w:val="0060189A"/>
    <w:rsid w:val="006018DD"/>
    <w:rsid w:val="00601CD1"/>
    <w:rsid w:val="006033FA"/>
    <w:rsid w:val="00603ABD"/>
    <w:rsid w:val="006040A1"/>
    <w:rsid w:val="006059BB"/>
    <w:rsid w:val="00606848"/>
    <w:rsid w:val="00606A5F"/>
    <w:rsid w:val="0060708A"/>
    <w:rsid w:val="006072E5"/>
    <w:rsid w:val="0060770D"/>
    <w:rsid w:val="00607C04"/>
    <w:rsid w:val="00607EF7"/>
    <w:rsid w:val="006109C1"/>
    <w:rsid w:val="00610AA6"/>
    <w:rsid w:val="00610EDD"/>
    <w:rsid w:val="00611D9A"/>
    <w:rsid w:val="00612CA6"/>
    <w:rsid w:val="006131EB"/>
    <w:rsid w:val="006136D4"/>
    <w:rsid w:val="006139D2"/>
    <w:rsid w:val="00613F4C"/>
    <w:rsid w:val="006140F7"/>
    <w:rsid w:val="00614A5D"/>
    <w:rsid w:val="00614CD9"/>
    <w:rsid w:val="00615908"/>
    <w:rsid w:val="00616340"/>
    <w:rsid w:val="006170F5"/>
    <w:rsid w:val="0061710F"/>
    <w:rsid w:val="00617227"/>
    <w:rsid w:val="00620BC7"/>
    <w:rsid w:val="00620D3F"/>
    <w:rsid w:val="0062138F"/>
    <w:rsid w:val="00621755"/>
    <w:rsid w:val="0062197E"/>
    <w:rsid w:val="00621B68"/>
    <w:rsid w:val="0062223C"/>
    <w:rsid w:val="006222BA"/>
    <w:rsid w:val="006222EE"/>
    <w:rsid w:val="006223E6"/>
    <w:rsid w:val="00622A4C"/>
    <w:rsid w:val="00623889"/>
    <w:rsid w:val="00623B88"/>
    <w:rsid w:val="00623BB1"/>
    <w:rsid w:val="00624475"/>
    <w:rsid w:val="006245F6"/>
    <w:rsid w:val="00624659"/>
    <w:rsid w:val="00624AA8"/>
    <w:rsid w:val="00624CD3"/>
    <w:rsid w:val="0062556C"/>
    <w:rsid w:val="0062568A"/>
    <w:rsid w:val="00625762"/>
    <w:rsid w:val="00625BBD"/>
    <w:rsid w:val="00626678"/>
    <w:rsid w:val="006266B8"/>
    <w:rsid w:val="0063084C"/>
    <w:rsid w:val="0063086B"/>
    <w:rsid w:val="006308CB"/>
    <w:rsid w:val="00630E8E"/>
    <w:rsid w:val="00630F61"/>
    <w:rsid w:val="006313F8"/>
    <w:rsid w:val="00631E06"/>
    <w:rsid w:val="00631FA0"/>
    <w:rsid w:val="00633734"/>
    <w:rsid w:val="00633829"/>
    <w:rsid w:val="00633B67"/>
    <w:rsid w:val="006340B5"/>
    <w:rsid w:val="006341D8"/>
    <w:rsid w:val="006342D1"/>
    <w:rsid w:val="00634545"/>
    <w:rsid w:val="0063467B"/>
    <w:rsid w:val="00634975"/>
    <w:rsid w:val="00634ECD"/>
    <w:rsid w:val="00635131"/>
    <w:rsid w:val="00635443"/>
    <w:rsid w:val="006355BF"/>
    <w:rsid w:val="00635688"/>
    <w:rsid w:val="00636989"/>
    <w:rsid w:val="00636BDF"/>
    <w:rsid w:val="0063788E"/>
    <w:rsid w:val="00637919"/>
    <w:rsid w:val="00637B53"/>
    <w:rsid w:val="00640117"/>
    <w:rsid w:val="0064032D"/>
    <w:rsid w:val="00640615"/>
    <w:rsid w:val="0064091D"/>
    <w:rsid w:val="006416F4"/>
    <w:rsid w:val="0064191E"/>
    <w:rsid w:val="00641A52"/>
    <w:rsid w:val="00641CCE"/>
    <w:rsid w:val="00641F39"/>
    <w:rsid w:val="00642196"/>
    <w:rsid w:val="00642D4A"/>
    <w:rsid w:val="006431F9"/>
    <w:rsid w:val="00643927"/>
    <w:rsid w:val="00644258"/>
    <w:rsid w:val="006447B6"/>
    <w:rsid w:val="006448A3"/>
    <w:rsid w:val="0064556E"/>
    <w:rsid w:val="006459D2"/>
    <w:rsid w:val="006461B1"/>
    <w:rsid w:val="006468A5"/>
    <w:rsid w:val="00647617"/>
    <w:rsid w:val="00650AD4"/>
    <w:rsid w:val="00650B9B"/>
    <w:rsid w:val="006510D8"/>
    <w:rsid w:val="00652773"/>
    <w:rsid w:val="00652C01"/>
    <w:rsid w:val="00652D69"/>
    <w:rsid w:val="006530A0"/>
    <w:rsid w:val="00654563"/>
    <w:rsid w:val="006549CD"/>
    <w:rsid w:val="00654BEC"/>
    <w:rsid w:val="00654D38"/>
    <w:rsid w:val="00655868"/>
    <w:rsid w:val="00656961"/>
    <w:rsid w:val="00656EE4"/>
    <w:rsid w:val="00657290"/>
    <w:rsid w:val="00657492"/>
    <w:rsid w:val="00657D38"/>
    <w:rsid w:val="00657E70"/>
    <w:rsid w:val="00660C02"/>
    <w:rsid w:val="00660FDA"/>
    <w:rsid w:val="00661170"/>
    <w:rsid w:val="0066208C"/>
    <w:rsid w:val="00662257"/>
    <w:rsid w:val="0066237A"/>
    <w:rsid w:val="00662CD6"/>
    <w:rsid w:val="00663640"/>
    <w:rsid w:val="006639CF"/>
    <w:rsid w:val="00663A4E"/>
    <w:rsid w:val="00664660"/>
    <w:rsid w:val="006647F2"/>
    <w:rsid w:val="00665849"/>
    <w:rsid w:val="00665AF4"/>
    <w:rsid w:val="00666014"/>
    <w:rsid w:val="0066639D"/>
    <w:rsid w:val="00666FBF"/>
    <w:rsid w:val="00667029"/>
    <w:rsid w:val="0066770D"/>
    <w:rsid w:val="00667851"/>
    <w:rsid w:val="00667882"/>
    <w:rsid w:val="00667F9D"/>
    <w:rsid w:val="0067069E"/>
    <w:rsid w:val="00670979"/>
    <w:rsid w:val="00671784"/>
    <w:rsid w:val="00671C77"/>
    <w:rsid w:val="0067263E"/>
    <w:rsid w:val="006728F8"/>
    <w:rsid w:val="006742FA"/>
    <w:rsid w:val="00675175"/>
    <w:rsid w:val="00675553"/>
    <w:rsid w:val="00675B45"/>
    <w:rsid w:val="00675BA7"/>
    <w:rsid w:val="00676C56"/>
    <w:rsid w:val="00677418"/>
    <w:rsid w:val="0067747C"/>
    <w:rsid w:val="006775F6"/>
    <w:rsid w:val="0067787D"/>
    <w:rsid w:val="0068029A"/>
    <w:rsid w:val="006806BB"/>
    <w:rsid w:val="006808B2"/>
    <w:rsid w:val="006810DA"/>
    <w:rsid w:val="00681B3D"/>
    <w:rsid w:val="00681B9A"/>
    <w:rsid w:val="00681CE4"/>
    <w:rsid w:val="00681EE2"/>
    <w:rsid w:val="00682BFE"/>
    <w:rsid w:val="00682E7D"/>
    <w:rsid w:val="00683605"/>
    <w:rsid w:val="00683668"/>
    <w:rsid w:val="00683BEF"/>
    <w:rsid w:val="00683C1E"/>
    <w:rsid w:val="00684820"/>
    <w:rsid w:val="00684992"/>
    <w:rsid w:val="006849EA"/>
    <w:rsid w:val="00684B06"/>
    <w:rsid w:val="00684EB1"/>
    <w:rsid w:val="00684FA9"/>
    <w:rsid w:val="006856CA"/>
    <w:rsid w:val="006857BC"/>
    <w:rsid w:val="006859A4"/>
    <w:rsid w:val="00685D3A"/>
    <w:rsid w:val="00686292"/>
    <w:rsid w:val="006875B6"/>
    <w:rsid w:val="006878DA"/>
    <w:rsid w:val="0069011C"/>
    <w:rsid w:val="00691903"/>
    <w:rsid w:val="006920F4"/>
    <w:rsid w:val="00692292"/>
    <w:rsid w:val="00692589"/>
    <w:rsid w:val="00692CDE"/>
    <w:rsid w:val="0069374E"/>
    <w:rsid w:val="00693FC4"/>
    <w:rsid w:val="006941B8"/>
    <w:rsid w:val="006944BA"/>
    <w:rsid w:val="0069482E"/>
    <w:rsid w:val="0069645C"/>
    <w:rsid w:val="006966A1"/>
    <w:rsid w:val="00696A64"/>
    <w:rsid w:val="00696E51"/>
    <w:rsid w:val="00696F0B"/>
    <w:rsid w:val="00697B0F"/>
    <w:rsid w:val="00697FB6"/>
    <w:rsid w:val="00697FD7"/>
    <w:rsid w:val="006A2A2E"/>
    <w:rsid w:val="006A2F01"/>
    <w:rsid w:val="006A409F"/>
    <w:rsid w:val="006A4B3F"/>
    <w:rsid w:val="006A5BF5"/>
    <w:rsid w:val="006A5EED"/>
    <w:rsid w:val="006A7AC6"/>
    <w:rsid w:val="006A7C09"/>
    <w:rsid w:val="006A7E4C"/>
    <w:rsid w:val="006B0027"/>
    <w:rsid w:val="006B06F2"/>
    <w:rsid w:val="006B0A61"/>
    <w:rsid w:val="006B0A83"/>
    <w:rsid w:val="006B1338"/>
    <w:rsid w:val="006B1C4F"/>
    <w:rsid w:val="006B2C4B"/>
    <w:rsid w:val="006B329C"/>
    <w:rsid w:val="006B3D97"/>
    <w:rsid w:val="006B3EDD"/>
    <w:rsid w:val="006B4017"/>
    <w:rsid w:val="006B4044"/>
    <w:rsid w:val="006B4F96"/>
    <w:rsid w:val="006B50DE"/>
    <w:rsid w:val="006B5DE1"/>
    <w:rsid w:val="006B5E80"/>
    <w:rsid w:val="006B5F4C"/>
    <w:rsid w:val="006B6050"/>
    <w:rsid w:val="006B6B0F"/>
    <w:rsid w:val="006B6C95"/>
    <w:rsid w:val="006B6CD2"/>
    <w:rsid w:val="006B7469"/>
    <w:rsid w:val="006B77C9"/>
    <w:rsid w:val="006B7F6E"/>
    <w:rsid w:val="006C092D"/>
    <w:rsid w:val="006C0D75"/>
    <w:rsid w:val="006C10A9"/>
    <w:rsid w:val="006C1749"/>
    <w:rsid w:val="006C1795"/>
    <w:rsid w:val="006C1BF7"/>
    <w:rsid w:val="006C1E00"/>
    <w:rsid w:val="006C1ECA"/>
    <w:rsid w:val="006C22CB"/>
    <w:rsid w:val="006C23AD"/>
    <w:rsid w:val="006C23C7"/>
    <w:rsid w:val="006C26B1"/>
    <w:rsid w:val="006C2C2A"/>
    <w:rsid w:val="006C2D84"/>
    <w:rsid w:val="006C3567"/>
    <w:rsid w:val="006C4263"/>
    <w:rsid w:val="006C518E"/>
    <w:rsid w:val="006C528B"/>
    <w:rsid w:val="006C52AD"/>
    <w:rsid w:val="006C599C"/>
    <w:rsid w:val="006C5AA2"/>
    <w:rsid w:val="006C6446"/>
    <w:rsid w:val="006C6513"/>
    <w:rsid w:val="006C6A43"/>
    <w:rsid w:val="006C70D1"/>
    <w:rsid w:val="006C7419"/>
    <w:rsid w:val="006C7CDF"/>
    <w:rsid w:val="006C7CE9"/>
    <w:rsid w:val="006D0244"/>
    <w:rsid w:val="006D02CA"/>
    <w:rsid w:val="006D02EB"/>
    <w:rsid w:val="006D0E17"/>
    <w:rsid w:val="006D0EFE"/>
    <w:rsid w:val="006D1576"/>
    <w:rsid w:val="006D18E1"/>
    <w:rsid w:val="006D2586"/>
    <w:rsid w:val="006D2C3E"/>
    <w:rsid w:val="006D2CB9"/>
    <w:rsid w:val="006D2F1F"/>
    <w:rsid w:val="006D2F29"/>
    <w:rsid w:val="006D3724"/>
    <w:rsid w:val="006D3C17"/>
    <w:rsid w:val="006D3CAF"/>
    <w:rsid w:val="006D4472"/>
    <w:rsid w:val="006D5C23"/>
    <w:rsid w:val="006D7707"/>
    <w:rsid w:val="006D789D"/>
    <w:rsid w:val="006E0199"/>
    <w:rsid w:val="006E09A1"/>
    <w:rsid w:val="006E0C9A"/>
    <w:rsid w:val="006E1CBA"/>
    <w:rsid w:val="006E1DE8"/>
    <w:rsid w:val="006E1F75"/>
    <w:rsid w:val="006E1FB0"/>
    <w:rsid w:val="006E2637"/>
    <w:rsid w:val="006E2D8A"/>
    <w:rsid w:val="006E2ED1"/>
    <w:rsid w:val="006E2F2B"/>
    <w:rsid w:val="006E5FC0"/>
    <w:rsid w:val="006E6AE1"/>
    <w:rsid w:val="006E6E20"/>
    <w:rsid w:val="006E7072"/>
    <w:rsid w:val="006E73F4"/>
    <w:rsid w:val="006E7C06"/>
    <w:rsid w:val="006F051C"/>
    <w:rsid w:val="006F0A87"/>
    <w:rsid w:val="006F1660"/>
    <w:rsid w:val="006F186F"/>
    <w:rsid w:val="006F1950"/>
    <w:rsid w:val="006F1E89"/>
    <w:rsid w:val="006F1FE9"/>
    <w:rsid w:val="006F20E3"/>
    <w:rsid w:val="006F24E0"/>
    <w:rsid w:val="006F2EE1"/>
    <w:rsid w:val="006F2F2A"/>
    <w:rsid w:val="006F33E8"/>
    <w:rsid w:val="006F38A4"/>
    <w:rsid w:val="006F3FBC"/>
    <w:rsid w:val="006F4905"/>
    <w:rsid w:val="006F4B59"/>
    <w:rsid w:val="006F4D1D"/>
    <w:rsid w:val="006F4D62"/>
    <w:rsid w:val="006F4DFE"/>
    <w:rsid w:val="006F500F"/>
    <w:rsid w:val="006F50F5"/>
    <w:rsid w:val="006F5119"/>
    <w:rsid w:val="006F5370"/>
    <w:rsid w:val="006F67D5"/>
    <w:rsid w:val="006F6897"/>
    <w:rsid w:val="006F76B4"/>
    <w:rsid w:val="00700221"/>
    <w:rsid w:val="00700249"/>
    <w:rsid w:val="00700821"/>
    <w:rsid w:val="007008C6"/>
    <w:rsid w:val="00700E89"/>
    <w:rsid w:val="00701686"/>
    <w:rsid w:val="007016E5"/>
    <w:rsid w:val="00701AC2"/>
    <w:rsid w:val="007022D9"/>
    <w:rsid w:val="00702852"/>
    <w:rsid w:val="00702E9F"/>
    <w:rsid w:val="00703DCC"/>
    <w:rsid w:val="007054E0"/>
    <w:rsid w:val="00705685"/>
    <w:rsid w:val="00705B24"/>
    <w:rsid w:val="00705D48"/>
    <w:rsid w:val="00705DA9"/>
    <w:rsid w:val="0070763E"/>
    <w:rsid w:val="00707C60"/>
    <w:rsid w:val="007102CB"/>
    <w:rsid w:val="00710EF9"/>
    <w:rsid w:val="00710F83"/>
    <w:rsid w:val="00711ADD"/>
    <w:rsid w:val="00711CC1"/>
    <w:rsid w:val="00712347"/>
    <w:rsid w:val="00712C45"/>
    <w:rsid w:val="007149D1"/>
    <w:rsid w:val="00714A1C"/>
    <w:rsid w:val="00714FFA"/>
    <w:rsid w:val="007151A9"/>
    <w:rsid w:val="00715B8A"/>
    <w:rsid w:val="00715E0D"/>
    <w:rsid w:val="00715FF9"/>
    <w:rsid w:val="0071644C"/>
    <w:rsid w:val="00716701"/>
    <w:rsid w:val="0071676F"/>
    <w:rsid w:val="007168D3"/>
    <w:rsid w:val="007179B8"/>
    <w:rsid w:val="00720204"/>
    <w:rsid w:val="0072047C"/>
    <w:rsid w:val="00720551"/>
    <w:rsid w:val="00720706"/>
    <w:rsid w:val="007207BC"/>
    <w:rsid w:val="00720BC0"/>
    <w:rsid w:val="007217DF"/>
    <w:rsid w:val="00721E80"/>
    <w:rsid w:val="007224EC"/>
    <w:rsid w:val="0072260E"/>
    <w:rsid w:val="00723582"/>
    <w:rsid w:val="007247E6"/>
    <w:rsid w:val="00724A29"/>
    <w:rsid w:val="00724C3C"/>
    <w:rsid w:val="00724EDA"/>
    <w:rsid w:val="007252C2"/>
    <w:rsid w:val="00725ABF"/>
    <w:rsid w:val="00725B13"/>
    <w:rsid w:val="007261D7"/>
    <w:rsid w:val="007262D7"/>
    <w:rsid w:val="00726598"/>
    <w:rsid w:val="00726D90"/>
    <w:rsid w:val="0072751B"/>
    <w:rsid w:val="00727B2D"/>
    <w:rsid w:val="00731DCC"/>
    <w:rsid w:val="00731F91"/>
    <w:rsid w:val="00732550"/>
    <w:rsid w:val="0073283E"/>
    <w:rsid w:val="00732A93"/>
    <w:rsid w:val="00732AC2"/>
    <w:rsid w:val="007332F1"/>
    <w:rsid w:val="00733759"/>
    <w:rsid w:val="00733893"/>
    <w:rsid w:val="00733AD1"/>
    <w:rsid w:val="0073428D"/>
    <w:rsid w:val="00734762"/>
    <w:rsid w:val="00734B94"/>
    <w:rsid w:val="00734C2A"/>
    <w:rsid w:val="007356FF"/>
    <w:rsid w:val="007357FA"/>
    <w:rsid w:val="0073589D"/>
    <w:rsid w:val="007358D4"/>
    <w:rsid w:val="007374FF"/>
    <w:rsid w:val="00737ACD"/>
    <w:rsid w:val="0074051C"/>
    <w:rsid w:val="007413AA"/>
    <w:rsid w:val="007418BD"/>
    <w:rsid w:val="00741F7D"/>
    <w:rsid w:val="00742455"/>
    <w:rsid w:val="0074293D"/>
    <w:rsid w:val="00744174"/>
    <w:rsid w:val="007443A9"/>
    <w:rsid w:val="00744886"/>
    <w:rsid w:val="00744F95"/>
    <w:rsid w:val="007450B0"/>
    <w:rsid w:val="007456D7"/>
    <w:rsid w:val="00746154"/>
    <w:rsid w:val="007461A7"/>
    <w:rsid w:val="0074631A"/>
    <w:rsid w:val="00746B6E"/>
    <w:rsid w:val="0074766E"/>
    <w:rsid w:val="0074769D"/>
    <w:rsid w:val="00747D3C"/>
    <w:rsid w:val="007502A9"/>
    <w:rsid w:val="00750571"/>
    <w:rsid w:val="00750B31"/>
    <w:rsid w:val="00750C95"/>
    <w:rsid w:val="00750FB6"/>
    <w:rsid w:val="00751278"/>
    <w:rsid w:val="00751A97"/>
    <w:rsid w:val="00751E8C"/>
    <w:rsid w:val="00751F53"/>
    <w:rsid w:val="00752356"/>
    <w:rsid w:val="007534C2"/>
    <w:rsid w:val="00753930"/>
    <w:rsid w:val="00754075"/>
    <w:rsid w:val="007540ED"/>
    <w:rsid w:val="007545BB"/>
    <w:rsid w:val="00754674"/>
    <w:rsid w:val="00755108"/>
    <w:rsid w:val="007551BD"/>
    <w:rsid w:val="00755D6F"/>
    <w:rsid w:val="00755D8A"/>
    <w:rsid w:val="0075619D"/>
    <w:rsid w:val="007561EA"/>
    <w:rsid w:val="00756A08"/>
    <w:rsid w:val="00756C78"/>
    <w:rsid w:val="007579E5"/>
    <w:rsid w:val="00757FE4"/>
    <w:rsid w:val="00760401"/>
    <w:rsid w:val="00760644"/>
    <w:rsid w:val="00761415"/>
    <w:rsid w:val="0076169E"/>
    <w:rsid w:val="007618E8"/>
    <w:rsid w:val="00761A4F"/>
    <w:rsid w:val="00761C6E"/>
    <w:rsid w:val="00762052"/>
    <w:rsid w:val="00762675"/>
    <w:rsid w:val="0076271E"/>
    <w:rsid w:val="00762B5F"/>
    <w:rsid w:val="00762BD0"/>
    <w:rsid w:val="007635D9"/>
    <w:rsid w:val="0076364F"/>
    <w:rsid w:val="00764464"/>
    <w:rsid w:val="0076512C"/>
    <w:rsid w:val="0076585D"/>
    <w:rsid w:val="00765D26"/>
    <w:rsid w:val="00766192"/>
    <w:rsid w:val="00766205"/>
    <w:rsid w:val="00767905"/>
    <w:rsid w:val="00771F73"/>
    <w:rsid w:val="00773556"/>
    <w:rsid w:val="007735E7"/>
    <w:rsid w:val="00773AF5"/>
    <w:rsid w:val="00774888"/>
    <w:rsid w:val="00774DB9"/>
    <w:rsid w:val="00774F5A"/>
    <w:rsid w:val="00775123"/>
    <w:rsid w:val="00775CD1"/>
    <w:rsid w:val="007772B8"/>
    <w:rsid w:val="00781864"/>
    <w:rsid w:val="00781B3A"/>
    <w:rsid w:val="007823DE"/>
    <w:rsid w:val="0078338E"/>
    <w:rsid w:val="0078469D"/>
    <w:rsid w:val="0078483D"/>
    <w:rsid w:val="00784AC5"/>
    <w:rsid w:val="00784D72"/>
    <w:rsid w:val="00785308"/>
    <w:rsid w:val="0078547A"/>
    <w:rsid w:val="0078573D"/>
    <w:rsid w:val="00785FBD"/>
    <w:rsid w:val="00785FDC"/>
    <w:rsid w:val="00786508"/>
    <w:rsid w:val="00786574"/>
    <w:rsid w:val="00786AAC"/>
    <w:rsid w:val="00787696"/>
    <w:rsid w:val="007876C1"/>
    <w:rsid w:val="00787847"/>
    <w:rsid w:val="00790925"/>
    <w:rsid w:val="00790AA9"/>
    <w:rsid w:val="00791F8C"/>
    <w:rsid w:val="007926B7"/>
    <w:rsid w:val="007929D8"/>
    <w:rsid w:val="00792F3A"/>
    <w:rsid w:val="007935CA"/>
    <w:rsid w:val="007937D4"/>
    <w:rsid w:val="007937F8"/>
    <w:rsid w:val="0079486A"/>
    <w:rsid w:val="00794A9E"/>
    <w:rsid w:val="00794BE5"/>
    <w:rsid w:val="00794C2E"/>
    <w:rsid w:val="00794E17"/>
    <w:rsid w:val="00795501"/>
    <w:rsid w:val="0079638D"/>
    <w:rsid w:val="00796998"/>
    <w:rsid w:val="00796E50"/>
    <w:rsid w:val="007978D6"/>
    <w:rsid w:val="007A1C18"/>
    <w:rsid w:val="007A2044"/>
    <w:rsid w:val="007A2089"/>
    <w:rsid w:val="007A2615"/>
    <w:rsid w:val="007A2B36"/>
    <w:rsid w:val="007A3171"/>
    <w:rsid w:val="007A41F6"/>
    <w:rsid w:val="007A471C"/>
    <w:rsid w:val="007A4A22"/>
    <w:rsid w:val="007A5134"/>
    <w:rsid w:val="007A5346"/>
    <w:rsid w:val="007A55E8"/>
    <w:rsid w:val="007A5A96"/>
    <w:rsid w:val="007A5AC9"/>
    <w:rsid w:val="007A6029"/>
    <w:rsid w:val="007A61DE"/>
    <w:rsid w:val="007A670F"/>
    <w:rsid w:val="007A739F"/>
    <w:rsid w:val="007A77AC"/>
    <w:rsid w:val="007A7DA3"/>
    <w:rsid w:val="007B01CA"/>
    <w:rsid w:val="007B0448"/>
    <w:rsid w:val="007B08E7"/>
    <w:rsid w:val="007B18D6"/>
    <w:rsid w:val="007B1D5C"/>
    <w:rsid w:val="007B41B0"/>
    <w:rsid w:val="007B48D3"/>
    <w:rsid w:val="007B56FD"/>
    <w:rsid w:val="007B5E2D"/>
    <w:rsid w:val="007B60E2"/>
    <w:rsid w:val="007B6A78"/>
    <w:rsid w:val="007B77CE"/>
    <w:rsid w:val="007B7860"/>
    <w:rsid w:val="007C1211"/>
    <w:rsid w:val="007C141F"/>
    <w:rsid w:val="007C24D6"/>
    <w:rsid w:val="007C275A"/>
    <w:rsid w:val="007C2B73"/>
    <w:rsid w:val="007C2F1E"/>
    <w:rsid w:val="007C33F5"/>
    <w:rsid w:val="007C341C"/>
    <w:rsid w:val="007C4541"/>
    <w:rsid w:val="007C4AE5"/>
    <w:rsid w:val="007C4B25"/>
    <w:rsid w:val="007C4E30"/>
    <w:rsid w:val="007C52D8"/>
    <w:rsid w:val="007C5A6D"/>
    <w:rsid w:val="007C645D"/>
    <w:rsid w:val="007C66B0"/>
    <w:rsid w:val="007C6DA9"/>
    <w:rsid w:val="007C7356"/>
    <w:rsid w:val="007C73CC"/>
    <w:rsid w:val="007C7980"/>
    <w:rsid w:val="007D049F"/>
    <w:rsid w:val="007D074A"/>
    <w:rsid w:val="007D08CC"/>
    <w:rsid w:val="007D0D30"/>
    <w:rsid w:val="007D1DCA"/>
    <w:rsid w:val="007D29DA"/>
    <w:rsid w:val="007D2CD8"/>
    <w:rsid w:val="007D3445"/>
    <w:rsid w:val="007D3F47"/>
    <w:rsid w:val="007D4075"/>
    <w:rsid w:val="007D51B4"/>
    <w:rsid w:val="007D6928"/>
    <w:rsid w:val="007D69D0"/>
    <w:rsid w:val="007D71BE"/>
    <w:rsid w:val="007D748C"/>
    <w:rsid w:val="007D76FE"/>
    <w:rsid w:val="007D7E4B"/>
    <w:rsid w:val="007E033A"/>
    <w:rsid w:val="007E063F"/>
    <w:rsid w:val="007E15E6"/>
    <w:rsid w:val="007E1DAB"/>
    <w:rsid w:val="007E234B"/>
    <w:rsid w:val="007E248B"/>
    <w:rsid w:val="007E2708"/>
    <w:rsid w:val="007E2B33"/>
    <w:rsid w:val="007E3369"/>
    <w:rsid w:val="007E37C4"/>
    <w:rsid w:val="007E3D10"/>
    <w:rsid w:val="007E426D"/>
    <w:rsid w:val="007E491B"/>
    <w:rsid w:val="007E60D1"/>
    <w:rsid w:val="007E65B9"/>
    <w:rsid w:val="007E6F12"/>
    <w:rsid w:val="007E75B8"/>
    <w:rsid w:val="007E7858"/>
    <w:rsid w:val="007F031F"/>
    <w:rsid w:val="007F09C0"/>
    <w:rsid w:val="007F1673"/>
    <w:rsid w:val="007F21F1"/>
    <w:rsid w:val="007F3693"/>
    <w:rsid w:val="007F36CA"/>
    <w:rsid w:val="007F3FFE"/>
    <w:rsid w:val="007F43AC"/>
    <w:rsid w:val="007F43BF"/>
    <w:rsid w:val="007F45B3"/>
    <w:rsid w:val="007F4825"/>
    <w:rsid w:val="007F59E0"/>
    <w:rsid w:val="007F5BD7"/>
    <w:rsid w:val="007F6282"/>
    <w:rsid w:val="007F639D"/>
    <w:rsid w:val="007F65DA"/>
    <w:rsid w:val="007F68A3"/>
    <w:rsid w:val="007F6F21"/>
    <w:rsid w:val="007F7522"/>
    <w:rsid w:val="007F7A97"/>
    <w:rsid w:val="008004ED"/>
    <w:rsid w:val="00800680"/>
    <w:rsid w:val="00801646"/>
    <w:rsid w:val="008016BD"/>
    <w:rsid w:val="0080185B"/>
    <w:rsid w:val="00803061"/>
    <w:rsid w:val="00803168"/>
    <w:rsid w:val="008039E4"/>
    <w:rsid w:val="00803A77"/>
    <w:rsid w:val="00804009"/>
    <w:rsid w:val="0080426A"/>
    <w:rsid w:val="008045A0"/>
    <w:rsid w:val="00804D22"/>
    <w:rsid w:val="008063E4"/>
    <w:rsid w:val="008066CE"/>
    <w:rsid w:val="00806F28"/>
    <w:rsid w:val="00807970"/>
    <w:rsid w:val="00807D4C"/>
    <w:rsid w:val="008101F3"/>
    <w:rsid w:val="00810B86"/>
    <w:rsid w:val="008110F2"/>
    <w:rsid w:val="0081110C"/>
    <w:rsid w:val="008119D3"/>
    <w:rsid w:val="00811F82"/>
    <w:rsid w:val="008126AE"/>
    <w:rsid w:val="00812700"/>
    <w:rsid w:val="00812B7B"/>
    <w:rsid w:val="00812F48"/>
    <w:rsid w:val="00813255"/>
    <w:rsid w:val="00813A2A"/>
    <w:rsid w:val="00813B37"/>
    <w:rsid w:val="00813FA6"/>
    <w:rsid w:val="00815627"/>
    <w:rsid w:val="00815DD9"/>
    <w:rsid w:val="00816FEA"/>
    <w:rsid w:val="00817377"/>
    <w:rsid w:val="008175A6"/>
    <w:rsid w:val="008175CC"/>
    <w:rsid w:val="00817AFE"/>
    <w:rsid w:val="008200D8"/>
    <w:rsid w:val="00820898"/>
    <w:rsid w:val="00820ABE"/>
    <w:rsid w:val="00821B1D"/>
    <w:rsid w:val="00822043"/>
    <w:rsid w:val="00822702"/>
    <w:rsid w:val="00822A80"/>
    <w:rsid w:val="008233B1"/>
    <w:rsid w:val="00823743"/>
    <w:rsid w:val="008238B6"/>
    <w:rsid w:val="00823E7C"/>
    <w:rsid w:val="008242F3"/>
    <w:rsid w:val="00826A9A"/>
    <w:rsid w:val="008276D4"/>
    <w:rsid w:val="00827D5E"/>
    <w:rsid w:val="00830383"/>
    <w:rsid w:val="00830670"/>
    <w:rsid w:val="00830951"/>
    <w:rsid w:val="0083172E"/>
    <w:rsid w:val="0083180C"/>
    <w:rsid w:val="00831BA1"/>
    <w:rsid w:val="00831E30"/>
    <w:rsid w:val="00831F5F"/>
    <w:rsid w:val="0083285D"/>
    <w:rsid w:val="008333CC"/>
    <w:rsid w:val="00833481"/>
    <w:rsid w:val="008336B7"/>
    <w:rsid w:val="008344B0"/>
    <w:rsid w:val="008351DB"/>
    <w:rsid w:val="008354AE"/>
    <w:rsid w:val="008358B2"/>
    <w:rsid w:val="008359A9"/>
    <w:rsid w:val="008361BB"/>
    <w:rsid w:val="008362A5"/>
    <w:rsid w:val="008370B0"/>
    <w:rsid w:val="008373FE"/>
    <w:rsid w:val="00840035"/>
    <w:rsid w:val="0084042E"/>
    <w:rsid w:val="008410EF"/>
    <w:rsid w:val="0084179D"/>
    <w:rsid w:val="0084180A"/>
    <w:rsid w:val="00841A5D"/>
    <w:rsid w:val="00841C6B"/>
    <w:rsid w:val="008423DF"/>
    <w:rsid w:val="00842DC8"/>
    <w:rsid w:val="00842F2B"/>
    <w:rsid w:val="008440EC"/>
    <w:rsid w:val="0084432E"/>
    <w:rsid w:val="00844887"/>
    <w:rsid w:val="00845E71"/>
    <w:rsid w:val="00846666"/>
    <w:rsid w:val="00846923"/>
    <w:rsid w:val="0084726C"/>
    <w:rsid w:val="008472F8"/>
    <w:rsid w:val="00847484"/>
    <w:rsid w:val="008474F9"/>
    <w:rsid w:val="008475FB"/>
    <w:rsid w:val="0085019C"/>
    <w:rsid w:val="0085040E"/>
    <w:rsid w:val="008508BB"/>
    <w:rsid w:val="0085113F"/>
    <w:rsid w:val="00851370"/>
    <w:rsid w:val="00851E16"/>
    <w:rsid w:val="008523C8"/>
    <w:rsid w:val="008531AD"/>
    <w:rsid w:val="00853626"/>
    <w:rsid w:val="00853B09"/>
    <w:rsid w:val="0085403D"/>
    <w:rsid w:val="008541FD"/>
    <w:rsid w:val="00854921"/>
    <w:rsid w:val="0085505A"/>
    <w:rsid w:val="008556EB"/>
    <w:rsid w:val="00856D6F"/>
    <w:rsid w:val="0085716E"/>
    <w:rsid w:val="00857B51"/>
    <w:rsid w:val="00857B5A"/>
    <w:rsid w:val="008601EE"/>
    <w:rsid w:val="0086099F"/>
    <w:rsid w:val="0086110C"/>
    <w:rsid w:val="00861C7A"/>
    <w:rsid w:val="00861CF4"/>
    <w:rsid w:val="008627E5"/>
    <w:rsid w:val="00862901"/>
    <w:rsid w:val="00862930"/>
    <w:rsid w:val="00863983"/>
    <w:rsid w:val="00863C3C"/>
    <w:rsid w:val="00864C9F"/>
    <w:rsid w:val="00865727"/>
    <w:rsid w:val="008657DB"/>
    <w:rsid w:val="0086612C"/>
    <w:rsid w:val="00866EC4"/>
    <w:rsid w:val="008671E4"/>
    <w:rsid w:val="00867619"/>
    <w:rsid w:val="00870897"/>
    <w:rsid w:val="00870986"/>
    <w:rsid w:val="00870B1B"/>
    <w:rsid w:val="0087113F"/>
    <w:rsid w:val="00871AF6"/>
    <w:rsid w:val="00871AFC"/>
    <w:rsid w:val="008722B5"/>
    <w:rsid w:val="008736E7"/>
    <w:rsid w:val="00873AB6"/>
    <w:rsid w:val="00874042"/>
    <w:rsid w:val="008742F1"/>
    <w:rsid w:val="00874A0E"/>
    <w:rsid w:val="00874D1C"/>
    <w:rsid w:val="00874FAD"/>
    <w:rsid w:val="00875003"/>
    <w:rsid w:val="00875E10"/>
    <w:rsid w:val="00875F72"/>
    <w:rsid w:val="008765FD"/>
    <w:rsid w:val="00877B1D"/>
    <w:rsid w:val="0088011E"/>
    <w:rsid w:val="00880B40"/>
    <w:rsid w:val="00881306"/>
    <w:rsid w:val="00881494"/>
    <w:rsid w:val="00882DBE"/>
    <w:rsid w:val="00882DF5"/>
    <w:rsid w:val="00883375"/>
    <w:rsid w:val="00883644"/>
    <w:rsid w:val="00884827"/>
    <w:rsid w:val="008849D8"/>
    <w:rsid w:val="00884B52"/>
    <w:rsid w:val="00885164"/>
    <w:rsid w:val="0088554B"/>
    <w:rsid w:val="0088659E"/>
    <w:rsid w:val="00886A43"/>
    <w:rsid w:val="00886AE9"/>
    <w:rsid w:val="00886FFD"/>
    <w:rsid w:val="00887588"/>
    <w:rsid w:val="00887CEE"/>
    <w:rsid w:val="0089032F"/>
    <w:rsid w:val="008903CA"/>
    <w:rsid w:val="00890874"/>
    <w:rsid w:val="00890DA8"/>
    <w:rsid w:val="00891638"/>
    <w:rsid w:val="008916D3"/>
    <w:rsid w:val="0089180F"/>
    <w:rsid w:val="00891A38"/>
    <w:rsid w:val="0089231F"/>
    <w:rsid w:val="00892C4E"/>
    <w:rsid w:val="00892CE1"/>
    <w:rsid w:val="00892FEB"/>
    <w:rsid w:val="008931D2"/>
    <w:rsid w:val="00893ECA"/>
    <w:rsid w:val="00894F4A"/>
    <w:rsid w:val="00894FB9"/>
    <w:rsid w:val="008952C1"/>
    <w:rsid w:val="00895327"/>
    <w:rsid w:val="00895A0E"/>
    <w:rsid w:val="00896813"/>
    <w:rsid w:val="00896B01"/>
    <w:rsid w:val="0089739C"/>
    <w:rsid w:val="008974F0"/>
    <w:rsid w:val="00897CC2"/>
    <w:rsid w:val="008A01EE"/>
    <w:rsid w:val="008A0477"/>
    <w:rsid w:val="008A07E0"/>
    <w:rsid w:val="008A0897"/>
    <w:rsid w:val="008A1076"/>
    <w:rsid w:val="008A261A"/>
    <w:rsid w:val="008A29CF"/>
    <w:rsid w:val="008A453A"/>
    <w:rsid w:val="008A465D"/>
    <w:rsid w:val="008A4B09"/>
    <w:rsid w:val="008A4BD5"/>
    <w:rsid w:val="008A4D2E"/>
    <w:rsid w:val="008A4D42"/>
    <w:rsid w:val="008A5390"/>
    <w:rsid w:val="008A539C"/>
    <w:rsid w:val="008A545A"/>
    <w:rsid w:val="008A6335"/>
    <w:rsid w:val="008A6C63"/>
    <w:rsid w:val="008A6E74"/>
    <w:rsid w:val="008A6FC1"/>
    <w:rsid w:val="008A71D1"/>
    <w:rsid w:val="008B011A"/>
    <w:rsid w:val="008B011B"/>
    <w:rsid w:val="008B0E11"/>
    <w:rsid w:val="008B13D0"/>
    <w:rsid w:val="008B1B10"/>
    <w:rsid w:val="008B1F55"/>
    <w:rsid w:val="008B233B"/>
    <w:rsid w:val="008B26D5"/>
    <w:rsid w:val="008B347E"/>
    <w:rsid w:val="008B502F"/>
    <w:rsid w:val="008B51C6"/>
    <w:rsid w:val="008B52BC"/>
    <w:rsid w:val="008B57AE"/>
    <w:rsid w:val="008B5A25"/>
    <w:rsid w:val="008B6873"/>
    <w:rsid w:val="008B6B71"/>
    <w:rsid w:val="008B6C6D"/>
    <w:rsid w:val="008B6E10"/>
    <w:rsid w:val="008B7463"/>
    <w:rsid w:val="008B7EB7"/>
    <w:rsid w:val="008B7EDC"/>
    <w:rsid w:val="008B7FB2"/>
    <w:rsid w:val="008C0100"/>
    <w:rsid w:val="008C072E"/>
    <w:rsid w:val="008C0F71"/>
    <w:rsid w:val="008C1423"/>
    <w:rsid w:val="008C18A1"/>
    <w:rsid w:val="008C1935"/>
    <w:rsid w:val="008C1DEE"/>
    <w:rsid w:val="008C1E2B"/>
    <w:rsid w:val="008C2172"/>
    <w:rsid w:val="008C2719"/>
    <w:rsid w:val="008C298A"/>
    <w:rsid w:val="008C2BA2"/>
    <w:rsid w:val="008C31E0"/>
    <w:rsid w:val="008C3F4E"/>
    <w:rsid w:val="008C3F5C"/>
    <w:rsid w:val="008C411F"/>
    <w:rsid w:val="008C4775"/>
    <w:rsid w:val="008C482A"/>
    <w:rsid w:val="008C4863"/>
    <w:rsid w:val="008C4FEB"/>
    <w:rsid w:val="008C6EE6"/>
    <w:rsid w:val="008C790F"/>
    <w:rsid w:val="008D03CE"/>
    <w:rsid w:val="008D16D5"/>
    <w:rsid w:val="008D18E7"/>
    <w:rsid w:val="008D1A40"/>
    <w:rsid w:val="008D21F7"/>
    <w:rsid w:val="008D2B1D"/>
    <w:rsid w:val="008D35D9"/>
    <w:rsid w:val="008D3974"/>
    <w:rsid w:val="008D444E"/>
    <w:rsid w:val="008D48A0"/>
    <w:rsid w:val="008D4E0A"/>
    <w:rsid w:val="008D577C"/>
    <w:rsid w:val="008D5955"/>
    <w:rsid w:val="008D5E1B"/>
    <w:rsid w:val="008D61CD"/>
    <w:rsid w:val="008D6752"/>
    <w:rsid w:val="008D728A"/>
    <w:rsid w:val="008D7671"/>
    <w:rsid w:val="008E0138"/>
    <w:rsid w:val="008E1575"/>
    <w:rsid w:val="008E1C1A"/>
    <w:rsid w:val="008E1C82"/>
    <w:rsid w:val="008E1FF2"/>
    <w:rsid w:val="008E2B89"/>
    <w:rsid w:val="008E2CDF"/>
    <w:rsid w:val="008E39B9"/>
    <w:rsid w:val="008E3BF3"/>
    <w:rsid w:val="008E3C9C"/>
    <w:rsid w:val="008E3D48"/>
    <w:rsid w:val="008E488F"/>
    <w:rsid w:val="008E48F6"/>
    <w:rsid w:val="008E4935"/>
    <w:rsid w:val="008E58E9"/>
    <w:rsid w:val="008E6D74"/>
    <w:rsid w:val="008E6EC0"/>
    <w:rsid w:val="008E75E8"/>
    <w:rsid w:val="008E7B1B"/>
    <w:rsid w:val="008F06E8"/>
    <w:rsid w:val="008F075B"/>
    <w:rsid w:val="008F0B61"/>
    <w:rsid w:val="008F11FE"/>
    <w:rsid w:val="008F1CA0"/>
    <w:rsid w:val="008F3913"/>
    <w:rsid w:val="008F4691"/>
    <w:rsid w:val="008F4EA4"/>
    <w:rsid w:val="008F5613"/>
    <w:rsid w:val="008F56C4"/>
    <w:rsid w:val="008F5ED7"/>
    <w:rsid w:val="008F62FC"/>
    <w:rsid w:val="008F6D19"/>
    <w:rsid w:val="008F6FC0"/>
    <w:rsid w:val="008F7206"/>
    <w:rsid w:val="008F7390"/>
    <w:rsid w:val="008F7960"/>
    <w:rsid w:val="0090012D"/>
    <w:rsid w:val="009002E5"/>
    <w:rsid w:val="00900805"/>
    <w:rsid w:val="00900F86"/>
    <w:rsid w:val="009010D4"/>
    <w:rsid w:val="009011DD"/>
    <w:rsid w:val="00901423"/>
    <w:rsid w:val="00901464"/>
    <w:rsid w:val="00902481"/>
    <w:rsid w:val="00902509"/>
    <w:rsid w:val="00902CF5"/>
    <w:rsid w:val="009038A6"/>
    <w:rsid w:val="00903FFB"/>
    <w:rsid w:val="0090430D"/>
    <w:rsid w:val="009049DE"/>
    <w:rsid w:val="009058BB"/>
    <w:rsid w:val="00905E62"/>
    <w:rsid w:val="00906847"/>
    <w:rsid w:val="009069E5"/>
    <w:rsid w:val="00906F01"/>
    <w:rsid w:val="00907A26"/>
    <w:rsid w:val="009105B6"/>
    <w:rsid w:val="00910684"/>
    <w:rsid w:val="00910776"/>
    <w:rsid w:val="009108D6"/>
    <w:rsid w:val="00911955"/>
    <w:rsid w:val="00912529"/>
    <w:rsid w:val="00912A6C"/>
    <w:rsid w:val="00912CA8"/>
    <w:rsid w:val="00912D86"/>
    <w:rsid w:val="00914635"/>
    <w:rsid w:val="00914D4C"/>
    <w:rsid w:val="00915546"/>
    <w:rsid w:val="009155E8"/>
    <w:rsid w:val="00915C13"/>
    <w:rsid w:val="00915DD2"/>
    <w:rsid w:val="0091611B"/>
    <w:rsid w:val="0091645A"/>
    <w:rsid w:val="0091653A"/>
    <w:rsid w:val="009169C0"/>
    <w:rsid w:val="0091738A"/>
    <w:rsid w:val="00917C56"/>
    <w:rsid w:val="00920FCD"/>
    <w:rsid w:val="00921518"/>
    <w:rsid w:val="00921754"/>
    <w:rsid w:val="00921873"/>
    <w:rsid w:val="00921E67"/>
    <w:rsid w:val="00923CB1"/>
    <w:rsid w:val="00924163"/>
    <w:rsid w:val="009248FA"/>
    <w:rsid w:val="00924DE1"/>
    <w:rsid w:val="0092536C"/>
    <w:rsid w:val="00925707"/>
    <w:rsid w:val="00926258"/>
    <w:rsid w:val="0092724A"/>
    <w:rsid w:val="0092728F"/>
    <w:rsid w:val="0093005A"/>
    <w:rsid w:val="009314CE"/>
    <w:rsid w:val="009328E7"/>
    <w:rsid w:val="00932E54"/>
    <w:rsid w:val="0093336C"/>
    <w:rsid w:val="00933A43"/>
    <w:rsid w:val="00933BD3"/>
    <w:rsid w:val="00933FC2"/>
    <w:rsid w:val="009350EB"/>
    <w:rsid w:val="0093570E"/>
    <w:rsid w:val="0093589B"/>
    <w:rsid w:val="00936119"/>
    <w:rsid w:val="009363B6"/>
    <w:rsid w:val="00936F1F"/>
    <w:rsid w:val="00936FB5"/>
    <w:rsid w:val="00940F5D"/>
    <w:rsid w:val="00941235"/>
    <w:rsid w:val="00941D54"/>
    <w:rsid w:val="00941F05"/>
    <w:rsid w:val="0094288C"/>
    <w:rsid w:val="00942899"/>
    <w:rsid w:val="00942E8F"/>
    <w:rsid w:val="00942FE6"/>
    <w:rsid w:val="0094381F"/>
    <w:rsid w:val="009438A0"/>
    <w:rsid w:val="00944D9A"/>
    <w:rsid w:val="00944FCA"/>
    <w:rsid w:val="0094521E"/>
    <w:rsid w:val="009452AB"/>
    <w:rsid w:val="0094547B"/>
    <w:rsid w:val="0094584C"/>
    <w:rsid w:val="00945887"/>
    <w:rsid w:val="00946C36"/>
    <w:rsid w:val="00946D7A"/>
    <w:rsid w:val="00947375"/>
    <w:rsid w:val="009476C6"/>
    <w:rsid w:val="0095001F"/>
    <w:rsid w:val="00950156"/>
    <w:rsid w:val="00950B12"/>
    <w:rsid w:val="00950EAD"/>
    <w:rsid w:val="009519A5"/>
    <w:rsid w:val="00951BE8"/>
    <w:rsid w:val="00952912"/>
    <w:rsid w:val="009536CC"/>
    <w:rsid w:val="00953864"/>
    <w:rsid w:val="009539D3"/>
    <w:rsid w:val="0095443D"/>
    <w:rsid w:val="009556E8"/>
    <w:rsid w:val="009561B2"/>
    <w:rsid w:val="00956D7E"/>
    <w:rsid w:val="00957307"/>
    <w:rsid w:val="00957577"/>
    <w:rsid w:val="00957AEB"/>
    <w:rsid w:val="00961364"/>
    <w:rsid w:val="00961468"/>
    <w:rsid w:val="00961556"/>
    <w:rsid w:val="00963039"/>
    <w:rsid w:val="00963186"/>
    <w:rsid w:val="00963735"/>
    <w:rsid w:val="00963A72"/>
    <w:rsid w:val="00964278"/>
    <w:rsid w:val="00964607"/>
    <w:rsid w:val="00964655"/>
    <w:rsid w:val="009648E1"/>
    <w:rsid w:val="0096493E"/>
    <w:rsid w:val="00964BAC"/>
    <w:rsid w:val="00965532"/>
    <w:rsid w:val="009665F5"/>
    <w:rsid w:val="0096704F"/>
    <w:rsid w:val="009678CC"/>
    <w:rsid w:val="00967A0E"/>
    <w:rsid w:val="00967AA9"/>
    <w:rsid w:val="00967C3D"/>
    <w:rsid w:val="009705BC"/>
    <w:rsid w:val="00970AF0"/>
    <w:rsid w:val="009723AE"/>
    <w:rsid w:val="009727E3"/>
    <w:rsid w:val="00972DAF"/>
    <w:rsid w:val="00972EE6"/>
    <w:rsid w:val="00973597"/>
    <w:rsid w:val="00973650"/>
    <w:rsid w:val="0097384A"/>
    <w:rsid w:val="00975440"/>
    <w:rsid w:val="00975654"/>
    <w:rsid w:val="009756FF"/>
    <w:rsid w:val="009759F6"/>
    <w:rsid w:val="00975A44"/>
    <w:rsid w:val="009765E3"/>
    <w:rsid w:val="00976BB1"/>
    <w:rsid w:val="0097722E"/>
    <w:rsid w:val="00977B7C"/>
    <w:rsid w:val="00977D2E"/>
    <w:rsid w:val="0098030C"/>
    <w:rsid w:val="0098041A"/>
    <w:rsid w:val="00980742"/>
    <w:rsid w:val="00980B63"/>
    <w:rsid w:val="00980C07"/>
    <w:rsid w:val="009821A3"/>
    <w:rsid w:val="00982E00"/>
    <w:rsid w:val="00982E12"/>
    <w:rsid w:val="009838F1"/>
    <w:rsid w:val="009839A5"/>
    <w:rsid w:val="009852EE"/>
    <w:rsid w:val="00985518"/>
    <w:rsid w:val="0098574E"/>
    <w:rsid w:val="00985A86"/>
    <w:rsid w:val="00985B77"/>
    <w:rsid w:val="009862E4"/>
    <w:rsid w:val="00986CC3"/>
    <w:rsid w:val="00987AD2"/>
    <w:rsid w:val="00990189"/>
    <w:rsid w:val="00990530"/>
    <w:rsid w:val="00991B91"/>
    <w:rsid w:val="00992491"/>
    <w:rsid w:val="009933AC"/>
    <w:rsid w:val="00993BED"/>
    <w:rsid w:val="00994E60"/>
    <w:rsid w:val="00994F85"/>
    <w:rsid w:val="00995F23"/>
    <w:rsid w:val="00996178"/>
    <w:rsid w:val="00996201"/>
    <w:rsid w:val="00996B55"/>
    <w:rsid w:val="00997036"/>
    <w:rsid w:val="0099750E"/>
    <w:rsid w:val="00997EFC"/>
    <w:rsid w:val="009A027E"/>
    <w:rsid w:val="009A029E"/>
    <w:rsid w:val="009A05D9"/>
    <w:rsid w:val="009A22FE"/>
    <w:rsid w:val="009A4189"/>
    <w:rsid w:val="009A4F80"/>
    <w:rsid w:val="009A5131"/>
    <w:rsid w:val="009A6053"/>
    <w:rsid w:val="009A68F5"/>
    <w:rsid w:val="009A6C48"/>
    <w:rsid w:val="009A6EAF"/>
    <w:rsid w:val="009A74E3"/>
    <w:rsid w:val="009A796D"/>
    <w:rsid w:val="009A7EAE"/>
    <w:rsid w:val="009B009F"/>
    <w:rsid w:val="009B02D8"/>
    <w:rsid w:val="009B063B"/>
    <w:rsid w:val="009B0D4A"/>
    <w:rsid w:val="009B137C"/>
    <w:rsid w:val="009B2949"/>
    <w:rsid w:val="009B3143"/>
    <w:rsid w:val="009B3260"/>
    <w:rsid w:val="009B52F7"/>
    <w:rsid w:val="009B5AFA"/>
    <w:rsid w:val="009B6175"/>
    <w:rsid w:val="009B65BC"/>
    <w:rsid w:val="009B6822"/>
    <w:rsid w:val="009B7349"/>
    <w:rsid w:val="009B7458"/>
    <w:rsid w:val="009B76EA"/>
    <w:rsid w:val="009B774D"/>
    <w:rsid w:val="009B785A"/>
    <w:rsid w:val="009B78AF"/>
    <w:rsid w:val="009B799E"/>
    <w:rsid w:val="009B7C64"/>
    <w:rsid w:val="009C0904"/>
    <w:rsid w:val="009C1DFB"/>
    <w:rsid w:val="009C1F4A"/>
    <w:rsid w:val="009C261F"/>
    <w:rsid w:val="009C3616"/>
    <w:rsid w:val="009C3624"/>
    <w:rsid w:val="009C3754"/>
    <w:rsid w:val="009C4776"/>
    <w:rsid w:val="009C4833"/>
    <w:rsid w:val="009C4EC5"/>
    <w:rsid w:val="009C619F"/>
    <w:rsid w:val="009C6C10"/>
    <w:rsid w:val="009C6CAD"/>
    <w:rsid w:val="009C741C"/>
    <w:rsid w:val="009C7893"/>
    <w:rsid w:val="009C7D34"/>
    <w:rsid w:val="009C7DD3"/>
    <w:rsid w:val="009C7EFB"/>
    <w:rsid w:val="009D027B"/>
    <w:rsid w:val="009D0EAF"/>
    <w:rsid w:val="009D0F58"/>
    <w:rsid w:val="009D1280"/>
    <w:rsid w:val="009D1A44"/>
    <w:rsid w:val="009D1C2E"/>
    <w:rsid w:val="009D213D"/>
    <w:rsid w:val="009D267D"/>
    <w:rsid w:val="009D284D"/>
    <w:rsid w:val="009D2C24"/>
    <w:rsid w:val="009D3171"/>
    <w:rsid w:val="009D32A6"/>
    <w:rsid w:val="009D332F"/>
    <w:rsid w:val="009D385F"/>
    <w:rsid w:val="009D3C57"/>
    <w:rsid w:val="009D3F6F"/>
    <w:rsid w:val="009D3FFD"/>
    <w:rsid w:val="009D4B80"/>
    <w:rsid w:val="009D4E83"/>
    <w:rsid w:val="009D5219"/>
    <w:rsid w:val="009D5AAD"/>
    <w:rsid w:val="009D5E54"/>
    <w:rsid w:val="009D5F2C"/>
    <w:rsid w:val="009D6489"/>
    <w:rsid w:val="009D70BC"/>
    <w:rsid w:val="009D72AA"/>
    <w:rsid w:val="009D7359"/>
    <w:rsid w:val="009D7663"/>
    <w:rsid w:val="009D76C3"/>
    <w:rsid w:val="009D7EB8"/>
    <w:rsid w:val="009D7EDD"/>
    <w:rsid w:val="009E036D"/>
    <w:rsid w:val="009E134E"/>
    <w:rsid w:val="009E1421"/>
    <w:rsid w:val="009E143A"/>
    <w:rsid w:val="009E1F56"/>
    <w:rsid w:val="009E29D3"/>
    <w:rsid w:val="009E2E44"/>
    <w:rsid w:val="009E2F79"/>
    <w:rsid w:val="009E31D2"/>
    <w:rsid w:val="009E3861"/>
    <w:rsid w:val="009E3DCB"/>
    <w:rsid w:val="009E4236"/>
    <w:rsid w:val="009E47B1"/>
    <w:rsid w:val="009E536E"/>
    <w:rsid w:val="009E573D"/>
    <w:rsid w:val="009E5819"/>
    <w:rsid w:val="009E5925"/>
    <w:rsid w:val="009E5E74"/>
    <w:rsid w:val="009E6373"/>
    <w:rsid w:val="009E6DC5"/>
    <w:rsid w:val="009E7813"/>
    <w:rsid w:val="009E7AE1"/>
    <w:rsid w:val="009F0010"/>
    <w:rsid w:val="009F01B5"/>
    <w:rsid w:val="009F073E"/>
    <w:rsid w:val="009F0964"/>
    <w:rsid w:val="009F110B"/>
    <w:rsid w:val="009F143B"/>
    <w:rsid w:val="009F1576"/>
    <w:rsid w:val="009F1841"/>
    <w:rsid w:val="009F2B08"/>
    <w:rsid w:val="009F374D"/>
    <w:rsid w:val="009F3C6B"/>
    <w:rsid w:val="009F40E3"/>
    <w:rsid w:val="009F499B"/>
    <w:rsid w:val="009F4E29"/>
    <w:rsid w:val="009F4F90"/>
    <w:rsid w:val="009F539D"/>
    <w:rsid w:val="009F5DB1"/>
    <w:rsid w:val="009F5EBA"/>
    <w:rsid w:val="009F6207"/>
    <w:rsid w:val="009F6484"/>
    <w:rsid w:val="009F64E7"/>
    <w:rsid w:val="009F6E18"/>
    <w:rsid w:val="009F6E29"/>
    <w:rsid w:val="009F6F17"/>
    <w:rsid w:val="009F7AE5"/>
    <w:rsid w:val="00A00CF3"/>
    <w:rsid w:val="00A03982"/>
    <w:rsid w:val="00A03F3F"/>
    <w:rsid w:val="00A0455D"/>
    <w:rsid w:val="00A04A98"/>
    <w:rsid w:val="00A04CDF"/>
    <w:rsid w:val="00A04F2C"/>
    <w:rsid w:val="00A05026"/>
    <w:rsid w:val="00A0513C"/>
    <w:rsid w:val="00A0535D"/>
    <w:rsid w:val="00A06684"/>
    <w:rsid w:val="00A07E39"/>
    <w:rsid w:val="00A1072B"/>
    <w:rsid w:val="00A107C1"/>
    <w:rsid w:val="00A109DF"/>
    <w:rsid w:val="00A10E1A"/>
    <w:rsid w:val="00A1133C"/>
    <w:rsid w:val="00A11522"/>
    <w:rsid w:val="00A11623"/>
    <w:rsid w:val="00A11872"/>
    <w:rsid w:val="00A118D3"/>
    <w:rsid w:val="00A12201"/>
    <w:rsid w:val="00A12234"/>
    <w:rsid w:val="00A140FD"/>
    <w:rsid w:val="00A146E0"/>
    <w:rsid w:val="00A14CBB"/>
    <w:rsid w:val="00A14DE4"/>
    <w:rsid w:val="00A150A6"/>
    <w:rsid w:val="00A15D9A"/>
    <w:rsid w:val="00A15DF0"/>
    <w:rsid w:val="00A16FBA"/>
    <w:rsid w:val="00A17D6A"/>
    <w:rsid w:val="00A205D1"/>
    <w:rsid w:val="00A20CCB"/>
    <w:rsid w:val="00A21565"/>
    <w:rsid w:val="00A22FEA"/>
    <w:rsid w:val="00A2373B"/>
    <w:rsid w:val="00A23FD3"/>
    <w:rsid w:val="00A246B5"/>
    <w:rsid w:val="00A25179"/>
    <w:rsid w:val="00A25499"/>
    <w:rsid w:val="00A25C03"/>
    <w:rsid w:val="00A25C85"/>
    <w:rsid w:val="00A265E1"/>
    <w:rsid w:val="00A2698A"/>
    <w:rsid w:val="00A27B4F"/>
    <w:rsid w:val="00A30F13"/>
    <w:rsid w:val="00A312EB"/>
    <w:rsid w:val="00A317C4"/>
    <w:rsid w:val="00A31BD5"/>
    <w:rsid w:val="00A32B7D"/>
    <w:rsid w:val="00A32B87"/>
    <w:rsid w:val="00A32C3B"/>
    <w:rsid w:val="00A33BE8"/>
    <w:rsid w:val="00A33C78"/>
    <w:rsid w:val="00A348A0"/>
    <w:rsid w:val="00A34E73"/>
    <w:rsid w:val="00A3531C"/>
    <w:rsid w:val="00A35344"/>
    <w:rsid w:val="00A36321"/>
    <w:rsid w:val="00A3687E"/>
    <w:rsid w:val="00A37015"/>
    <w:rsid w:val="00A3713E"/>
    <w:rsid w:val="00A372E6"/>
    <w:rsid w:val="00A375C4"/>
    <w:rsid w:val="00A3763D"/>
    <w:rsid w:val="00A402F1"/>
    <w:rsid w:val="00A410E5"/>
    <w:rsid w:val="00A41219"/>
    <w:rsid w:val="00A4187B"/>
    <w:rsid w:val="00A42631"/>
    <w:rsid w:val="00A4293C"/>
    <w:rsid w:val="00A42A3B"/>
    <w:rsid w:val="00A43470"/>
    <w:rsid w:val="00A43473"/>
    <w:rsid w:val="00A44189"/>
    <w:rsid w:val="00A44C65"/>
    <w:rsid w:val="00A44ED3"/>
    <w:rsid w:val="00A4576D"/>
    <w:rsid w:val="00A45B4B"/>
    <w:rsid w:val="00A46335"/>
    <w:rsid w:val="00A472DE"/>
    <w:rsid w:val="00A47851"/>
    <w:rsid w:val="00A47C70"/>
    <w:rsid w:val="00A50034"/>
    <w:rsid w:val="00A503CC"/>
    <w:rsid w:val="00A503CE"/>
    <w:rsid w:val="00A50422"/>
    <w:rsid w:val="00A50B99"/>
    <w:rsid w:val="00A5170F"/>
    <w:rsid w:val="00A51A5B"/>
    <w:rsid w:val="00A51BD8"/>
    <w:rsid w:val="00A52A9F"/>
    <w:rsid w:val="00A53AE0"/>
    <w:rsid w:val="00A53BF5"/>
    <w:rsid w:val="00A54936"/>
    <w:rsid w:val="00A54982"/>
    <w:rsid w:val="00A54E87"/>
    <w:rsid w:val="00A55320"/>
    <w:rsid w:val="00A55FA8"/>
    <w:rsid w:val="00A5640B"/>
    <w:rsid w:val="00A56A1D"/>
    <w:rsid w:val="00A56AC4"/>
    <w:rsid w:val="00A571CD"/>
    <w:rsid w:val="00A57C22"/>
    <w:rsid w:val="00A60138"/>
    <w:rsid w:val="00A608B7"/>
    <w:rsid w:val="00A60992"/>
    <w:rsid w:val="00A61001"/>
    <w:rsid w:val="00A6112B"/>
    <w:rsid w:val="00A61817"/>
    <w:rsid w:val="00A62CC0"/>
    <w:rsid w:val="00A62D9D"/>
    <w:rsid w:val="00A63014"/>
    <w:rsid w:val="00A63634"/>
    <w:rsid w:val="00A63891"/>
    <w:rsid w:val="00A6390E"/>
    <w:rsid w:val="00A63D51"/>
    <w:rsid w:val="00A644E5"/>
    <w:rsid w:val="00A64535"/>
    <w:rsid w:val="00A65274"/>
    <w:rsid w:val="00A65867"/>
    <w:rsid w:val="00A6654E"/>
    <w:rsid w:val="00A66721"/>
    <w:rsid w:val="00A6705E"/>
    <w:rsid w:val="00A671CF"/>
    <w:rsid w:val="00A6747F"/>
    <w:rsid w:val="00A674BF"/>
    <w:rsid w:val="00A703AE"/>
    <w:rsid w:val="00A704B6"/>
    <w:rsid w:val="00A70856"/>
    <w:rsid w:val="00A70E7F"/>
    <w:rsid w:val="00A7215D"/>
    <w:rsid w:val="00A72999"/>
    <w:rsid w:val="00A72CBA"/>
    <w:rsid w:val="00A730B4"/>
    <w:rsid w:val="00A73630"/>
    <w:rsid w:val="00A73BDA"/>
    <w:rsid w:val="00A73FBB"/>
    <w:rsid w:val="00A741D3"/>
    <w:rsid w:val="00A753E5"/>
    <w:rsid w:val="00A75633"/>
    <w:rsid w:val="00A75918"/>
    <w:rsid w:val="00A75E8B"/>
    <w:rsid w:val="00A75E97"/>
    <w:rsid w:val="00A776B2"/>
    <w:rsid w:val="00A77D13"/>
    <w:rsid w:val="00A77E2B"/>
    <w:rsid w:val="00A801AB"/>
    <w:rsid w:val="00A807C0"/>
    <w:rsid w:val="00A8217C"/>
    <w:rsid w:val="00A82596"/>
    <w:rsid w:val="00A8301E"/>
    <w:rsid w:val="00A83A9B"/>
    <w:rsid w:val="00A84B1F"/>
    <w:rsid w:val="00A84E61"/>
    <w:rsid w:val="00A8654A"/>
    <w:rsid w:val="00A8657C"/>
    <w:rsid w:val="00A8708A"/>
    <w:rsid w:val="00A872A1"/>
    <w:rsid w:val="00A874B0"/>
    <w:rsid w:val="00A87677"/>
    <w:rsid w:val="00A877C1"/>
    <w:rsid w:val="00A901DC"/>
    <w:rsid w:val="00A90748"/>
    <w:rsid w:val="00A90D2E"/>
    <w:rsid w:val="00A91E22"/>
    <w:rsid w:val="00A92B28"/>
    <w:rsid w:val="00A92D4C"/>
    <w:rsid w:val="00A9317A"/>
    <w:rsid w:val="00A93230"/>
    <w:rsid w:val="00A9379A"/>
    <w:rsid w:val="00A941B2"/>
    <w:rsid w:val="00A9460C"/>
    <w:rsid w:val="00A94642"/>
    <w:rsid w:val="00A94A02"/>
    <w:rsid w:val="00A95775"/>
    <w:rsid w:val="00A95AB9"/>
    <w:rsid w:val="00A95E3A"/>
    <w:rsid w:val="00A96363"/>
    <w:rsid w:val="00A96546"/>
    <w:rsid w:val="00A966A1"/>
    <w:rsid w:val="00A96D45"/>
    <w:rsid w:val="00A96DB1"/>
    <w:rsid w:val="00A97C8F"/>
    <w:rsid w:val="00A97EAE"/>
    <w:rsid w:val="00AA013A"/>
    <w:rsid w:val="00AA044D"/>
    <w:rsid w:val="00AA04CE"/>
    <w:rsid w:val="00AA05E9"/>
    <w:rsid w:val="00AA0625"/>
    <w:rsid w:val="00AA095A"/>
    <w:rsid w:val="00AA0C79"/>
    <w:rsid w:val="00AA0DD7"/>
    <w:rsid w:val="00AA0E06"/>
    <w:rsid w:val="00AA1762"/>
    <w:rsid w:val="00AA1911"/>
    <w:rsid w:val="00AA2BF0"/>
    <w:rsid w:val="00AA2C33"/>
    <w:rsid w:val="00AA2D98"/>
    <w:rsid w:val="00AA36B1"/>
    <w:rsid w:val="00AA3998"/>
    <w:rsid w:val="00AA3ADA"/>
    <w:rsid w:val="00AA450D"/>
    <w:rsid w:val="00AA517D"/>
    <w:rsid w:val="00AA5B74"/>
    <w:rsid w:val="00AA5CDF"/>
    <w:rsid w:val="00AA6544"/>
    <w:rsid w:val="00AA6A21"/>
    <w:rsid w:val="00AA6AA1"/>
    <w:rsid w:val="00AA6AD6"/>
    <w:rsid w:val="00AA7089"/>
    <w:rsid w:val="00AA719A"/>
    <w:rsid w:val="00AA72CB"/>
    <w:rsid w:val="00AA747A"/>
    <w:rsid w:val="00AA75C6"/>
    <w:rsid w:val="00AA7A01"/>
    <w:rsid w:val="00AA7CD9"/>
    <w:rsid w:val="00AB0020"/>
    <w:rsid w:val="00AB06FB"/>
    <w:rsid w:val="00AB0AE5"/>
    <w:rsid w:val="00AB0D0E"/>
    <w:rsid w:val="00AB1149"/>
    <w:rsid w:val="00AB2595"/>
    <w:rsid w:val="00AB35C9"/>
    <w:rsid w:val="00AB3CD3"/>
    <w:rsid w:val="00AB4033"/>
    <w:rsid w:val="00AB5730"/>
    <w:rsid w:val="00AB5A65"/>
    <w:rsid w:val="00AB5EE7"/>
    <w:rsid w:val="00AB5F66"/>
    <w:rsid w:val="00AB6BEC"/>
    <w:rsid w:val="00AB6F5A"/>
    <w:rsid w:val="00AB711A"/>
    <w:rsid w:val="00AC09BB"/>
    <w:rsid w:val="00AC0EDB"/>
    <w:rsid w:val="00AC1066"/>
    <w:rsid w:val="00AC3109"/>
    <w:rsid w:val="00AC3983"/>
    <w:rsid w:val="00AC3A75"/>
    <w:rsid w:val="00AC40BF"/>
    <w:rsid w:val="00AC40FA"/>
    <w:rsid w:val="00AC4311"/>
    <w:rsid w:val="00AC4379"/>
    <w:rsid w:val="00AC46AE"/>
    <w:rsid w:val="00AC5B3C"/>
    <w:rsid w:val="00AC60DF"/>
    <w:rsid w:val="00AC6388"/>
    <w:rsid w:val="00AC6761"/>
    <w:rsid w:val="00AC7794"/>
    <w:rsid w:val="00AD04A3"/>
    <w:rsid w:val="00AD0C98"/>
    <w:rsid w:val="00AD12E2"/>
    <w:rsid w:val="00AD1D63"/>
    <w:rsid w:val="00AD21A8"/>
    <w:rsid w:val="00AD251E"/>
    <w:rsid w:val="00AD2784"/>
    <w:rsid w:val="00AD29FE"/>
    <w:rsid w:val="00AD2C36"/>
    <w:rsid w:val="00AD2D6B"/>
    <w:rsid w:val="00AD3566"/>
    <w:rsid w:val="00AD3614"/>
    <w:rsid w:val="00AD37E9"/>
    <w:rsid w:val="00AD3F2A"/>
    <w:rsid w:val="00AD481A"/>
    <w:rsid w:val="00AD5085"/>
    <w:rsid w:val="00AD548F"/>
    <w:rsid w:val="00AD5945"/>
    <w:rsid w:val="00AD5A30"/>
    <w:rsid w:val="00AD5CC2"/>
    <w:rsid w:val="00AD731C"/>
    <w:rsid w:val="00AD7838"/>
    <w:rsid w:val="00AD7CB4"/>
    <w:rsid w:val="00AE0109"/>
    <w:rsid w:val="00AE0A4E"/>
    <w:rsid w:val="00AE1328"/>
    <w:rsid w:val="00AE1A26"/>
    <w:rsid w:val="00AE1DEB"/>
    <w:rsid w:val="00AE1F24"/>
    <w:rsid w:val="00AE2270"/>
    <w:rsid w:val="00AE23BA"/>
    <w:rsid w:val="00AE2A38"/>
    <w:rsid w:val="00AE2B06"/>
    <w:rsid w:val="00AE3689"/>
    <w:rsid w:val="00AE3D22"/>
    <w:rsid w:val="00AE3E2E"/>
    <w:rsid w:val="00AE464E"/>
    <w:rsid w:val="00AE48E2"/>
    <w:rsid w:val="00AE4B37"/>
    <w:rsid w:val="00AE4B66"/>
    <w:rsid w:val="00AE536B"/>
    <w:rsid w:val="00AE5713"/>
    <w:rsid w:val="00AE57C4"/>
    <w:rsid w:val="00AE5A4B"/>
    <w:rsid w:val="00AE5C78"/>
    <w:rsid w:val="00AE5D49"/>
    <w:rsid w:val="00AE5E48"/>
    <w:rsid w:val="00AE7095"/>
    <w:rsid w:val="00AE70D8"/>
    <w:rsid w:val="00AE738B"/>
    <w:rsid w:val="00AE7644"/>
    <w:rsid w:val="00AE79F4"/>
    <w:rsid w:val="00AF0060"/>
    <w:rsid w:val="00AF0063"/>
    <w:rsid w:val="00AF012F"/>
    <w:rsid w:val="00AF1122"/>
    <w:rsid w:val="00AF1F41"/>
    <w:rsid w:val="00AF1FD9"/>
    <w:rsid w:val="00AF24D1"/>
    <w:rsid w:val="00AF29C1"/>
    <w:rsid w:val="00AF2A51"/>
    <w:rsid w:val="00AF2CB6"/>
    <w:rsid w:val="00AF2E74"/>
    <w:rsid w:val="00AF383F"/>
    <w:rsid w:val="00AF41F4"/>
    <w:rsid w:val="00AF423F"/>
    <w:rsid w:val="00AF48EC"/>
    <w:rsid w:val="00AF4A82"/>
    <w:rsid w:val="00AF590F"/>
    <w:rsid w:val="00AF5F73"/>
    <w:rsid w:val="00AF6ADC"/>
    <w:rsid w:val="00AF7273"/>
    <w:rsid w:val="00AF7306"/>
    <w:rsid w:val="00AF790D"/>
    <w:rsid w:val="00AF7A7F"/>
    <w:rsid w:val="00B002DA"/>
    <w:rsid w:val="00B00D58"/>
    <w:rsid w:val="00B00E03"/>
    <w:rsid w:val="00B01C07"/>
    <w:rsid w:val="00B01DF0"/>
    <w:rsid w:val="00B01F87"/>
    <w:rsid w:val="00B032E2"/>
    <w:rsid w:val="00B03522"/>
    <w:rsid w:val="00B03529"/>
    <w:rsid w:val="00B03B4E"/>
    <w:rsid w:val="00B03BA0"/>
    <w:rsid w:val="00B04044"/>
    <w:rsid w:val="00B04109"/>
    <w:rsid w:val="00B04734"/>
    <w:rsid w:val="00B057F8"/>
    <w:rsid w:val="00B068DE"/>
    <w:rsid w:val="00B06B75"/>
    <w:rsid w:val="00B06FF0"/>
    <w:rsid w:val="00B06FF7"/>
    <w:rsid w:val="00B07F4B"/>
    <w:rsid w:val="00B10C5B"/>
    <w:rsid w:val="00B11098"/>
    <w:rsid w:val="00B1232D"/>
    <w:rsid w:val="00B1232E"/>
    <w:rsid w:val="00B12B00"/>
    <w:rsid w:val="00B149D8"/>
    <w:rsid w:val="00B149E7"/>
    <w:rsid w:val="00B14A4F"/>
    <w:rsid w:val="00B15312"/>
    <w:rsid w:val="00B16FB2"/>
    <w:rsid w:val="00B204E6"/>
    <w:rsid w:val="00B20503"/>
    <w:rsid w:val="00B206CC"/>
    <w:rsid w:val="00B20C93"/>
    <w:rsid w:val="00B20D1A"/>
    <w:rsid w:val="00B21CC8"/>
    <w:rsid w:val="00B238EE"/>
    <w:rsid w:val="00B2431B"/>
    <w:rsid w:val="00B24D0D"/>
    <w:rsid w:val="00B24E61"/>
    <w:rsid w:val="00B252F2"/>
    <w:rsid w:val="00B2583A"/>
    <w:rsid w:val="00B25D8A"/>
    <w:rsid w:val="00B25DDD"/>
    <w:rsid w:val="00B269EF"/>
    <w:rsid w:val="00B26B23"/>
    <w:rsid w:val="00B27192"/>
    <w:rsid w:val="00B271C7"/>
    <w:rsid w:val="00B27AB3"/>
    <w:rsid w:val="00B3073C"/>
    <w:rsid w:val="00B30904"/>
    <w:rsid w:val="00B31B19"/>
    <w:rsid w:val="00B33115"/>
    <w:rsid w:val="00B338FC"/>
    <w:rsid w:val="00B339A8"/>
    <w:rsid w:val="00B34BE3"/>
    <w:rsid w:val="00B35BDE"/>
    <w:rsid w:val="00B35CB0"/>
    <w:rsid w:val="00B35D58"/>
    <w:rsid w:val="00B35E97"/>
    <w:rsid w:val="00B361E8"/>
    <w:rsid w:val="00B36CA4"/>
    <w:rsid w:val="00B37B75"/>
    <w:rsid w:val="00B414CF"/>
    <w:rsid w:val="00B41629"/>
    <w:rsid w:val="00B41B18"/>
    <w:rsid w:val="00B42514"/>
    <w:rsid w:val="00B437DF"/>
    <w:rsid w:val="00B43816"/>
    <w:rsid w:val="00B43974"/>
    <w:rsid w:val="00B439F3"/>
    <w:rsid w:val="00B43A7D"/>
    <w:rsid w:val="00B43CBF"/>
    <w:rsid w:val="00B43E92"/>
    <w:rsid w:val="00B4400E"/>
    <w:rsid w:val="00B44827"/>
    <w:rsid w:val="00B4554E"/>
    <w:rsid w:val="00B45679"/>
    <w:rsid w:val="00B45B09"/>
    <w:rsid w:val="00B45EE4"/>
    <w:rsid w:val="00B4676C"/>
    <w:rsid w:val="00B46EC7"/>
    <w:rsid w:val="00B4722F"/>
    <w:rsid w:val="00B476C1"/>
    <w:rsid w:val="00B47B1D"/>
    <w:rsid w:val="00B47F1D"/>
    <w:rsid w:val="00B5002A"/>
    <w:rsid w:val="00B50536"/>
    <w:rsid w:val="00B50BDA"/>
    <w:rsid w:val="00B512D8"/>
    <w:rsid w:val="00B514FA"/>
    <w:rsid w:val="00B51687"/>
    <w:rsid w:val="00B51780"/>
    <w:rsid w:val="00B519AD"/>
    <w:rsid w:val="00B519F7"/>
    <w:rsid w:val="00B51A34"/>
    <w:rsid w:val="00B51D41"/>
    <w:rsid w:val="00B52540"/>
    <w:rsid w:val="00B527A7"/>
    <w:rsid w:val="00B538A9"/>
    <w:rsid w:val="00B53962"/>
    <w:rsid w:val="00B549B9"/>
    <w:rsid w:val="00B54AD0"/>
    <w:rsid w:val="00B559C5"/>
    <w:rsid w:val="00B559FE"/>
    <w:rsid w:val="00B55F31"/>
    <w:rsid w:val="00B55FDB"/>
    <w:rsid w:val="00B562DD"/>
    <w:rsid w:val="00B56B27"/>
    <w:rsid w:val="00B56D1B"/>
    <w:rsid w:val="00B57870"/>
    <w:rsid w:val="00B60013"/>
    <w:rsid w:val="00B60E1C"/>
    <w:rsid w:val="00B61177"/>
    <w:rsid w:val="00B611E4"/>
    <w:rsid w:val="00B61634"/>
    <w:rsid w:val="00B617AC"/>
    <w:rsid w:val="00B61A9C"/>
    <w:rsid w:val="00B62024"/>
    <w:rsid w:val="00B630C2"/>
    <w:rsid w:val="00B63565"/>
    <w:rsid w:val="00B63D9E"/>
    <w:rsid w:val="00B6434B"/>
    <w:rsid w:val="00B6548B"/>
    <w:rsid w:val="00B65741"/>
    <w:rsid w:val="00B66154"/>
    <w:rsid w:val="00B66798"/>
    <w:rsid w:val="00B66854"/>
    <w:rsid w:val="00B66A5F"/>
    <w:rsid w:val="00B676AC"/>
    <w:rsid w:val="00B6797C"/>
    <w:rsid w:val="00B70763"/>
    <w:rsid w:val="00B70A9B"/>
    <w:rsid w:val="00B72514"/>
    <w:rsid w:val="00B731BA"/>
    <w:rsid w:val="00B7334C"/>
    <w:rsid w:val="00B738F6"/>
    <w:rsid w:val="00B74050"/>
    <w:rsid w:val="00B740C4"/>
    <w:rsid w:val="00B749B0"/>
    <w:rsid w:val="00B74F41"/>
    <w:rsid w:val="00B75538"/>
    <w:rsid w:val="00B76823"/>
    <w:rsid w:val="00B76B9A"/>
    <w:rsid w:val="00B7793E"/>
    <w:rsid w:val="00B77AD0"/>
    <w:rsid w:val="00B77B3D"/>
    <w:rsid w:val="00B805E2"/>
    <w:rsid w:val="00B80DC7"/>
    <w:rsid w:val="00B81245"/>
    <w:rsid w:val="00B817AC"/>
    <w:rsid w:val="00B82995"/>
    <w:rsid w:val="00B82F85"/>
    <w:rsid w:val="00B8337D"/>
    <w:rsid w:val="00B833E6"/>
    <w:rsid w:val="00B83531"/>
    <w:rsid w:val="00B83C65"/>
    <w:rsid w:val="00B84B8C"/>
    <w:rsid w:val="00B85285"/>
    <w:rsid w:val="00B854F1"/>
    <w:rsid w:val="00B85527"/>
    <w:rsid w:val="00B85A84"/>
    <w:rsid w:val="00B865E0"/>
    <w:rsid w:val="00B87843"/>
    <w:rsid w:val="00B87FC6"/>
    <w:rsid w:val="00B90F15"/>
    <w:rsid w:val="00B9192F"/>
    <w:rsid w:val="00B91BAF"/>
    <w:rsid w:val="00B92305"/>
    <w:rsid w:val="00B92341"/>
    <w:rsid w:val="00B929D1"/>
    <w:rsid w:val="00B94042"/>
    <w:rsid w:val="00B94061"/>
    <w:rsid w:val="00B940F3"/>
    <w:rsid w:val="00B96209"/>
    <w:rsid w:val="00B966A8"/>
    <w:rsid w:val="00B96746"/>
    <w:rsid w:val="00B9748E"/>
    <w:rsid w:val="00B974AA"/>
    <w:rsid w:val="00B977CD"/>
    <w:rsid w:val="00B97B63"/>
    <w:rsid w:val="00B97F6D"/>
    <w:rsid w:val="00BA0344"/>
    <w:rsid w:val="00BA03D3"/>
    <w:rsid w:val="00BA0571"/>
    <w:rsid w:val="00BA06A1"/>
    <w:rsid w:val="00BA06EB"/>
    <w:rsid w:val="00BA07FE"/>
    <w:rsid w:val="00BA0AF1"/>
    <w:rsid w:val="00BA109B"/>
    <w:rsid w:val="00BA20CD"/>
    <w:rsid w:val="00BA2237"/>
    <w:rsid w:val="00BA2942"/>
    <w:rsid w:val="00BA2A9E"/>
    <w:rsid w:val="00BA2D82"/>
    <w:rsid w:val="00BA2EBA"/>
    <w:rsid w:val="00BA324F"/>
    <w:rsid w:val="00BA33A2"/>
    <w:rsid w:val="00BA3A4F"/>
    <w:rsid w:val="00BA3D38"/>
    <w:rsid w:val="00BA4379"/>
    <w:rsid w:val="00BA49DF"/>
    <w:rsid w:val="00BA4BCD"/>
    <w:rsid w:val="00BA4D98"/>
    <w:rsid w:val="00BA52AA"/>
    <w:rsid w:val="00BA5525"/>
    <w:rsid w:val="00BA5A65"/>
    <w:rsid w:val="00BA5AC0"/>
    <w:rsid w:val="00BA5D8C"/>
    <w:rsid w:val="00BA5EEA"/>
    <w:rsid w:val="00BB005E"/>
    <w:rsid w:val="00BB0217"/>
    <w:rsid w:val="00BB05F0"/>
    <w:rsid w:val="00BB0C62"/>
    <w:rsid w:val="00BB1D65"/>
    <w:rsid w:val="00BB1D8E"/>
    <w:rsid w:val="00BB20A7"/>
    <w:rsid w:val="00BB22A8"/>
    <w:rsid w:val="00BB2422"/>
    <w:rsid w:val="00BB2669"/>
    <w:rsid w:val="00BB3910"/>
    <w:rsid w:val="00BB3C69"/>
    <w:rsid w:val="00BB3DF3"/>
    <w:rsid w:val="00BB3EF8"/>
    <w:rsid w:val="00BB45E9"/>
    <w:rsid w:val="00BB48E8"/>
    <w:rsid w:val="00BB4AA6"/>
    <w:rsid w:val="00BB4E0F"/>
    <w:rsid w:val="00BB5CDE"/>
    <w:rsid w:val="00BB75EE"/>
    <w:rsid w:val="00BB7810"/>
    <w:rsid w:val="00BB7A42"/>
    <w:rsid w:val="00BC01BE"/>
    <w:rsid w:val="00BC075D"/>
    <w:rsid w:val="00BC0807"/>
    <w:rsid w:val="00BC09D2"/>
    <w:rsid w:val="00BC142A"/>
    <w:rsid w:val="00BC1452"/>
    <w:rsid w:val="00BC1536"/>
    <w:rsid w:val="00BC1D2A"/>
    <w:rsid w:val="00BC2032"/>
    <w:rsid w:val="00BC270D"/>
    <w:rsid w:val="00BC2AA4"/>
    <w:rsid w:val="00BC3114"/>
    <w:rsid w:val="00BC3391"/>
    <w:rsid w:val="00BC36D1"/>
    <w:rsid w:val="00BC3A5C"/>
    <w:rsid w:val="00BC495C"/>
    <w:rsid w:val="00BC4A4F"/>
    <w:rsid w:val="00BC4B73"/>
    <w:rsid w:val="00BC4C06"/>
    <w:rsid w:val="00BC4CB2"/>
    <w:rsid w:val="00BC5071"/>
    <w:rsid w:val="00BC52E8"/>
    <w:rsid w:val="00BC668E"/>
    <w:rsid w:val="00BC681F"/>
    <w:rsid w:val="00BC6A99"/>
    <w:rsid w:val="00BC70F2"/>
    <w:rsid w:val="00BC7A8C"/>
    <w:rsid w:val="00BD02FE"/>
    <w:rsid w:val="00BD0302"/>
    <w:rsid w:val="00BD0556"/>
    <w:rsid w:val="00BD071A"/>
    <w:rsid w:val="00BD0947"/>
    <w:rsid w:val="00BD0DA2"/>
    <w:rsid w:val="00BD2241"/>
    <w:rsid w:val="00BD2C40"/>
    <w:rsid w:val="00BD2CAB"/>
    <w:rsid w:val="00BD32E2"/>
    <w:rsid w:val="00BD36DF"/>
    <w:rsid w:val="00BD46E9"/>
    <w:rsid w:val="00BD4C95"/>
    <w:rsid w:val="00BD5E23"/>
    <w:rsid w:val="00BD6439"/>
    <w:rsid w:val="00BD6515"/>
    <w:rsid w:val="00BD6BB0"/>
    <w:rsid w:val="00BD733E"/>
    <w:rsid w:val="00BD74AF"/>
    <w:rsid w:val="00BD772E"/>
    <w:rsid w:val="00BD7E10"/>
    <w:rsid w:val="00BE0B94"/>
    <w:rsid w:val="00BE0BB7"/>
    <w:rsid w:val="00BE0FED"/>
    <w:rsid w:val="00BE21D0"/>
    <w:rsid w:val="00BE311A"/>
    <w:rsid w:val="00BE31AE"/>
    <w:rsid w:val="00BE34BA"/>
    <w:rsid w:val="00BE3654"/>
    <w:rsid w:val="00BE3F11"/>
    <w:rsid w:val="00BE498F"/>
    <w:rsid w:val="00BE50E5"/>
    <w:rsid w:val="00BE5B4C"/>
    <w:rsid w:val="00BE6677"/>
    <w:rsid w:val="00BE771F"/>
    <w:rsid w:val="00BE7DB1"/>
    <w:rsid w:val="00BF031E"/>
    <w:rsid w:val="00BF0840"/>
    <w:rsid w:val="00BF14B2"/>
    <w:rsid w:val="00BF187B"/>
    <w:rsid w:val="00BF1E90"/>
    <w:rsid w:val="00BF25B5"/>
    <w:rsid w:val="00BF3154"/>
    <w:rsid w:val="00BF3283"/>
    <w:rsid w:val="00BF3972"/>
    <w:rsid w:val="00BF3E56"/>
    <w:rsid w:val="00BF44A8"/>
    <w:rsid w:val="00BF4B4C"/>
    <w:rsid w:val="00BF4C43"/>
    <w:rsid w:val="00BF5BDE"/>
    <w:rsid w:val="00BF5E6A"/>
    <w:rsid w:val="00BF6746"/>
    <w:rsid w:val="00BF69B3"/>
    <w:rsid w:val="00BF7780"/>
    <w:rsid w:val="00BF7873"/>
    <w:rsid w:val="00BF78C6"/>
    <w:rsid w:val="00C0007A"/>
    <w:rsid w:val="00C00363"/>
    <w:rsid w:val="00C00833"/>
    <w:rsid w:val="00C0157D"/>
    <w:rsid w:val="00C01974"/>
    <w:rsid w:val="00C020D3"/>
    <w:rsid w:val="00C02A8F"/>
    <w:rsid w:val="00C02DF1"/>
    <w:rsid w:val="00C03C0C"/>
    <w:rsid w:val="00C03DDD"/>
    <w:rsid w:val="00C04F12"/>
    <w:rsid w:val="00C0588E"/>
    <w:rsid w:val="00C062AA"/>
    <w:rsid w:val="00C064A1"/>
    <w:rsid w:val="00C066F5"/>
    <w:rsid w:val="00C068B0"/>
    <w:rsid w:val="00C06B93"/>
    <w:rsid w:val="00C06DA4"/>
    <w:rsid w:val="00C06F82"/>
    <w:rsid w:val="00C07E30"/>
    <w:rsid w:val="00C10C00"/>
    <w:rsid w:val="00C10C78"/>
    <w:rsid w:val="00C10E64"/>
    <w:rsid w:val="00C112A6"/>
    <w:rsid w:val="00C1190E"/>
    <w:rsid w:val="00C11A7A"/>
    <w:rsid w:val="00C11AF8"/>
    <w:rsid w:val="00C1236E"/>
    <w:rsid w:val="00C123E8"/>
    <w:rsid w:val="00C13DBE"/>
    <w:rsid w:val="00C141EB"/>
    <w:rsid w:val="00C14A84"/>
    <w:rsid w:val="00C14B8C"/>
    <w:rsid w:val="00C14C86"/>
    <w:rsid w:val="00C1561E"/>
    <w:rsid w:val="00C15C7E"/>
    <w:rsid w:val="00C16115"/>
    <w:rsid w:val="00C1696C"/>
    <w:rsid w:val="00C16E70"/>
    <w:rsid w:val="00C17BF0"/>
    <w:rsid w:val="00C17E48"/>
    <w:rsid w:val="00C201E9"/>
    <w:rsid w:val="00C20DC1"/>
    <w:rsid w:val="00C212DD"/>
    <w:rsid w:val="00C218CA"/>
    <w:rsid w:val="00C22FFD"/>
    <w:rsid w:val="00C2328B"/>
    <w:rsid w:val="00C23AA7"/>
    <w:rsid w:val="00C24553"/>
    <w:rsid w:val="00C24FCC"/>
    <w:rsid w:val="00C25B83"/>
    <w:rsid w:val="00C25CB0"/>
    <w:rsid w:val="00C25EF2"/>
    <w:rsid w:val="00C26000"/>
    <w:rsid w:val="00C26C9A"/>
    <w:rsid w:val="00C26FDB"/>
    <w:rsid w:val="00C2785B"/>
    <w:rsid w:val="00C30255"/>
    <w:rsid w:val="00C30413"/>
    <w:rsid w:val="00C30B1C"/>
    <w:rsid w:val="00C314DF"/>
    <w:rsid w:val="00C31531"/>
    <w:rsid w:val="00C316AF"/>
    <w:rsid w:val="00C31AFA"/>
    <w:rsid w:val="00C31DFC"/>
    <w:rsid w:val="00C32397"/>
    <w:rsid w:val="00C32600"/>
    <w:rsid w:val="00C326D0"/>
    <w:rsid w:val="00C32C3B"/>
    <w:rsid w:val="00C33B9C"/>
    <w:rsid w:val="00C33DC6"/>
    <w:rsid w:val="00C33E49"/>
    <w:rsid w:val="00C34DF6"/>
    <w:rsid w:val="00C35455"/>
    <w:rsid w:val="00C35AAD"/>
    <w:rsid w:val="00C35F91"/>
    <w:rsid w:val="00C360AF"/>
    <w:rsid w:val="00C361B6"/>
    <w:rsid w:val="00C36A29"/>
    <w:rsid w:val="00C37304"/>
    <w:rsid w:val="00C37E23"/>
    <w:rsid w:val="00C37FC9"/>
    <w:rsid w:val="00C419DD"/>
    <w:rsid w:val="00C41F16"/>
    <w:rsid w:val="00C42662"/>
    <w:rsid w:val="00C43DFF"/>
    <w:rsid w:val="00C4481B"/>
    <w:rsid w:val="00C4512A"/>
    <w:rsid w:val="00C45A1B"/>
    <w:rsid w:val="00C45FAA"/>
    <w:rsid w:val="00C461CA"/>
    <w:rsid w:val="00C46426"/>
    <w:rsid w:val="00C46676"/>
    <w:rsid w:val="00C46A6C"/>
    <w:rsid w:val="00C46FCB"/>
    <w:rsid w:val="00C471F8"/>
    <w:rsid w:val="00C472F7"/>
    <w:rsid w:val="00C4749B"/>
    <w:rsid w:val="00C4770E"/>
    <w:rsid w:val="00C4780B"/>
    <w:rsid w:val="00C501C0"/>
    <w:rsid w:val="00C50616"/>
    <w:rsid w:val="00C50969"/>
    <w:rsid w:val="00C50A1D"/>
    <w:rsid w:val="00C50BBF"/>
    <w:rsid w:val="00C50DBB"/>
    <w:rsid w:val="00C5179F"/>
    <w:rsid w:val="00C5181F"/>
    <w:rsid w:val="00C51B8C"/>
    <w:rsid w:val="00C52417"/>
    <w:rsid w:val="00C52555"/>
    <w:rsid w:val="00C525A9"/>
    <w:rsid w:val="00C5270A"/>
    <w:rsid w:val="00C52C43"/>
    <w:rsid w:val="00C52EB2"/>
    <w:rsid w:val="00C53554"/>
    <w:rsid w:val="00C537B2"/>
    <w:rsid w:val="00C540B4"/>
    <w:rsid w:val="00C550C4"/>
    <w:rsid w:val="00C5626B"/>
    <w:rsid w:val="00C5636D"/>
    <w:rsid w:val="00C57CEB"/>
    <w:rsid w:val="00C57ED5"/>
    <w:rsid w:val="00C60E71"/>
    <w:rsid w:val="00C6142A"/>
    <w:rsid w:val="00C615A5"/>
    <w:rsid w:val="00C61A4D"/>
    <w:rsid w:val="00C62039"/>
    <w:rsid w:val="00C620E0"/>
    <w:rsid w:val="00C62C32"/>
    <w:rsid w:val="00C6300E"/>
    <w:rsid w:val="00C630CA"/>
    <w:rsid w:val="00C63132"/>
    <w:rsid w:val="00C6369E"/>
    <w:rsid w:val="00C636BE"/>
    <w:rsid w:val="00C63A1B"/>
    <w:rsid w:val="00C64083"/>
    <w:rsid w:val="00C644CF"/>
    <w:rsid w:val="00C64E4C"/>
    <w:rsid w:val="00C65479"/>
    <w:rsid w:val="00C65515"/>
    <w:rsid w:val="00C65DB0"/>
    <w:rsid w:val="00C66ED6"/>
    <w:rsid w:val="00C67469"/>
    <w:rsid w:val="00C70C43"/>
    <w:rsid w:val="00C70CBE"/>
    <w:rsid w:val="00C7149D"/>
    <w:rsid w:val="00C71705"/>
    <w:rsid w:val="00C71D4C"/>
    <w:rsid w:val="00C7209E"/>
    <w:rsid w:val="00C7227D"/>
    <w:rsid w:val="00C72B81"/>
    <w:rsid w:val="00C730A8"/>
    <w:rsid w:val="00C736F4"/>
    <w:rsid w:val="00C73928"/>
    <w:rsid w:val="00C73AB6"/>
    <w:rsid w:val="00C75653"/>
    <w:rsid w:val="00C758B9"/>
    <w:rsid w:val="00C75E2C"/>
    <w:rsid w:val="00C760BC"/>
    <w:rsid w:val="00C76AA4"/>
    <w:rsid w:val="00C76BC4"/>
    <w:rsid w:val="00C76F88"/>
    <w:rsid w:val="00C7743F"/>
    <w:rsid w:val="00C777EA"/>
    <w:rsid w:val="00C77883"/>
    <w:rsid w:val="00C7793C"/>
    <w:rsid w:val="00C77A51"/>
    <w:rsid w:val="00C811F8"/>
    <w:rsid w:val="00C815F4"/>
    <w:rsid w:val="00C8179E"/>
    <w:rsid w:val="00C81D90"/>
    <w:rsid w:val="00C821BB"/>
    <w:rsid w:val="00C82B25"/>
    <w:rsid w:val="00C82CD6"/>
    <w:rsid w:val="00C82DEB"/>
    <w:rsid w:val="00C836DF"/>
    <w:rsid w:val="00C83CB9"/>
    <w:rsid w:val="00C8450E"/>
    <w:rsid w:val="00C845A2"/>
    <w:rsid w:val="00C84BEB"/>
    <w:rsid w:val="00C84C1B"/>
    <w:rsid w:val="00C84F44"/>
    <w:rsid w:val="00C85956"/>
    <w:rsid w:val="00C85E1C"/>
    <w:rsid w:val="00C8661B"/>
    <w:rsid w:val="00C86657"/>
    <w:rsid w:val="00C86898"/>
    <w:rsid w:val="00C86E3B"/>
    <w:rsid w:val="00C86FA2"/>
    <w:rsid w:val="00C87754"/>
    <w:rsid w:val="00C87DF5"/>
    <w:rsid w:val="00C90001"/>
    <w:rsid w:val="00C909FB"/>
    <w:rsid w:val="00C90BAA"/>
    <w:rsid w:val="00C90E0E"/>
    <w:rsid w:val="00C910C1"/>
    <w:rsid w:val="00C91775"/>
    <w:rsid w:val="00C91C23"/>
    <w:rsid w:val="00C925B6"/>
    <w:rsid w:val="00C92B36"/>
    <w:rsid w:val="00C92C62"/>
    <w:rsid w:val="00C945E9"/>
    <w:rsid w:val="00C94C43"/>
    <w:rsid w:val="00C951BB"/>
    <w:rsid w:val="00C95388"/>
    <w:rsid w:val="00C95B21"/>
    <w:rsid w:val="00C95B54"/>
    <w:rsid w:val="00C963C4"/>
    <w:rsid w:val="00C964B3"/>
    <w:rsid w:val="00C96F69"/>
    <w:rsid w:val="00C9786A"/>
    <w:rsid w:val="00C978C8"/>
    <w:rsid w:val="00CA0026"/>
    <w:rsid w:val="00CA01E1"/>
    <w:rsid w:val="00CA0DD7"/>
    <w:rsid w:val="00CA16AC"/>
    <w:rsid w:val="00CA16B5"/>
    <w:rsid w:val="00CA16C2"/>
    <w:rsid w:val="00CA2F57"/>
    <w:rsid w:val="00CA300A"/>
    <w:rsid w:val="00CA31E8"/>
    <w:rsid w:val="00CA3932"/>
    <w:rsid w:val="00CA3D6A"/>
    <w:rsid w:val="00CA4145"/>
    <w:rsid w:val="00CA4638"/>
    <w:rsid w:val="00CA4ADD"/>
    <w:rsid w:val="00CA538C"/>
    <w:rsid w:val="00CA5CCF"/>
    <w:rsid w:val="00CA6C7D"/>
    <w:rsid w:val="00CA6DCA"/>
    <w:rsid w:val="00CA74A9"/>
    <w:rsid w:val="00CA788C"/>
    <w:rsid w:val="00CA7947"/>
    <w:rsid w:val="00CA7BE4"/>
    <w:rsid w:val="00CB0143"/>
    <w:rsid w:val="00CB039B"/>
    <w:rsid w:val="00CB075B"/>
    <w:rsid w:val="00CB20B4"/>
    <w:rsid w:val="00CB28CD"/>
    <w:rsid w:val="00CB4271"/>
    <w:rsid w:val="00CB42F6"/>
    <w:rsid w:val="00CB470B"/>
    <w:rsid w:val="00CB4BF5"/>
    <w:rsid w:val="00CB51FF"/>
    <w:rsid w:val="00CB5535"/>
    <w:rsid w:val="00CB571B"/>
    <w:rsid w:val="00CB629C"/>
    <w:rsid w:val="00CB6D18"/>
    <w:rsid w:val="00CB75E6"/>
    <w:rsid w:val="00CC04C4"/>
    <w:rsid w:val="00CC0F05"/>
    <w:rsid w:val="00CC1BED"/>
    <w:rsid w:val="00CC2BE0"/>
    <w:rsid w:val="00CC3013"/>
    <w:rsid w:val="00CC3A68"/>
    <w:rsid w:val="00CC4464"/>
    <w:rsid w:val="00CC48DA"/>
    <w:rsid w:val="00CC591F"/>
    <w:rsid w:val="00CC5F64"/>
    <w:rsid w:val="00CC60EE"/>
    <w:rsid w:val="00CC685C"/>
    <w:rsid w:val="00CC6A4D"/>
    <w:rsid w:val="00CC77CD"/>
    <w:rsid w:val="00CC7844"/>
    <w:rsid w:val="00CC78F7"/>
    <w:rsid w:val="00CC7C15"/>
    <w:rsid w:val="00CC7D16"/>
    <w:rsid w:val="00CC7D7C"/>
    <w:rsid w:val="00CD0A18"/>
    <w:rsid w:val="00CD0BC5"/>
    <w:rsid w:val="00CD0CC3"/>
    <w:rsid w:val="00CD11E4"/>
    <w:rsid w:val="00CD13B7"/>
    <w:rsid w:val="00CD1956"/>
    <w:rsid w:val="00CD1D2E"/>
    <w:rsid w:val="00CD243D"/>
    <w:rsid w:val="00CD2826"/>
    <w:rsid w:val="00CD2E7C"/>
    <w:rsid w:val="00CD360B"/>
    <w:rsid w:val="00CD3BDB"/>
    <w:rsid w:val="00CD3CB7"/>
    <w:rsid w:val="00CD3F37"/>
    <w:rsid w:val="00CD427A"/>
    <w:rsid w:val="00CD43E4"/>
    <w:rsid w:val="00CD4B13"/>
    <w:rsid w:val="00CD4C6D"/>
    <w:rsid w:val="00CD4E71"/>
    <w:rsid w:val="00CD5183"/>
    <w:rsid w:val="00CD535F"/>
    <w:rsid w:val="00CD5BA5"/>
    <w:rsid w:val="00CD5EF4"/>
    <w:rsid w:val="00CD624A"/>
    <w:rsid w:val="00CD6480"/>
    <w:rsid w:val="00CD6688"/>
    <w:rsid w:val="00CD6A12"/>
    <w:rsid w:val="00CD6ED3"/>
    <w:rsid w:val="00CD7933"/>
    <w:rsid w:val="00CE0250"/>
    <w:rsid w:val="00CE03D2"/>
    <w:rsid w:val="00CE0783"/>
    <w:rsid w:val="00CE1097"/>
    <w:rsid w:val="00CE16BD"/>
    <w:rsid w:val="00CE1EEF"/>
    <w:rsid w:val="00CE3590"/>
    <w:rsid w:val="00CE388D"/>
    <w:rsid w:val="00CE3A48"/>
    <w:rsid w:val="00CE4477"/>
    <w:rsid w:val="00CE4E90"/>
    <w:rsid w:val="00CE50EF"/>
    <w:rsid w:val="00CE555F"/>
    <w:rsid w:val="00CE57EF"/>
    <w:rsid w:val="00CE5FBC"/>
    <w:rsid w:val="00CE62B6"/>
    <w:rsid w:val="00CE6706"/>
    <w:rsid w:val="00CE6FC7"/>
    <w:rsid w:val="00CE748E"/>
    <w:rsid w:val="00CE77D0"/>
    <w:rsid w:val="00CE786A"/>
    <w:rsid w:val="00CF071D"/>
    <w:rsid w:val="00CF0A26"/>
    <w:rsid w:val="00CF0F6C"/>
    <w:rsid w:val="00CF0FE4"/>
    <w:rsid w:val="00CF13C3"/>
    <w:rsid w:val="00CF14C1"/>
    <w:rsid w:val="00CF1F67"/>
    <w:rsid w:val="00CF2B3B"/>
    <w:rsid w:val="00CF2BE1"/>
    <w:rsid w:val="00CF2FF7"/>
    <w:rsid w:val="00CF3041"/>
    <w:rsid w:val="00CF31AD"/>
    <w:rsid w:val="00CF362F"/>
    <w:rsid w:val="00CF3E37"/>
    <w:rsid w:val="00CF3E41"/>
    <w:rsid w:val="00CF4694"/>
    <w:rsid w:val="00CF4800"/>
    <w:rsid w:val="00CF4C1D"/>
    <w:rsid w:val="00CF50E5"/>
    <w:rsid w:val="00CF5574"/>
    <w:rsid w:val="00CF5964"/>
    <w:rsid w:val="00CF5A50"/>
    <w:rsid w:val="00CF67AB"/>
    <w:rsid w:val="00CF77B4"/>
    <w:rsid w:val="00D001E7"/>
    <w:rsid w:val="00D00888"/>
    <w:rsid w:val="00D009B7"/>
    <w:rsid w:val="00D01077"/>
    <w:rsid w:val="00D0180C"/>
    <w:rsid w:val="00D02371"/>
    <w:rsid w:val="00D023FE"/>
    <w:rsid w:val="00D0267B"/>
    <w:rsid w:val="00D02B9C"/>
    <w:rsid w:val="00D02D3F"/>
    <w:rsid w:val="00D02D49"/>
    <w:rsid w:val="00D02D6A"/>
    <w:rsid w:val="00D0339E"/>
    <w:rsid w:val="00D03653"/>
    <w:rsid w:val="00D0371C"/>
    <w:rsid w:val="00D039D2"/>
    <w:rsid w:val="00D03C26"/>
    <w:rsid w:val="00D03F75"/>
    <w:rsid w:val="00D04B87"/>
    <w:rsid w:val="00D04CF5"/>
    <w:rsid w:val="00D05296"/>
    <w:rsid w:val="00D053C4"/>
    <w:rsid w:val="00D055C9"/>
    <w:rsid w:val="00D05D7B"/>
    <w:rsid w:val="00D067F2"/>
    <w:rsid w:val="00D072E2"/>
    <w:rsid w:val="00D07643"/>
    <w:rsid w:val="00D079E8"/>
    <w:rsid w:val="00D07CC9"/>
    <w:rsid w:val="00D110E5"/>
    <w:rsid w:val="00D11416"/>
    <w:rsid w:val="00D117AD"/>
    <w:rsid w:val="00D11A27"/>
    <w:rsid w:val="00D12118"/>
    <w:rsid w:val="00D1292D"/>
    <w:rsid w:val="00D13172"/>
    <w:rsid w:val="00D137F6"/>
    <w:rsid w:val="00D13C20"/>
    <w:rsid w:val="00D13DF8"/>
    <w:rsid w:val="00D14319"/>
    <w:rsid w:val="00D148E9"/>
    <w:rsid w:val="00D14D05"/>
    <w:rsid w:val="00D14DAE"/>
    <w:rsid w:val="00D14EB5"/>
    <w:rsid w:val="00D15245"/>
    <w:rsid w:val="00D153A0"/>
    <w:rsid w:val="00D15AD1"/>
    <w:rsid w:val="00D15F38"/>
    <w:rsid w:val="00D16014"/>
    <w:rsid w:val="00D16590"/>
    <w:rsid w:val="00D16B55"/>
    <w:rsid w:val="00D16DE7"/>
    <w:rsid w:val="00D16EEB"/>
    <w:rsid w:val="00D1797F"/>
    <w:rsid w:val="00D17C9B"/>
    <w:rsid w:val="00D2016B"/>
    <w:rsid w:val="00D2022A"/>
    <w:rsid w:val="00D2024A"/>
    <w:rsid w:val="00D20588"/>
    <w:rsid w:val="00D207A6"/>
    <w:rsid w:val="00D20835"/>
    <w:rsid w:val="00D21501"/>
    <w:rsid w:val="00D216F4"/>
    <w:rsid w:val="00D217A5"/>
    <w:rsid w:val="00D217DD"/>
    <w:rsid w:val="00D2189E"/>
    <w:rsid w:val="00D21B3B"/>
    <w:rsid w:val="00D21D67"/>
    <w:rsid w:val="00D23259"/>
    <w:rsid w:val="00D245C7"/>
    <w:rsid w:val="00D246A8"/>
    <w:rsid w:val="00D2562F"/>
    <w:rsid w:val="00D2694E"/>
    <w:rsid w:val="00D26A9B"/>
    <w:rsid w:val="00D26B9A"/>
    <w:rsid w:val="00D27BD5"/>
    <w:rsid w:val="00D3052F"/>
    <w:rsid w:val="00D30599"/>
    <w:rsid w:val="00D309FB"/>
    <w:rsid w:val="00D30BAD"/>
    <w:rsid w:val="00D30D5A"/>
    <w:rsid w:val="00D30EB6"/>
    <w:rsid w:val="00D30F64"/>
    <w:rsid w:val="00D31D92"/>
    <w:rsid w:val="00D32702"/>
    <w:rsid w:val="00D329A0"/>
    <w:rsid w:val="00D32E47"/>
    <w:rsid w:val="00D33599"/>
    <w:rsid w:val="00D33C7B"/>
    <w:rsid w:val="00D341AD"/>
    <w:rsid w:val="00D345CE"/>
    <w:rsid w:val="00D34EEE"/>
    <w:rsid w:val="00D35213"/>
    <w:rsid w:val="00D35598"/>
    <w:rsid w:val="00D3566C"/>
    <w:rsid w:val="00D35BF9"/>
    <w:rsid w:val="00D368B8"/>
    <w:rsid w:val="00D36D80"/>
    <w:rsid w:val="00D373C9"/>
    <w:rsid w:val="00D37FAC"/>
    <w:rsid w:val="00D401C2"/>
    <w:rsid w:val="00D403A7"/>
    <w:rsid w:val="00D41688"/>
    <w:rsid w:val="00D43430"/>
    <w:rsid w:val="00D438FD"/>
    <w:rsid w:val="00D43AC6"/>
    <w:rsid w:val="00D44706"/>
    <w:rsid w:val="00D44994"/>
    <w:rsid w:val="00D45516"/>
    <w:rsid w:val="00D45684"/>
    <w:rsid w:val="00D458FA"/>
    <w:rsid w:val="00D465B4"/>
    <w:rsid w:val="00D46844"/>
    <w:rsid w:val="00D46ACE"/>
    <w:rsid w:val="00D46BF6"/>
    <w:rsid w:val="00D47155"/>
    <w:rsid w:val="00D473E2"/>
    <w:rsid w:val="00D477B1"/>
    <w:rsid w:val="00D47830"/>
    <w:rsid w:val="00D47B29"/>
    <w:rsid w:val="00D47F3D"/>
    <w:rsid w:val="00D50144"/>
    <w:rsid w:val="00D505A3"/>
    <w:rsid w:val="00D50F99"/>
    <w:rsid w:val="00D51A06"/>
    <w:rsid w:val="00D51AC6"/>
    <w:rsid w:val="00D51AEB"/>
    <w:rsid w:val="00D51B7A"/>
    <w:rsid w:val="00D521AC"/>
    <w:rsid w:val="00D52F10"/>
    <w:rsid w:val="00D53147"/>
    <w:rsid w:val="00D532A2"/>
    <w:rsid w:val="00D53339"/>
    <w:rsid w:val="00D5343D"/>
    <w:rsid w:val="00D54927"/>
    <w:rsid w:val="00D54EA2"/>
    <w:rsid w:val="00D551D0"/>
    <w:rsid w:val="00D5672C"/>
    <w:rsid w:val="00D567AC"/>
    <w:rsid w:val="00D5684B"/>
    <w:rsid w:val="00D57192"/>
    <w:rsid w:val="00D5743A"/>
    <w:rsid w:val="00D57525"/>
    <w:rsid w:val="00D5769A"/>
    <w:rsid w:val="00D57AC8"/>
    <w:rsid w:val="00D601E0"/>
    <w:rsid w:val="00D6031D"/>
    <w:rsid w:val="00D60467"/>
    <w:rsid w:val="00D60A5A"/>
    <w:rsid w:val="00D60DD7"/>
    <w:rsid w:val="00D61A54"/>
    <w:rsid w:val="00D61E24"/>
    <w:rsid w:val="00D6246C"/>
    <w:rsid w:val="00D62DAA"/>
    <w:rsid w:val="00D637F5"/>
    <w:rsid w:val="00D63F89"/>
    <w:rsid w:val="00D6437B"/>
    <w:rsid w:val="00D644E6"/>
    <w:rsid w:val="00D6494E"/>
    <w:rsid w:val="00D65185"/>
    <w:rsid w:val="00D6601E"/>
    <w:rsid w:val="00D66074"/>
    <w:rsid w:val="00D67650"/>
    <w:rsid w:val="00D677E6"/>
    <w:rsid w:val="00D67DAB"/>
    <w:rsid w:val="00D67F16"/>
    <w:rsid w:val="00D7011B"/>
    <w:rsid w:val="00D703CA"/>
    <w:rsid w:val="00D70432"/>
    <w:rsid w:val="00D708D3"/>
    <w:rsid w:val="00D70F80"/>
    <w:rsid w:val="00D71478"/>
    <w:rsid w:val="00D71F46"/>
    <w:rsid w:val="00D72226"/>
    <w:rsid w:val="00D72489"/>
    <w:rsid w:val="00D72665"/>
    <w:rsid w:val="00D72D36"/>
    <w:rsid w:val="00D73849"/>
    <w:rsid w:val="00D73CA4"/>
    <w:rsid w:val="00D73E35"/>
    <w:rsid w:val="00D74165"/>
    <w:rsid w:val="00D741D6"/>
    <w:rsid w:val="00D74613"/>
    <w:rsid w:val="00D74C9D"/>
    <w:rsid w:val="00D75474"/>
    <w:rsid w:val="00D755F5"/>
    <w:rsid w:val="00D75A69"/>
    <w:rsid w:val="00D75DD8"/>
    <w:rsid w:val="00D75FA6"/>
    <w:rsid w:val="00D76CC5"/>
    <w:rsid w:val="00D7719A"/>
    <w:rsid w:val="00D779A5"/>
    <w:rsid w:val="00D803B5"/>
    <w:rsid w:val="00D80F6A"/>
    <w:rsid w:val="00D8108B"/>
    <w:rsid w:val="00D81146"/>
    <w:rsid w:val="00D812F4"/>
    <w:rsid w:val="00D8130C"/>
    <w:rsid w:val="00D81D6C"/>
    <w:rsid w:val="00D81E01"/>
    <w:rsid w:val="00D820DC"/>
    <w:rsid w:val="00D82253"/>
    <w:rsid w:val="00D82297"/>
    <w:rsid w:val="00D82452"/>
    <w:rsid w:val="00D82D83"/>
    <w:rsid w:val="00D83825"/>
    <w:rsid w:val="00D83BE3"/>
    <w:rsid w:val="00D845FB"/>
    <w:rsid w:val="00D85CDE"/>
    <w:rsid w:val="00D865B4"/>
    <w:rsid w:val="00D8697F"/>
    <w:rsid w:val="00D874B3"/>
    <w:rsid w:val="00D876CF"/>
    <w:rsid w:val="00D90055"/>
    <w:rsid w:val="00D9036A"/>
    <w:rsid w:val="00D909B4"/>
    <w:rsid w:val="00D90C3F"/>
    <w:rsid w:val="00D9170F"/>
    <w:rsid w:val="00D92148"/>
    <w:rsid w:val="00D929D4"/>
    <w:rsid w:val="00D937A7"/>
    <w:rsid w:val="00D93966"/>
    <w:rsid w:val="00D9396D"/>
    <w:rsid w:val="00D9465E"/>
    <w:rsid w:val="00D9479F"/>
    <w:rsid w:val="00D955CF"/>
    <w:rsid w:val="00D95885"/>
    <w:rsid w:val="00D958D6"/>
    <w:rsid w:val="00D95BD7"/>
    <w:rsid w:val="00D962BE"/>
    <w:rsid w:val="00D96615"/>
    <w:rsid w:val="00D96871"/>
    <w:rsid w:val="00D96E0D"/>
    <w:rsid w:val="00D97132"/>
    <w:rsid w:val="00D975B9"/>
    <w:rsid w:val="00DA0341"/>
    <w:rsid w:val="00DA1082"/>
    <w:rsid w:val="00DA1096"/>
    <w:rsid w:val="00DA1102"/>
    <w:rsid w:val="00DA1991"/>
    <w:rsid w:val="00DA23CE"/>
    <w:rsid w:val="00DA2CCB"/>
    <w:rsid w:val="00DA2FFD"/>
    <w:rsid w:val="00DA3481"/>
    <w:rsid w:val="00DA360E"/>
    <w:rsid w:val="00DA3662"/>
    <w:rsid w:val="00DA3D8C"/>
    <w:rsid w:val="00DA416D"/>
    <w:rsid w:val="00DA43B3"/>
    <w:rsid w:val="00DA46C8"/>
    <w:rsid w:val="00DA5E0C"/>
    <w:rsid w:val="00DA61A5"/>
    <w:rsid w:val="00DA6F96"/>
    <w:rsid w:val="00DA706D"/>
    <w:rsid w:val="00DA72AA"/>
    <w:rsid w:val="00DB07EC"/>
    <w:rsid w:val="00DB0A36"/>
    <w:rsid w:val="00DB0BC7"/>
    <w:rsid w:val="00DB0E89"/>
    <w:rsid w:val="00DB2237"/>
    <w:rsid w:val="00DB242A"/>
    <w:rsid w:val="00DB26F2"/>
    <w:rsid w:val="00DB271D"/>
    <w:rsid w:val="00DB2B0D"/>
    <w:rsid w:val="00DB2DAB"/>
    <w:rsid w:val="00DB35F3"/>
    <w:rsid w:val="00DB3C49"/>
    <w:rsid w:val="00DB42D1"/>
    <w:rsid w:val="00DB51FF"/>
    <w:rsid w:val="00DB6D1C"/>
    <w:rsid w:val="00DB74E5"/>
    <w:rsid w:val="00DB7870"/>
    <w:rsid w:val="00DB7A65"/>
    <w:rsid w:val="00DC0008"/>
    <w:rsid w:val="00DC042B"/>
    <w:rsid w:val="00DC091B"/>
    <w:rsid w:val="00DC0BC5"/>
    <w:rsid w:val="00DC0F38"/>
    <w:rsid w:val="00DC1021"/>
    <w:rsid w:val="00DC14CB"/>
    <w:rsid w:val="00DC15F8"/>
    <w:rsid w:val="00DC2779"/>
    <w:rsid w:val="00DC32F6"/>
    <w:rsid w:val="00DC3D18"/>
    <w:rsid w:val="00DC4E23"/>
    <w:rsid w:val="00DC4E85"/>
    <w:rsid w:val="00DC4F6D"/>
    <w:rsid w:val="00DC566E"/>
    <w:rsid w:val="00DC5712"/>
    <w:rsid w:val="00DC5916"/>
    <w:rsid w:val="00DC63AD"/>
    <w:rsid w:val="00DC6508"/>
    <w:rsid w:val="00DC6966"/>
    <w:rsid w:val="00DC6AF5"/>
    <w:rsid w:val="00DC70E7"/>
    <w:rsid w:val="00DC774F"/>
    <w:rsid w:val="00DC78EC"/>
    <w:rsid w:val="00DD03D4"/>
    <w:rsid w:val="00DD111A"/>
    <w:rsid w:val="00DD1B1E"/>
    <w:rsid w:val="00DD1DCA"/>
    <w:rsid w:val="00DD1F9B"/>
    <w:rsid w:val="00DD3264"/>
    <w:rsid w:val="00DD33F1"/>
    <w:rsid w:val="00DD4960"/>
    <w:rsid w:val="00DD55C9"/>
    <w:rsid w:val="00DD5804"/>
    <w:rsid w:val="00DD59E9"/>
    <w:rsid w:val="00DD5A9C"/>
    <w:rsid w:val="00DD6493"/>
    <w:rsid w:val="00DD7073"/>
    <w:rsid w:val="00DD709A"/>
    <w:rsid w:val="00DD7736"/>
    <w:rsid w:val="00DD798F"/>
    <w:rsid w:val="00DE01BC"/>
    <w:rsid w:val="00DE0928"/>
    <w:rsid w:val="00DE0FCC"/>
    <w:rsid w:val="00DE115E"/>
    <w:rsid w:val="00DE1911"/>
    <w:rsid w:val="00DE21EC"/>
    <w:rsid w:val="00DE2524"/>
    <w:rsid w:val="00DE2550"/>
    <w:rsid w:val="00DE2EF2"/>
    <w:rsid w:val="00DE3041"/>
    <w:rsid w:val="00DE43CD"/>
    <w:rsid w:val="00DE4686"/>
    <w:rsid w:val="00DE46C0"/>
    <w:rsid w:val="00DE4968"/>
    <w:rsid w:val="00DE53D3"/>
    <w:rsid w:val="00DE551B"/>
    <w:rsid w:val="00DE553F"/>
    <w:rsid w:val="00DE55A2"/>
    <w:rsid w:val="00DE617B"/>
    <w:rsid w:val="00DE6729"/>
    <w:rsid w:val="00DE6E60"/>
    <w:rsid w:val="00DE7106"/>
    <w:rsid w:val="00DE74E0"/>
    <w:rsid w:val="00DE7913"/>
    <w:rsid w:val="00DF02ED"/>
    <w:rsid w:val="00DF0CE9"/>
    <w:rsid w:val="00DF0DFC"/>
    <w:rsid w:val="00DF1E9D"/>
    <w:rsid w:val="00DF2D3D"/>
    <w:rsid w:val="00DF302B"/>
    <w:rsid w:val="00DF30E3"/>
    <w:rsid w:val="00DF354D"/>
    <w:rsid w:val="00DF3C15"/>
    <w:rsid w:val="00DF41CF"/>
    <w:rsid w:val="00DF4885"/>
    <w:rsid w:val="00DF4E34"/>
    <w:rsid w:val="00DF51C5"/>
    <w:rsid w:val="00DF52F0"/>
    <w:rsid w:val="00DF55D6"/>
    <w:rsid w:val="00DF5FFC"/>
    <w:rsid w:val="00DF6B80"/>
    <w:rsid w:val="00DF6B82"/>
    <w:rsid w:val="00DF7676"/>
    <w:rsid w:val="00E00A16"/>
    <w:rsid w:val="00E00CC9"/>
    <w:rsid w:val="00E0129F"/>
    <w:rsid w:val="00E01439"/>
    <w:rsid w:val="00E0159E"/>
    <w:rsid w:val="00E0239A"/>
    <w:rsid w:val="00E02FBD"/>
    <w:rsid w:val="00E0356D"/>
    <w:rsid w:val="00E03DA9"/>
    <w:rsid w:val="00E04538"/>
    <w:rsid w:val="00E0472A"/>
    <w:rsid w:val="00E04AD5"/>
    <w:rsid w:val="00E05D51"/>
    <w:rsid w:val="00E0600C"/>
    <w:rsid w:val="00E067D3"/>
    <w:rsid w:val="00E06ED7"/>
    <w:rsid w:val="00E06EEC"/>
    <w:rsid w:val="00E06FD1"/>
    <w:rsid w:val="00E07528"/>
    <w:rsid w:val="00E07954"/>
    <w:rsid w:val="00E07F24"/>
    <w:rsid w:val="00E10136"/>
    <w:rsid w:val="00E10911"/>
    <w:rsid w:val="00E12294"/>
    <w:rsid w:val="00E125C2"/>
    <w:rsid w:val="00E12A75"/>
    <w:rsid w:val="00E13133"/>
    <w:rsid w:val="00E133DB"/>
    <w:rsid w:val="00E13621"/>
    <w:rsid w:val="00E139CF"/>
    <w:rsid w:val="00E1410B"/>
    <w:rsid w:val="00E14175"/>
    <w:rsid w:val="00E158EA"/>
    <w:rsid w:val="00E15E0C"/>
    <w:rsid w:val="00E166E1"/>
    <w:rsid w:val="00E16B5D"/>
    <w:rsid w:val="00E16BF7"/>
    <w:rsid w:val="00E17E5E"/>
    <w:rsid w:val="00E20E56"/>
    <w:rsid w:val="00E21CD1"/>
    <w:rsid w:val="00E21D17"/>
    <w:rsid w:val="00E22191"/>
    <w:rsid w:val="00E22B25"/>
    <w:rsid w:val="00E23240"/>
    <w:rsid w:val="00E24015"/>
    <w:rsid w:val="00E24654"/>
    <w:rsid w:val="00E24EAE"/>
    <w:rsid w:val="00E25102"/>
    <w:rsid w:val="00E25B33"/>
    <w:rsid w:val="00E26579"/>
    <w:rsid w:val="00E267CA"/>
    <w:rsid w:val="00E26CC0"/>
    <w:rsid w:val="00E2776B"/>
    <w:rsid w:val="00E27C72"/>
    <w:rsid w:val="00E27C7B"/>
    <w:rsid w:val="00E30248"/>
    <w:rsid w:val="00E307B4"/>
    <w:rsid w:val="00E30863"/>
    <w:rsid w:val="00E32082"/>
    <w:rsid w:val="00E324F8"/>
    <w:rsid w:val="00E32524"/>
    <w:rsid w:val="00E3281F"/>
    <w:rsid w:val="00E32820"/>
    <w:rsid w:val="00E32CBB"/>
    <w:rsid w:val="00E33714"/>
    <w:rsid w:val="00E337C2"/>
    <w:rsid w:val="00E33AC8"/>
    <w:rsid w:val="00E34B2B"/>
    <w:rsid w:val="00E35102"/>
    <w:rsid w:val="00E3552C"/>
    <w:rsid w:val="00E35991"/>
    <w:rsid w:val="00E35C87"/>
    <w:rsid w:val="00E35F9A"/>
    <w:rsid w:val="00E365AF"/>
    <w:rsid w:val="00E366A8"/>
    <w:rsid w:val="00E375E6"/>
    <w:rsid w:val="00E3761F"/>
    <w:rsid w:val="00E37C07"/>
    <w:rsid w:val="00E37E76"/>
    <w:rsid w:val="00E40002"/>
    <w:rsid w:val="00E407C0"/>
    <w:rsid w:val="00E41504"/>
    <w:rsid w:val="00E41809"/>
    <w:rsid w:val="00E41AC4"/>
    <w:rsid w:val="00E42771"/>
    <w:rsid w:val="00E42AD8"/>
    <w:rsid w:val="00E42D24"/>
    <w:rsid w:val="00E42E1A"/>
    <w:rsid w:val="00E431D9"/>
    <w:rsid w:val="00E439F7"/>
    <w:rsid w:val="00E442D6"/>
    <w:rsid w:val="00E44814"/>
    <w:rsid w:val="00E44974"/>
    <w:rsid w:val="00E45077"/>
    <w:rsid w:val="00E451AA"/>
    <w:rsid w:val="00E452D3"/>
    <w:rsid w:val="00E456E1"/>
    <w:rsid w:val="00E45963"/>
    <w:rsid w:val="00E45B93"/>
    <w:rsid w:val="00E45C7C"/>
    <w:rsid w:val="00E4623B"/>
    <w:rsid w:val="00E46BB9"/>
    <w:rsid w:val="00E46C15"/>
    <w:rsid w:val="00E47649"/>
    <w:rsid w:val="00E50034"/>
    <w:rsid w:val="00E50F5E"/>
    <w:rsid w:val="00E51435"/>
    <w:rsid w:val="00E51597"/>
    <w:rsid w:val="00E51774"/>
    <w:rsid w:val="00E52204"/>
    <w:rsid w:val="00E52C2A"/>
    <w:rsid w:val="00E52C62"/>
    <w:rsid w:val="00E5394E"/>
    <w:rsid w:val="00E545EC"/>
    <w:rsid w:val="00E54912"/>
    <w:rsid w:val="00E5499E"/>
    <w:rsid w:val="00E54A4A"/>
    <w:rsid w:val="00E54F7F"/>
    <w:rsid w:val="00E559AA"/>
    <w:rsid w:val="00E56062"/>
    <w:rsid w:val="00E564DB"/>
    <w:rsid w:val="00E56EC3"/>
    <w:rsid w:val="00E57076"/>
    <w:rsid w:val="00E57404"/>
    <w:rsid w:val="00E5742A"/>
    <w:rsid w:val="00E5759B"/>
    <w:rsid w:val="00E57C40"/>
    <w:rsid w:val="00E6003A"/>
    <w:rsid w:val="00E60508"/>
    <w:rsid w:val="00E60A7B"/>
    <w:rsid w:val="00E60D29"/>
    <w:rsid w:val="00E60E3F"/>
    <w:rsid w:val="00E61043"/>
    <w:rsid w:val="00E61ED1"/>
    <w:rsid w:val="00E628A2"/>
    <w:rsid w:val="00E62D29"/>
    <w:rsid w:val="00E62EA8"/>
    <w:rsid w:val="00E63484"/>
    <w:rsid w:val="00E638A4"/>
    <w:rsid w:val="00E638E0"/>
    <w:rsid w:val="00E63AE2"/>
    <w:rsid w:val="00E63FF7"/>
    <w:rsid w:val="00E64075"/>
    <w:rsid w:val="00E64189"/>
    <w:rsid w:val="00E64488"/>
    <w:rsid w:val="00E65496"/>
    <w:rsid w:val="00E66008"/>
    <w:rsid w:val="00E665F5"/>
    <w:rsid w:val="00E66672"/>
    <w:rsid w:val="00E6680C"/>
    <w:rsid w:val="00E66DBB"/>
    <w:rsid w:val="00E66FED"/>
    <w:rsid w:val="00E671E0"/>
    <w:rsid w:val="00E6725A"/>
    <w:rsid w:val="00E67592"/>
    <w:rsid w:val="00E677BE"/>
    <w:rsid w:val="00E6785D"/>
    <w:rsid w:val="00E678BB"/>
    <w:rsid w:val="00E6795A"/>
    <w:rsid w:val="00E70559"/>
    <w:rsid w:val="00E70FDB"/>
    <w:rsid w:val="00E714CE"/>
    <w:rsid w:val="00E71D9B"/>
    <w:rsid w:val="00E71E8B"/>
    <w:rsid w:val="00E7207F"/>
    <w:rsid w:val="00E7218E"/>
    <w:rsid w:val="00E72818"/>
    <w:rsid w:val="00E7290C"/>
    <w:rsid w:val="00E72CEC"/>
    <w:rsid w:val="00E72F65"/>
    <w:rsid w:val="00E73332"/>
    <w:rsid w:val="00E73745"/>
    <w:rsid w:val="00E738FE"/>
    <w:rsid w:val="00E74287"/>
    <w:rsid w:val="00E7445C"/>
    <w:rsid w:val="00E75063"/>
    <w:rsid w:val="00E759E1"/>
    <w:rsid w:val="00E76ABF"/>
    <w:rsid w:val="00E76AD3"/>
    <w:rsid w:val="00E76BA2"/>
    <w:rsid w:val="00E76D33"/>
    <w:rsid w:val="00E77661"/>
    <w:rsid w:val="00E77B50"/>
    <w:rsid w:val="00E77DD2"/>
    <w:rsid w:val="00E80AE1"/>
    <w:rsid w:val="00E81861"/>
    <w:rsid w:val="00E81AD3"/>
    <w:rsid w:val="00E81BB4"/>
    <w:rsid w:val="00E823C7"/>
    <w:rsid w:val="00E8298C"/>
    <w:rsid w:val="00E83505"/>
    <w:rsid w:val="00E8381F"/>
    <w:rsid w:val="00E83C51"/>
    <w:rsid w:val="00E83F34"/>
    <w:rsid w:val="00E84204"/>
    <w:rsid w:val="00E8523A"/>
    <w:rsid w:val="00E8540E"/>
    <w:rsid w:val="00E86263"/>
    <w:rsid w:val="00E86896"/>
    <w:rsid w:val="00E868EF"/>
    <w:rsid w:val="00E87CB0"/>
    <w:rsid w:val="00E900FC"/>
    <w:rsid w:val="00E909DE"/>
    <w:rsid w:val="00E91BCB"/>
    <w:rsid w:val="00E91C7B"/>
    <w:rsid w:val="00E91D2A"/>
    <w:rsid w:val="00E91E3F"/>
    <w:rsid w:val="00E92CB3"/>
    <w:rsid w:val="00E92EAE"/>
    <w:rsid w:val="00E934C5"/>
    <w:rsid w:val="00E9355A"/>
    <w:rsid w:val="00E93A05"/>
    <w:rsid w:val="00E93E83"/>
    <w:rsid w:val="00E942E2"/>
    <w:rsid w:val="00E94473"/>
    <w:rsid w:val="00E94691"/>
    <w:rsid w:val="00E94984"/>
    <w:rsid w:val="00E949E7"/>
    <w:rsid w:val="00E94CE6"/>
    <w:rsid w:val="00E953A9"/>
    <w:rsid w:val="00E95F78"/>
    <w:rsid w:val="00E960CD"/>
    <w:rsid w:val="00E96710"/>
    <w:rsid w:val="00E97D36"/>
    <w:rsid w:val="00EA0346"/>
    <w:rsid w:val="00EA0C86"/>
    <w:rsid w:val="00EA1694"/>
    <w:rsid w:val="00EA1916"/>
    <w:rsid w:val="00EA1AA0"/>
    <w:rsid w:val="00EA20E4"/>
    <w:rsid w:val="00EA24CE"/>
    <w:rsid w:val="00EA281A"/>
    <w:rsid w:val="00EA2BA5"/>
    <w:rsid w:val="00EA2D91"/>
    <w:rsid w:val="00EA44DE"/>
    <w:rsid w:val="00EA4844"/>
    <w:rsid w:val="00EA4C8A"/>
    <w:rsid w:val="00EA5980"/>
    <w:rsid w:val="00EA61AB"/>
    <w:rsid w:val="00EA6A2C"/>
    <w:rsid w:val="00EA729B"/>
    <w:rsid w:val="00EA7714"/>
    <w:rsid w:val="00EA786A"/>
    <w:rsid w:val="00EA798C"/>
    <w:rsid w:val="00EA7E8B"/>
    <w:rsid w:val="00EB11E2"/>
    <w:rsid w:val="00EB2578"/>
    <w:rsid w:val="00EB28A7"/>
    <w:rsid w:val="00EB28F3"/>
    <w:rsid w:val="00EB2F12"/>
    <w:rsid w:val="00EB3F27"/>
    <w:rsid w:val="00EB4712"/>
    <w:rsid w:val="00EB57C2"/>
    <w:rsid w:val="00EB5983"/>
    <w:rsid w:val="00EB5E8A"/>
    <w:rsid w:val="00EB62C1"/>
    <w:rsid w:val="00EB6457"/>
    <w:rsid w:val="00EB6D47"/>
    <w:rsid w:val="00EB740C"/>
    <w:rsid w:val="00EB77F2"/>
    <w:rsid w:val="00EB7890"/>
    <w:rsid w:val="00EB7AFC"/>
    <w:rsid w:val="00EB7DE6"/>
    <w:rsid w:val="00EB7E89"/>
    <w:rsid w:val="00EC0712"/>
    <w:rsid w:val="00EC0BA4"/>
    <w:rsid w:val="00EC135C"/>
    <w:rsid w:val="00EC17C6"/>
    <w:rsid w:val="00EC189B"/>
    <w:rsid w:val="00EC43B4"/>
    <w:rsid w:val="00EC4557"/>
    <w:rsid w:val="00EC4CC2"/>
    <w:rsid w:val="00EC5023"/>
    <w:rsid w:val="00EC5CDF"/>
    <w:rsid w:val="00EC6D3E"/>
    <w:rsid w:val="00EC6E5E"/>
    <w:rsid w:val="00EC7434"/>
    <w:rsid w:val="00EC752C"/>
    <w:rsid w:val="00EC7CA5"/>
    <w:rsid w:val="00EC7F06"/>
    <w:rsid w:val="00ED0231"/>
    <w:rsid w:val="00ED078B"/>
    <w:rsid w:val="00ED1071"/>
    <w:rsid w:val="00ED1C2E"/>
    <w:rsid w:val="00ED1C5A"/>
    <w:rsid w:val="00ED20EF"/>
    <w:rsid w:val="00ED2577"/>
    <w:rsid w:val="00ED288A"/>
    <w:rsid w:val="00ED29D3"/>
    <w:rsid w:val="00ED2E07"/>
    <w:rsid w:val="00ED30E8"/>
    <w:rsid w:val="00ED4270"/>
    <w:rsid w:val="00ED47A8"/>
    <w:rsid w:val="00ED4A65"/>
    <w:rsid w:val="00ED5413"/>
    <w:rsid w:val="00ED59DF"/>
    <w:rsid w:val="00ED610C"/>
    <w:rsid w:val="00ED62C8"/>
    <w:rsid w:val="00EE02CF"/>
    <w:rsid w:val="00EE0C1F"/>
    <w:rsid w:val="00EE0F5E"/>
    <w:rsid w:val="00EE101E"/>
    <w:rsid w:val="00EE1D39"/>
    <w:rsid w:val="00EE3153"/>
    <w:rsid w:val="00EE3A71"/>
    <w:rsid w:val="00EE3CF6"/>
    <w:rsid w:val="00EE3E4F"/>
    <w:rsid w:val="00EE43EE"/>
    <w:rsid w:val="00EE4CF2"/>
    <w:rsid w:val="00EE5617"/>
    <w:rsid w:val="00EE5F11"/>
    <w:rsid w:val="00EE66CB"/>
    <w:rsid w:val="00EE6D9B"/>
    <w:rsid w:val="00EE706E"/>
    <w:rsid w:val="00EE7090"/>
    <w:rsid w:val="00EE79A1"/>
    <w:rsid w:val="00EE7F2C"/>
    <w:rsid w:val="00EF0093"/>
    <w:rsid w:val="00EF062B"/>
    <w:rsid w:val="00EF094F"/>
    <w:rsid w:val="00EF0A44"/>
    <w:rsid w:val="00EF0FC3"/>
    <w:rsid w:val="00EF13C3"/>
    <w:rsid w:val="00EF21EA"/>
    <w:rsid w:val="00EF2ECE"/>
    <w:rsid w:val="00EF37F6"/>
    <w:rsid w:val="00EF3919"/>
    <w:rsid w:val="00EF3AB7"/>
    <w:rsid w:val="00EF4138"/>
    <w:rsid w:val="00EF4635"/>
    <w:rsid w:val="00EF4C3F"/>
    <w:rsid w:val="00EF59E5"/>
    <w:rsid w:val="00EF64BD"/>
    <w:rsid w:val="00EF6D63"/>
    <w:rsid w:val="00EF6E7A"/>
    <w:rsid w:val="00EF6F80"/>
    <w:rsid w:val="00EF73B0"/>
    <w:rsid w:val="00EF7D40"/>
    <w:rsid w:val="00F00631"/>
    <w:rsid w:val="00F006D6"/>
    <w:rsid w:val="00F0168D"/>
    <w:rsid w:val="00F016BF"/>
    <w:rsid w:val="00F01786"/>
    <w:rsid w:val="00F0218A"/>
    <w:rsid w:val="00F023FF"/>
    <w:rsid w:val="00F02C7E"/>
    <w:rsid w:val="00F03307"/>
    <w:rsid w:val="00F038A3"/>
    <w:rsid w:val="00F04B53"/>
    <w:rsid w:val="00F04DC0"/>
    <w:rsid w:val="00F04E33"/>
    <w:rsid w:val="00F05FFF"/>
    <w:rsid w:val="00F0605D"/>
    <w:rsid w:val="00F06180"/>
    <w:rsid w:val="00F07542"/>
    <w:rsid w:val="00F1029C"/>
    <w:rsid w:val="00F1109B"/>
    <w:rsid w:val="00F11156"/>
    <w:rsid w:val="00F122C4"/>
    <w:rsid w:val="00F12445"/>
    <w:rsid w:val="00F1245E"/>
    <w:rsid w:val="00F12BD2"/>
    <w:rsid w:val="00F12CEF"/>
    <w:rsid w:val="00F13071"/>
    <w:rsid w:val="00F13AB0"/>
    <w:rsid w:val="00F1423A"/>
    <w:rsid w:val="00F144FC"/>
    <w:rsid w:val="00F14D53"/>
    <w:rsid w:val="00F158E0"/>
    <w:rsid w:val="00F16912"/>
    <w:rsid w:val="00F16F4D"/>
    <w:rsid w:val="00F177EB"/>
    <w:rsid w:val="00F17B92"/>
    <w:rsid w:val="00F201D0"/>
    <w:rsid w:val="00F20BDF"/>
    <w:rsid w:val="00F20D9F"/>
    <w:rsid w:val="00F21178"/>
    <w:rsid w:val="00F21254"/>
    <w:rsid w:val="00F2162B"/>
    <w:rsid w:val="00F2167A"/>
    <w:rsid w:val="00F218E5"/>
    <w:rsid w:val="00F21912"/>
    <w:rsid w:val="00F219E6"/>
    <w:rsid w:val="00F22577"/>
    <w:rsid w:val="00F225D5"/>
    <w:rsid w:val="00F23579"/>
    <w:rsid w:val="00F23895"/>
    <w:rsid w:val="00F239F0"/>
    <w:rsid w:val="00F23A7C"/>
    <w:rsid w:val="00F24228"/>
    <w:rsid w:val="00F24A77"/>
    <w:rsid w:val="00F24BC2"/>
    <w:rsid w:val="00F24CBD"/>
    <w:rsid w:val="00F25DC5"/>
    <w:rsid w:val="00F25F71"/>
    <w:rsid w:val="00F25F91"/>
    <w:rsid w:val="00F261B4"/>
    <w:rsid w:val="00F26E70"/>
    <w:rsid w:val="00F27206"/>
    <w:rsid w:val="00F30172"/>
    <w:rsid w:val="00F306F4"/>
    <w:rsid w:val="00F3095D"/>
    <w:rsid w:val="00F311B9"/>
    <w:rsid w:val="00F3125C"/>
    <w:rsid w:val="00F31442"/>
    <w:rsid w:val="00F315E7"/>
    <w:rsid w:val="00F317A7"/>
    <w:rsid w:val="00F31CED"/>
    <w:rsid w:val="00F322B5"/>
    <w:rsid w:val="00F32367"/>
    <w:rsid w:val="00F32402"/>
    <w:rsid w:val="00F32626"/>
    <w:rsid w:val="00F32CA2"/>
    <w:rsid w:val="00F32EF2"/>
    <w:rsid w:val="00F33DDB"/>
    <w:rsid w:val="00F33F0A"/>
    <w:rsid w:val="00F3407A"/>
    <w:rsid w:val="00F3509A"/>
    <w:rsid w:val="00F35265"/>
    <w:rsid w:val="00F3565D"/>
    <w:rsid w:val="00F35B92"/>
    <w:rsid w:val="00F372F9"/>
    <w:rsid w:val="00F377EE"/>
    <w:rsid w:val="00F37CC1"/>
    <w:rsid w:val="00F37CFB"/>
    <w:rsid w:val="00F37E59"/>
    <w:rsid w:val="00F4011F"/>
    <w:rsid w:val="00F40929"/>
    <w:rsid w:val="00F409E3"/>
    <w:rsid w:val="00F40CAC"/>
    <w:rsid w:val="00F4109D"/>
    <w:rsid w:val="00F414CA"/>
    <w:rsid w:val="00F41C1C"/>
    <w:rsid w:val="00F4233D"/>
    <w:rsid w:val="00F423B5"/>
    <w:rsid w:val="00F42BAF"/>
    <w:rsid w:val="00F42EF7"/>
    <w:rsid w:val="00F43E67"/>
    <w:rsid w:val="00F442A8"/>
    <w:rsid w:val="00F449F2"/>
    <w:rsid w:val="00F44DE9"/>
    <w:rsid w:val="00F44ED9"/>
    <w:rsid w:val="00F45561"/>
    <w:rsid w:val="00F46701"/>
    <w:rsid w:val="00F469C3"/>
    <w:rsid w:val="00F470A6"/>
    <w:rsid w:val="00F47539"/>
    <w:rsid w:val="00F47795"/>
    <w:rsid w:val="00F47DD1"/>
    <w:rsid w:val="00F50159"/>
    <w:rsid w:val="00F50311"/>
    <w:rsid w:val="00F50E05"/>
    <w:rsid w:val="00F50FF8"/>
    <w:rsid w:val="00F5198A"/>
    <w:rsid w:val="00F51AB2"/>
    <w:rsid w:val="00F521EF"/>
    <w:rsid w:val="00F52547"/>
    <w:rsid w:val="00F52F39"/>
    <w:rsid w:val="00F5362A"/>
    <w:rsid w:val="00F53D21"/>
    <w:rsid w:val="00F53F26"/>
    <w:rsid w:val="00F54D86"/>
    <w:rsid w:val="00F55773"/>
    <w:rsid w:val="00F559DB"/>
    <w:rsid w:val="00F55A50"/>
    <w:rsid w:val="00F56859"/>
    <w:rsid w:val="00F57226"/>
    <w:rsid w:val="00F57904"/>
    <w:rsid w:val="00F609B7"/>
    <w:rsid w:val="00F60B92"/>
    <w:rsid w:val="00F60DFA"/>
    <w:rsid w:val="00F623CA"/>
    <w:rsid w:val="00F62A57"/>
    <w:rsid w:val="00F62AA1"/>
    <w:rsid w:val="00F62CAE"/>
    <w:rsid w:val="00F62F20"/>
    <w:rsid w:val="00F63038"/>
    <w:rsid w:val="00F6352A"/>
    <w:rsid w:val="00F63882"/>
    <w:rsid w:val="00F63A88"/>
    <w:rsid w:val="00F63B19"/>
    <w:rsid w:val="00F63D81"/>
    <w:rsid w:val="00F6435D"/>
    <w:rsid w:val="00F6445A"/>
    <w:rsid w:val="00F64619"/>
    <w:rsid w:val="00F64BA5"/>
    <w:rsid w:val="00F65B12"/>
    <w:rsid w:val="00F65C72"/>
    <w:rsid w:val="00F6786C"/>
    <w:rsid w:val="00F67A81"/>
    <w:rsid w:val="00F70566"/>
    <w:rsid w:val="00F70664"/>
    <w:rsid w:val="00F708AD"/>
    <w:rsid w:val="00F70E1C"/>
    <w:rsid w:val="00F716EE"/>
    <w:rsid w:val="00F71C29"/>
    <w:rsid w:val="00F72919"/>
    <w:rsid w:val="00F74B53"/>
    <w:rsid w:val="00F75038"/>
    <w:rsid w:val="00F75436"/>
    <w:rsid w:val="00F75D62"/>
    <w:rsid w:val="00F7616E"/>
    <w:rsid w:val="00F761BC"/>
    <w:rsid w:val="00F76A61"/>
    <w:rsid w:val="00F7738E"/>
    <w:rsid w:val="00F7754F"/>
    <w:rsid w:val="00F779CE"/>
    <w:rsid w:val="00F80608"/>
    <w:rsid w:val="00F80A60"/>
    <w:rsid w:val="00F80F0B"/>
    <w:rsid w:val="00F812AE"/>
    <w:rsid w:val="00F81499"/>
    <w:rsid w:val="00F819AB"/>
    <w:rsid w:val="00F8255D"/>
    <w:rsid w:val="00F838AF"/>
    <w:rsid w:val="00F83F37"/>
    <w:rsid w:val="00F8546B"/>
    <w:rsid w:val="00F855A2"/>
    <w:rsid w:val="00F8566B"/>
    <w:rsid w:val="00F869CA"/>
    <w:rsid w:val="00F876CF"/>
    <w:rsid w:val="00F87FE9"/>
    <w:rsid w:val="00F900E3"/>
    <w:rsid w:val="00F90152"/>
    <w:rsid w:val="00F91153"/>
    <w:rsid w:val="00F916C3"/>
    <w:rsid w:val="00F91DC3"/>
    <w:rsid w:val="00F92A3B"/>
    <w:rsid w:val="00F93275"/>
    <w:rsid w:val="00F935AD"/>
    <w:rsid w:val="00F93899"/>
    <w:rsid w:val="00F93D7E"/>
    <w:rsid w:val="00F9472B"/>
    <w:rsid w:val="00F95018"/>
    <w:rsid w:val="00F95598"/>
    <w:rsid w:val="00F963E6"/>
    <w:rsid w:val="00FA02C6"/>
    <w:rsid w:val="00FA1097"/>
    <w:rsid w:val="00FA16F6"/>
    <w:rsid w:val="00FA22E3"/>
    <w:rsid w:val="00FA2587"/>
    <w:rsid w:val="00FA2610"/>
    <w:rsid w:val="00FA2ED9"/>
    <w:rsid w:val="00FA3D0C"/>
    <w:rsid w:val="00FA415C"/>
    <w:rsid w:val="00FA45B2"/>
    <w:rsid w:val="00FA45D4"/>
    <w:rsid w:val="00FA45DB"/>
    <w:rsid w:val="00FA4BE4"/>
    <w:rsid w:val="00FA5BD3"/>
    <w:rsid w:val="00FA5F60"/>
    <w:rsid w:val="00FA7FD3"/>
    <w:rsid w:val="00FB001B"/>
    <w:rsid w:val="00FB015A"/>
    <w:rsid w:val="00FB0658"/>
    <w:rsid w:val="00FB0AEF"/>
    <w:rsid w:val="00FB19B7"/>
    <w:rsid w:val="00FB1CB2"/>
    <w:rsid w:val="00FB1FF0"/>
    <w:rsid w:val="00FB2428"/>
    <w:rsid w:val="00FB2508"/>
    <w:rsid w:val="00FB2891"/>
    <w:rsid w:val="00FB30FC"/>
    <w:rsid w:val="00FB3F99"/>
    <w:rsid w:val="00FB3FF3"/>
    <w:rsid w:val="00FB49CF"/>
    <w:rsid w:val="00FB5668"/>
    <w:rsid w:val="00FB6DA0"/>
    <w:rsid w:val="00FB6FF3"/>
    <w:rsid w:val="00FB7A0F"/>
    <w:rsid w:val="00FB7EE3"/>
    <w:rsid w:val="00FB7F59"/>
    <w:rsid w:val="00FC0963"/>
    <w:rsid w:val="00FC1E7C"/>
    <w:rsid w:val="00FC2742"/>
    <w:rsid w:val="00FC3283"/>
    <w:rsid w:val="00FC3C62"/>
    <w:rsid w:val="00FC41AC"/>
    <w:rsid w:val="00FC47AA"/>
    <w:rsid w:val="00FC48CD"/>
    <w:rsid w:val="00FC5DC4"/>
    <w:rsid w:val="00FC5E7C"/>
    <w:rsid w:val="00FC5F42"/>
    <w:rsid w:val="00FC62C2"/>
    <w:rsid w:val="00FC6850"/>
    <w:rsid w:val="00FC68B0"/>
    <w:rsid w:val="00FC7B7B"/>
    <w:rsid w:val="00FD076F"/>
    <w:rsid w:val="00FD09F5"/>
    <w:rsid w:val="00FD0C3A"/>
    <w:rsid w:val="00FD127E"/>
    <w:rsid w:val="00FD1B09"/>
    <w:rsid w:val="00FD1CD2"/>
    <w:rsid w:val="00FD2176"/>
    <w:rsid w:val="00FD270C"/>
    <w:rsid w:val="00FD2FA5"/>
    <w:rsid w:val="00FD3223"/>
    <w:rsid w:val="00FD40C5"/>
    <w:rsid w:val="00FD4D84"/>
    <w:rsid w:val="00FD5399"/>
    <w:rsid w:val="00FD553D"/>
    <w:rsid w:val="00FD55AD"/>
    <w:rsid w:val="00FD5984"/>
    <w:rsid w:val="00FD67CC"/>
    <w:rsid w:val="00FD72B3"/>
    <w:rsid w:val="00FD7B55"/>
    <w:rsid w:val="00FD7DAF"/>
    <w:rsid w:val="00FD7DF3"/>
    <w:rsid w:val="00FE03D5"/>
    <w:rsid w:val="00FE06B9"/>
    <w:rsid w:val="00FE0DBA"/>
    <w:rsid w:val="00FE0E4A"/>
    <w:rsid w:val="00FE21EA"/>
    <w:rsid w:val="00FE28DF"/>
    <w:rsid w:val="00FE2DD0"/>
    <w:rsid w:val="00FE2EB4"/>
    <w:rsid w:val="00FE46C7"/>
    <w:rsid w:val="00FE48D2"/>
    <w:rsid w:val="00FE4A55"/>
    <w:rsid w:val="00FE5C41"/>
    <w:rsid w:val="00FE6117"/>
    <w:rsid w:val="00FE62B7"/>
    <w:rsid w:val="00FE656F"/>
    <w:rsid w:val="00FE7800"/>
    <w:rsid w:val="00FF097D"/>
    <w:rsid w:val="00FF0FFB"/>
    <w:rsid w:val="00FF12EB"/>
    <w:rsid w:val="00FF16B4"/>
    <w:rsid w:val="00FF2BD6"/>
    <w:rsid w:val="00FF3443"/>
    <w:rsid w:val="00FF34DD"/>
    <w:rsid w:val="00FF3872"/>
    <w:rsid w:val="00FF3A6A"/>
    <w:rsid w:val="00FF3BBF"/>
    <w:rsid w:val="00FF4300"/>
    <w:rsid w:val="00FF4675"/>
    <w:rsid w:val="00FF476E"/>
    <w:rsid w:val="00FF481C"/>
    <w:rsid w:val="00FF4DE7"/>
    <w:rsid w:val="00FF4E3A"/>
    <w:rsid w:val="00FF5276"/>
    <w:rsid w:val="00FF52C7"/>
    <w:rsid w:val="00FF56BE"/>
    <w:rsid w:val="00FF690F"/>
    <w:rsid w:val="00FF6E07"/>
    <w:rsid w:val="00FF7FB0"/>
    <w:rsid w:val="015B227F"/>
    <w:rsid w:val="01B73A77"/>
    <w:rsid w:val="01BF2702"/>
    <w:rsid w:val="02406C27"/>
    <w:rsid w:val="026B8955"/>
    <w:rsid w:val="02A2B4AF"/>
    <w:rsid w:val="02CA0E01"/>
    <w:rsid w:val="02EB0CC5"/>
    <w:rsid w:val="03014D95"/>
    <w:rsid w:val="03714FCA"/>
    <w:rsid w:val="039696D0"/>
    <w:rsid w:val="03AD704C"/>
    <w:rsid w:val="0455BBA6"/>
    <w:rsid w:val="04632478"/>
    <w:rsid w:val="049F2AA0"/>
    <w:rsid w:val="04B18C6D"/>
    <w:rsid w:val="04E840E9"/>
    <w:rsid w:val="055D6B13"/>
    <w:rsid w:val="05DE0B8A"/>
    <w:rsid w:val="05FBC58E"/>
    <w:rsid w:val="069F8698"/>
    <w:rsid w:val="0739DC45"/>
    <w:rsid w:val="0742C5EA"/>
    <w:rsid w:val="0781EBE4"/>
    <w:rsid w:val="079FB54B"/>
    <w:rsid w:val="07A04CC3"/>
    <w:rsid w:val="07C564D1"/>
    <w:rsid w:val="07D07F21"/>
    <w:rsid w:val="082F179B"/>
    <w:rsid w:val="0894A72E"/>
    <w:rsid w:val="08D44BC5"/>
    <w:rsid w:val="0901CFC7"/>
    <w:rsid w:val="0903EAC9"/>
    <w:rsid w:val="09145F61"/>
    <w:rsid w:val="092AAE7A"/>
    <w:rsid w:val="096D3F82"/>
    <w:rsid w:val="0971BE09"/>
    <w:rsid w:val="09B353F5"/>
    <w:rsid w:val="09B38736"/>
    <w:rsid w:val="09B3B9EE"/>
    <w:rsid w:val="09EDCDE8"/>
    <w:rsid w:val="09F3D2CD"/>
    <w:rsid w:val="0A004F55"/>
    <w:rsid w:val="0A0409C6"/>
    <w:rsid w:val="0A2F4FB6"/>
    <w:rsid w:val="0A5B6163"/>
    <w:rsid w:val="0A769B3A"/>
    <w:rsid w:val="0AA24EEA"/>
    <w:rsid w:val="0ACE6D63"/>
    <w:rsid w:val="0ADDAFFC"/>
    <w:rsid w:val="0B0C6917"/>
    <w:rsid w:val="0B60FDA9"/>
    <w:rsid w:val="0C527728"/>
    <w:rsid w:val="0C5C4773"/>
    <w:rsid w:val="0C6FEC0F"/>
    <w:rsid w:val="0C720D39"/>
    <w:rsid w:val="0C8E6194"/>
    <w:rsid w:val="0CFBE55C"/>
    <w:rsid w:val="0D0BABFC"/>
    <w:rsid w:val="0D608B9B"/>
    <w:rsid w:val="0DA0170E"/>
    <w:rsid w:val="0E234FFB"/>
    <w:rsid w:val="0E35282B"/>
    <w:rsid w:val="0E77368E"/>
    <w:rsid w:val="0EC7C5AA"/>
    <w:rsid w:val="0ECCD29B"/>
    <w:rsid w:val="0ECF405B"/>
    <w:rsid w:val="0F1AF0C1"/>
    <w:rsid w:val="0F628BFD"/>
    <w:rsid w:val="0F7E93F7"/>
    <w:rsid w:val="0FD0322A"/>
    <w:rsid w:val="10225962"/>
    <w:rsid w:val="10603D5E"/>
    <w:rsid w:val="109E913A"/>
    <w:rsid w:val="11009C23"/>
    <w:rsid w:val="1108B06E"/>
    <w:rsid w:val="113F639C"/>
    <w:rsid w:val="116445EF"/>
    <w:rsid w:val="11775723"/>
    <w:rsid w:val="118802AB"/>
    <w:rsid w:val="118C92AC"/>
    <w:rsid w:val="1199A229"/>
    <w:rsid w:val="11ACC0DA"/>
    <w:rsid w:val="11BE29C3"/>
    <w:rsid w:val="11C848FD"/>
    <w:rsid w:val="11F35826"/>
    <w:rsid w:val="12AB2005"/>
    <w:rsid w:val="13C02AB1"/>
    <w:rsid w:val="140A312F"/>
    <w:rsid w:val="142EB53B"/>
    <w:rsid w:val="148D1645"/>
    <w:rsid w:val="1518011E"/>
    <w:rsid w:val="151B14F2"/>
    <w:rsid w:val="1594A4A4"/>
    <w:rsid w:val="15BA1B13"/>
    <w:rsid w:val="15FC809C"/>
    <w:rsid w:val="160FDC4F"/>
    <w:rsid w:val="162BB167"/>
    <w:rsid w:val="1644F1F8"/>
    <w:rsid w:val="166EC643"/>
    <w:rsid w:val="167A4091"/>
    <w:rsid w:val="169E6E6C"/>
    <w:rsid w:val="16D15DB7"/>
    <w:rsid w:val="16E52EDB"/>
    <w:rsid w:val="174017DD"/>
    <w:rsid w:val="1750FC2E"/>
    <w:rsid w:val="17C2F09F"/>
    <w:rsid w:val="1832FAED"/>
    <w:rsid w:val="1852E44F"/>
    <w:rsid w:val="18BBB99C"/>
    <w:rsid w:val="1902E27E"/>
    <w:rsid w:val="1964E81E"/>
    <w:rsid w:val="19704E69"/>
    <w:rsid w:val="1984696F"/>
    <w:rsid w:val="198DF941"/>
    <w:rsid w:val="1A27B180"/>
    <w:rsid w:val="1ACA5622"/>
    <w:rsid w:val="1B14EAF0"/>
    <w:rsid w:val="1BB266EA"/>
    <w:rsid w:val="1BD29DC3"/>
    <w:rsid w:val="1C133ED9"/>
    <w:rsid w:val="1C1FC7B9"/>
    <w:rsid w:val="1C28846E"/>
    <w:rsid w:val="1D0329FB"/>
    <w:rsid w:val="1D7BF3F6"/>
    <w:rsid w:val="1D924411"/>
    <w:rsid w:val="1D9C0FFF"/>
    <w:rsid w:val="1E184078"/>
    <w:rsid w:val="1E3AE8F7"/>
    <w:rsid w:val="1E81574D"/>
    <w:rsid w:val="1E9EFA5C"/>
    <w:rsid w:val="1EB14BB3"/>
    <w:rsid w:val="1F1E13AE"/>
    <w:rsid w:val="1FDFA2FD"/>
    <w:rsid w:val="203659BD"/>
    <w:rsid w:val="203930DC"/>
    <w:rsid w:val="206F5257"/>
    <w:rsid w:val="20AF8BC7"/>
    <w:rsid w:val="20F0431F"/>
    <w:rsid w:val="2101E237"/>
    <w:rsid w:val="2116E658"/>
    <w:rsid w:val="2117D19D"/>
    <w:rsid w:val="21806B8C"/>
    <w:rsid w:val="21861459"/>
    <w:rsid w:val="21C65E9A"/>
    <w:rsid w:val="21ECDBB2"/>
    <w:rsid w:val="2202A526"/>
    <w:rsid w:val="2218FD4E"/>
    <w:rsid w:val="22751632"/>
    <w:rsid w:val="228033A6"/>
    <w:rsid w:val="22FC0906"/>
    <w:rsid w:val="2324F5EE"/>
    <w:rsid w:val="23429AB0"/>
    <w:rsid w:val="23BB2DE0"/>
    <w:rsid w:val="23D66DD3"/>
    <w:rsid w:val="23F40706"/>
    <w:rsid w:val="242B79C5"/>
    <w:rsid w:val="243DF881"/>
    <w:rsid w:val="2447F37B"/>
    <w:rsid w:val="24F6B5E3"/>
    <w:rsid w:val="24FE578D"/>
    <w:rsid w:val="2511A533"/>
    <w:rsid w:val="252998CD"/>
    <w:rsid w:val="252EA8F3"/>
    <w:rsid w:val="253188A3"/>
    <w:rsid w:val="256BB26F"/>
    <w:rsid w:val="256FC0FC"/>
    <w:rsid w:val="25B3294B"/>
    <w:rsid w:val="25DBFEE8"/>
    <w:rsid w:val="25E024B8"/>
    <w:rsid w:val="25E688E5"/>
    <w:rsid w:val="2613F2AE"/>
    <w:rsid w:val="2699A0DD"/>
    <w:rsid w:val="26A915F6"/>
    <w:rsid w:val="26FAEDFE"/>
    <w:rsid w:val="274B0BD6"/>
    <w:rsid w:val="27C3656B"/>
    <w:rsid w:val="27CB783B"/>
    <w:rsid w:val="27DA6019"/>
    <w:rsid w:val="27E525B2"/>
    <w:rsid w:val="2868A570"/>
    <w:rsid w:val="28AA8023"/>
    <w:rsid w:val="28B73F4D"/>
    <w:rsid w:val="28CFA2C2"/>
    <w:rsid w:val="28DE0C9D"/>
    <w:rsid w:val="291365FC"/>
    <w:rsid w:val="2964A612"/>
    <w:rsid w:val="29714FC3"/>
    <w:rsid w:val="29C40312"/>
    <w:rsid w:val="29F656DF"/>
    <w:rsid w:val="2A00A87D"/>
    <w:rsid w:val="2A3F7F6D"/>
    <w:rsid w:val="2A591EE2"/>
    <w:rsid w:val="2A8F8DFE"/>
    <w:rsid w:val="2AF68C1F"/>
    <w:rsid w:val="2B15BF30"/>
    <w:rsid w:val="2B79B25E"/>
    <w:rsid w:val="2BDEB8ED"/>
    <w:rsid w:val="2C2536CE"/>
    <w:rsid w:val="2C4EF8C2"/>
    <w:rsid w:val="2C560680"/>
    <w:rsid w:val="2C57E211"/>
    <w:rsid w:val="2C88EF82"/>
    <w:rsid w:val="2C8F94EC"/>
    <w:rsid w:val="2CAB6C57"/>
    <w:rsid w:val="2D70620A"/>
    <w:rsid w:val="2DA258D2"/>
    <w:rsid w:val="2DD82ACF"/>
    <w:rsid w:val="2E15C9B5"/>
    <w:rsid w:val="2E20836A"/>
    <w:rsid w:val="2E3A00D1"/>
    <w:rsid w:val="2E8F43B7"/>
    <w:rsid w:val="2EE5FFCD"/>
    <w:rsid w:val="2F1EF56F"/>
    <w:rsid w:val="2F8DD2EA"/>
    <w:rsid w:val="2F95FAC1"/>
    <w:rsid w:val="2FC6B441"/>
    <w:rsid w:val="2FD4B1DF"/>
    <w:rsid w:val="2FFE5C5B"/>
    <w:rsid w:val="3069C2E0"/>
    <w:rsid w:val="3131CB22"/>
    <w:rsid w:val="313A6943"/>
    <w:rsid w:val="315133C0"/>
    <w:rsid w:val="315D63EB"/>
    <w:rsid w:val="316C486C"/>
    <w:rsid w:val="31FBDA16"/>
    <w:rsid w:val="32528F2E"/>
    <w:rsid w:val="325B1788"/>
    <w:rsid w:val="327EF725"/>
    <w:rsid w:val="32960E2A"/>
    <w:rsid w:val="32CD2F48"/>
    <w:rsid w:val="3328DE9A"/>
    <w:rsid w:val="3366EC34"/>
    <w:rsid w:val="33BF192E"/>
    <w:rsid w:val="33C7E648"/>
    <w:rsid w:val="34275FBB"/>
    <w:rsid w:val="345E4C51"/>
    <w:rsid w:val="345F1E4C"/>
    <w:rsid w:val="34696BE4"/>
    <w:rsid w:val="347895CA"/>
    <w:rsid w:val="34C72469"/>
    <w:rsid w:val="34D30F2B"/>
    <w:rsid w:val="354CEC2C"/>
    <w:rsid w:val="35504E7B"/>
    <w:rsid w:val="35AAE26A"/>
    <w:rsid w:val="35F41D4F"/>
    <w:rsid w:val="363C880C"/>
    <w:rsid w:val="36518DF9"/>
    <w:rsid w:val="3653032B"/>
    <w:rsid w:val="3664F3DF"/>
    <w:rsid w:val="366C011B"/>
    <w:rsid w:val="3693BB5D"/>
    <w:rsid w:val="36A3A10A"/>
    <w:rsid w:val="36AA1E92"/>
    <w:rsid w:val="36BA1A8B"/>
    <w:rsid w:val="36F88E78"/>
    <w:rsid w:val="3755D26D"/>
    <w:rsid w:val="37C00FA2"/>
    <w:rsid w:val="37C3C574"/>
    <w:rsid w:val="3807034C"/>
    <w:rsid w:val="381F6C7F"/>
    <w:rsid w:val="383C45D2"/>
    <w:rsid w:val="386F731E"/>
    <w:rsid w:val="38A9A2C8"/>
    <w:rsid w:val="38B65ED4"/>
    <w:rsid w:val="392BE42D"/>
    <w:rsid w:val="393002E6"/>
    <w:rsid w:val="3A260AC7"/>
    <w:rsid w:val="3AEA0AC1"/>
    <w:rsid w:val="3B018229"/>
    <w:rsid w:val="3B1BF920"/>
    <w:rsid w:val="3B73BFBF"/>
    <w:rsid w:val="3B7F5CC6"/>
    <w:rsid w:val="3B820C55"/>
    <w:rsid w:val="3BB545EE"/>
    <w:rsid w:val="3BBB3056"/>
    <w:rsid w:val="3BDB01CE"/>
    <w:rsid w:val="3C07441D"/>
    <w:rsid w:val="3C09BBBA"/>
    <w:rsid w:val="3C1784AD"/>
    <w:rsid w:val="3C2CA05B"/>
    <w:rsid w:val="3C5FF451"/>
    <w:rsid w:val="3C6DD951"/>
    <w:rsid w:val="3CC3BA5D"/>
    <w:rsid w:val="3D30E5EE"/>
    <w:rsid w:val="3D52C708"/>
    <w:rsid w:val="3E2578F7"/>
    <w:rsid w:val="3E8F71E2"/>
    <w:rsid w:val="3EC63152"/>
    <w:rsid w:val="3ED75318"/>
    <w:rsid w:val="3EE42732"/>
    <w:rsid w:val="3F231419"/>
    <w:rsid w:val="3F4B8BC2"/>
    <w:rsid w:val="3F4F256F"/>
    <w:rsid w:val="3FA0C4B9"/>
    <w:rsid w:val="3FD88A47"/>
    <w:rsid w:val="400C321D"/>
    <w:rsid w:val="400C3CBB"/>
    <w:rsid w:val="4023F30C"/>
    <w:rsid w:val="406839A1"/>
    <w:rsid w:val="406CD394"/>
    <w:rsid w:val="410754C0"/>
    <w:rsid w:val="4140A6F4"/>
    <w:rsid w:val="41C93F19"/>
    <w:rsid w:val="41D7EA3A"/>
    <w:rsid w:val="420C4711"/>
    <w:rsid w:val="425BE3CB"/>
    <w:rsid w:val="4278940A"/>
    <w:rsid w:val="428B1DB5"/>
    <w:rsid w:val="42C0D965"/>
    <w:rsid w:val="42E30B0C"/>
    <w:rsid w:val="430675FB"/>
    <w:rsid w:val="4326E53C"/>
    <w:rsid w:val="44431041"/>
    <w:rsid w:val="44561E01"/>
    <w:rsid w:val="445923A3"/>
    <w:rsid w:val="448D7518"/>
    <w:rsid w:val="457A2A5A"/>
    <w:rsid w:val="457CC052"/>
    <w:rsid w:val="45BF2149"/>
    <w:rsid w:val="45C201F6"/>
    <w:rsid w:val="4631E01E"/>
    <w:rsid w:val="473C7E0A"/>
    <w:rsid w:val="4746380B"/>
    <w:rsid w:val="47492749"/>
    <w:rsid w:val="4761E216"/>
    <w:rsid w:val="4782A035"/>
    <w:rsid w:val="4782F6FE"/>
    <w:rsid w:val="47F8993D"/>
    <w:rsid w:val="483DB9B7"/>
    <w:rsid w:val="48CE89E6"/>
    <w:rsid w:val="48FAFE0B"/>
    <w:rsid w:val="4A88BEAB"/>
    <w:rsid w:val="4AD802C2"/>
    <w:rsid w:val="4AEC6D17"/>
    <w:rsid w:val="4B3B0481"/>
    <w:rsid w:val="4B3D97BE"/>
    <w:rsid w:val="4BC3EB81"/>
    <w:rsid w:val="4C0ACC11"/>
    <w:rsid w:val="4C11E123"/>
    <w:rsid w:val="4C3EA185"/>
    <w:rsid w:val="4C8FE5B5"/>
    <w:rsid w:val="4C937ABC"/>
    <w:rsid w:val="4CED3AB8"/>
    <w:rsid w:val="4D48B81A"/>
    <w:rsid w:val="4D4FA64E"/>
    <w:rsid w:val="4D583162"/>
    <w:rsid w:val="4D8C7149"/>
    <w:rsid w:val="4DAB34E9"/>
    <w:rsid w:val="4DC6ED89"/>
    <w:rsid w:val="4E193B79"/>
    <w:rsid w:val="4E3A7C38"/>
    <w:rsid w:val="4E75175B"/>
    <w:rsid w:val="4E96EBF1"/>
    <w:rsid w:val="4E9E976B"/>
    <w:rsid w:val="4ED47961"/>
    <w:rsid w:val="4EE73F25"/>
    <w:rsid w:val="4F7B8AB0"/>
    <w:rsid w:val="4FAAC579"/>
    <w:rsid w:val="4FC0960B"/>
    <w:rsid w:val="501A5168"/>
    <w:rsid w:val="51091592"/>
    <w:rsid w:val="514695DA"/>
    <w:rsid w:val="51709546"/>
    <w:rsid w:val="517570B8"/>
    <w:rsid w:val="51E6AA66"/>
    <w:rsid w:val="5260CCBE"/>
    <w:rsid w:val="52867432"/>
    <w:rsid w:val="52B4D26C"/>
    <w:rsid w:val="52E054C1"/>
    <w:rsid w:val="52E2663B"/>
    <w:rsid w:val="5326C7E6"/>
    <w:rsid w:val="53772758"/>
    <w:rsid w:val="540D417B"/>
    <w:rsid w:val="5440B654"/>
    <w:rsid w:val="547C2522"/>
    <w:rsid w:val="55035562"/>
    <w:rsid w:val="558650BB"/>
    <w:rsid w:val="558717C3"/>
    <w:rsid w:val="55BE47C5"/>
    <w:rsid w:val="55F07662"/>
    <w:rsid w:val="563B73F8"/>
    <w:rsid w:val="567AF4A1"/>
    <w:rsid w:val="56ED4EB4"/>
    <w:rsid w:val="5776702E"/>
    <w:rsid w:val="5776A41F"/>
    <w:rsid w:val="577D459F"/>
    <w:rsid w:val="5791E35C"/>
    <w:rsid w:val="57CA4E52"/>
    <w:rsid w:val="58E51373"/>
    <w:rsid w:val="591ADB6D"/>
    <w:rsid w:val="5951A7BF"/>
    <w:rsid w:val="5972C081"/>
    <w:rsid w:val="59F8BB42"/>
    <w:rsid w:val="5A4E6C2C"/>
    <w:rsid w:val="5A62C328"/>
    <w:rsid w:val="5A9FEAF6"/>
    <w:rsid w:val="5AE80F4F"/>
    <w:rsid w:val="5AED7820"/>
    <w:rsid w:val="5B515B1C"/>
    <w:rsid w:val="5B678E21"/>
    <w:rsid w:val="5BA5AB96"/>
    <w:rsid w:val="5BDD9AEB"/>
    <w:rsid w:val="5CC936F8"/>
    <w:rsid w:val="5CD214B8"/>
    <w:rsid w:val="5D037FD6"/>
    <w:rsid w:val="5D47D2B9"/>
    <w:rsid w:val="5D619586"/>
    <w:rsid w:val="5D7AF9FA"/>
    <w:rsid w:val="5DE74764"/>
    <w:rsid w:val="5DFE11E1"/>
    <w:rsid w:val="5E1FFA25"/>
    <w:rsid w:val="5F49C814"/>
    <w:rsid w:val="5F6C4D48"/>
    <w:rsid w:val="5F803828"/>
    <w:rsid w:val="5FB001D6"/>
    <w:rsid w:val="5FB834A3"/>
    <w:rsid w:val="600AC08F"/>
    <w:rsid w:val="6016F142"/>
    <w:rsid w:val="60957E4F"/>
    <w:rsid w:val="609D19A4"/>
    <w:rsid w:val="60AFD594"/>
    <w:rsid w:val="60CC0553"/>
    <w:rsid w:val="60E1C994"/>
    <w:rsid w:val="60F28AA4"/>
    <w:rsid w:val="613B741F"/>
    <w:rsid w:val="61B12CE6"/>
    <w:rsid w:val="61F6A3FD"/>
    <w:rsid w:val="620C1F54"/>
    <w:rsid w:val="623542C0"/>
    <w:rsid w:val="6257AA3F"/>
    <w:rsid w:val="62B0D85D"/>
    <w:rsid w:val="62B421E2"/>
    <w:rsid w:val="62B9B04B"/>
    <w:rsid w:val="62EEA675"/>
    <w:rsid w:val="62FFE02B"/>
    <w:rsid w:val="6324D5C0"/>
    <w:rsid w:val="632AA04E"/>
    <w:rsid w:val="6381E29F"/>
    <w:rsid w:val="63EF63DC"/>
    <w:rsid w:val="644E9889"/>
    <w:rsid w:val="64552727"/>
    <w:rsid w:val="646686B1"/>
    <w:rsid w:val="64AEF478"/>
    <w:rsid w:val="64C53C0D"/>
    <w:rsid w:val="64C72E4F"/>
    <w:rsid w:val="64E2DE43"/>
    <w:rsid w:val="6510505F"/>
    <w:rsid w:val="653C50D0"/>
    <w:rsid w:val="6550F605"/>
    <w:rsid w:val="656CA76B"/>
    <w:rsid w:val="65942EAD"/>
    <w:rsid w:val="659523C4"/>
    <w:rsid w:val="65F9B78E"/>
    <w:rsid w:val="6665C0AB"/>
    <w:rsid w:val="6698A04F"/>
    <w:rsid w:val="66BF845E"/>
    <w:rsid w:val="66D74DFA"/>
    <w:rsid w:val="673D9C4A"/>
    <w:rsid w:val="67552C8C"/>
    <w:rsid w:val="67DDA5B3"/>
    <w:rsid w:val="682C0E8B"/>
    <w:rsid w:val="686CFCA9"/>
    <w:rsid w:val="68BD2F9E"/>
    <w:rsid w:val="68D06538"/>
    <w:rsid w:val="68D22816"/>
    <w:rsid w:val="68DF3677"/>
    <w:rsid w:val="69113750"/>
    <w:rsid w:val="69D61848"/>
    <w:rsid w:val="69E408DE"/>
    <w:rsid w:val="6A6ADFD4"/>
    <w:rsid w:val="6A899AA4"/>
    <w:rsid w:val="6A8CBC17"/>
    <w:rsid w:val="6A9CC8F9"/>
    <w:rsid w:val="6AB636F7"/>
    <w:rsid w:val="6ABF54DA"/>
    <w:rsid w:val="6AC26B11"/>
    <w:rsid w:val="6AC73A40"/>
    <w:rsid w:val="6AC89A07"/>
    <w:rsid w:val="6AD937EE"/>
    <w:rsid w:val="6AF04F99"/>
    <w:rsid w:val="6B37A043"/>
    <w:rsid w:val="6B7669D2"/>
    <w:rsid w:val="6BCB7F06"/>
    <w:rsid w:val="6C5A9019"/>
    <w:rsid w:val="6C7E4B0C"/>
    <w:rsid w:val="6CEF3EB8"/>
    <w:rsid w:val="6D25CF8D"/>
    <w:rsid w:val="6D699342"/>
    <w:rsid w:val="6D7D48F6"/>
    <w:rsid w:val="6E2A01D5"/>
    <w:rsid w:val="6E6F0FB8"/>
    <w:rsid w:val="6EB75346"/>
    <w:rsid w:val="6EC87F0A"/>
    <w:rsid w:val="6F301D4A"/>
    <w:rsid w:val="6F36E8DA"/>
    <w:rsid w:val="6F50043D"/>
    <w:rsid w:val="6F948BCA"/>
    <w:rsid w:val="6FB587C1"/>
    <w:rsid w:val="6FE7F12F"/>
    <w:rsid w:val="706CBAFF"/>
    <w:rsid w:val="706E61C2"/>
    <w:rsid w:val="70B26C39"/>
    <w:rsid w:val="70B74798"/>
    <w:rsid w:val="70FFFCB9"/>
    <w:rsid w:val="7105B08E"/>
    <w:rsid w:val="71295B34"/>
    <w:rsid w:val="714BD37F"/>
    <w:rsid w:val="71AB9949"/>
    <w:rsid w:val="71C58593"/>
    <w:rsid w:val="71E1DEBB"/>
    <w:rsid w:val="721036B6"/>
    <w:rsid w:val="72C211CF"/>
    <w:rsid w:val="72C5CAFF"/>
    <w:rsid w:val="72F40497"/>
    <w:rsid w:val="73199C7E"/>
    <w:rsid w:val="73766EC9"/>
    <w:rsid w:val="7385794A"/>
    <w:rsid w:val="73862D76"/>
    <w:rsid w:val="73DF411A"/>
    <w:rsid w:val="73E5D285"/>
    <w:rsid w:val="740B03F9"/>
    <w:rsid w:val="74A715E7"/>
    <w:rsid w:val="74E412B8"/>
    <w:rsid w:val="75194DA7"/>
    <w:rsid w:val="756DEBD6"/>
    <w:rsid w:val="75C20463"/>
    <w:rsid w:val="76325367"/>
    <w:rsid w:val="76C3FAFF"/>
    <w:rsid w:val="76CA3210"/>
    <w:rsid w:val="76D99DA3"/>
    <w:rsid w:val="77186E6F"/>
    <w:rsid w:val="77C56CF4"/>
    <w:rsid w:val="77ED55FB"/>
    <w:rsid w:val="77F0F802"/>
    <w:rsid w:val="78756E04"/>
    <w:rsid w:val="7881D94F"/>
    <w:rsid w:val="7886C124"/>
    <w:rsid w:val="7904E471"/>
    <w:rsid w:val="791209EC"/>
    <w:rsid w:val="791B2F36"/>
    <w:rsid w:val="793F21B6"/>
    <w:rsid w:val="7944AE46"/>
    <w:rsid w:val="794ACD8D"/>
    <w:rsid w:val="79855F4D"/>
    <w:rsid w:val="79AD24B0"/>
    <w:rsid w:val="79B3BE90"/>
    <w:rsid w:val="79DD7C31"/>
    <w:rsid w:val="79DE8AC0"/>
    <w:rsid w:val="79F60D16"/>
    <w:rsid w:val="7A113E65"/>
    <w:rsid w:val="7A23A210"/>
    <w:rsid w:val="7A6D53A4"/>
    <w:rsid w:val="7A7DFE26"/>
    <w:rsid w:val="7AAC60FE"/>
    <w:rsid w:val="7B5E0BF1"/>
    <w:rsid w:val="7B9C31DB"/>
    <w:rsid w:val="7B9DA333"/>
    <w:rsid w:val="7BF9FA3F"/>
    <w:rsid w:val="7BFA3656"/>
    <w:rsid w:val="7C141390"/>
    <w:rsid w:val="7C34FD4F"/>
    <w:rsid w:val="7C705F4D"/>
    <w:rsid w:val="7CEB5922"/>
    <w:rsid w:val="7D179D76"/>
    <w:rsid w:val="7D3517C4"/>
    <w:rsid w:val="7D48DF27"/>
    <w:rsid w:val="7DC31EAE"/>
    <w:rsid w:val="7E29D7C9"/>
    <w:rsid w:val="7E41BB99"/>
    <w:rsid w:val="7E7B41C9"/>
    <w:rsid w:val="7E9EC999"/>
    <w:rsid w:val="7F796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A0F418E"/>
  <w15:docId w15:val="{AF94AA43-020A-4F06-88BF-7095C32AF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 New Roman" w:hAnsi="Times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uiPriority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B6760"/>
    <w:pPr>
      <w:spacing w:line="360" w:lineRule="auto"/>
      <w:jc w:val="both"/>
    </w:pPr>
    <w:rPr>
      <w:rFonts w:ascii="Calibri" w:hAnsi="Calibri" w:cs="Times , serif"/>
      <w:sz w:val="22"/>
      <w:szCs w:val="22"/>
    </w:rPr>
  </w:style>
  <w:style w:type="paragraph" w:styleId="Ttulo1">
    <w:name w:val="heading 1"/>
    <w:basedOn w:val="Normal"/>
    <w:next w:val="BodyText1"/>
    <w:link w:val="Ttulo1Carter"/>
    <w:uiPriority w:val="1"/>
    <w:qFormat/>
    <w:rsid w:val="315D63EB"/>
    <w:pPr>
      <w:jc w:val="center"/>
      <w:outlineLvl w:val="0"/>
    </w:pPr>
    <w:rPr>
      <w:rFonts w:cs="Times New Roman"/>
      <w:b/>
      <w:bCs/>
    </w:rPr>
  </w:style>
  <w:style w:type="paragraph" w:styleId="Ttulo2">
    <w:name w:val="heading 2"/>
    <w:basedOn w:val="Normal"/>
    <w:next w:val="Normal"/>
    <w:link w:val="Ttulo2Carter"/>
    <w:uiPriority w:val="1"/>
    <w:qFormat/>
    <w:rsid w:val="315D63EB"/>
    <w:pPr>
      <w:outlineLvl w:val="1"/>
    </w:pPr>
    <w:rPr>
      <w:rFonts w:cs="Times New Roman"/>
      <w:b/>
      <w:bCs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315D63E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05542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05542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unhideWhenUsed/>
    <w:qFormat/>
    <w:rsid w:val="0005542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/>
    </w:rPr>
  </w:style>
  <w:style w:type="paragraph" w:styleId="Ttulo7">
    <w:name w:val="heading 7"/>
    <w:basedOn w:val="Normal"/>
    <w:next w:val="Normal"/>
    <w:link w:val="Ttulo7Carter"/>
    <w:uiPriority w:val="9"/>
    <w:unhideWhenUsed/>
    <w:qFormat/>
    <w:rsid w:val="0005542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Ttulo8">
    <w:name w:val="heading 8"/>
    <w:basedOn w:val="Normal"/>
    <w:next w:val="Normal"/>
    <w:link w:val="Ttulo8Carter"/>
    <w:uiPriority w:val="9"/>
    <w:unhideWhenUsed/>
    <w:qFormat/>
    <w:rsid w:val="0005542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unhideWhenUsed/>
    <w:qFormat/>
    <w:rsid w:val="0005542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uiPriority w:val="99"/>
    <w:rPr>
      <w:color w:val="0000FF"/>
      <w:u w:val="single"/>
    </w:rPr>
  </w:style>
  <w:style w:type="character" w:styleId="Hiperligaovisitada">
    <w:name w:val="FollowedHyperlink"/>
    <w:rPr>
      <w:color w:val="800080"/>
      <w:u w:val="single"/>
    </w:rPr>
  </w:style>
  <w:style w:type="paragraph" w:customStyle="1" w:styleId="BodyText1">
    <w:name w:val="Body Text1"/>
    <w:basedOn w:val="Normal"/>
    <w:link w:val="BodyTextChar"/>
    <w:uiPriority w:val="1"/>
  </w:style>
  <w:style w:type="character" w:customStyle="1" w:styleId="Ttulo1Carter">
    <w:name w:val="Título 1 Caráter"/>
    <w:link w:val="Ttulo1"/>
    <w:uiPriority w:val="1"/>
    <w:rsid w:val="00B731BA"/>
    <w:rPr>
      <w:rFonts w:ascii="Calibri" w:hAnsi="Calibri"/>
      <w:b/>
      <w:bCs/>
      <w:noProof/>
      <w:sz w:val="22"/>
      <w:szCs w:val="22"/>
    </w:rPr>
  </w:style>
  <w:style w:type="character" w:customStyle="1" w:styleId="Ttulo2Carter">
    <w:name w:val="Título 2 Caráter"/>
    <w:link w:val="Ttulo2"/>
    <w:uiPriority w:val="1"/>
    <w:rsid w:val="00B731BA"/>
    <w:rPr>
      <w:rFonts w:ascii="Calibri" w:hAnsi="Calibri"/>
      <w:b/>
      <w:bCs/>
      <w:noProof/>
      <w:sz w:val="22"/>
      <w:szCs w:val="22"/>
    </w:rPr>
  </w:style>
  <w:style w:type="paragraph" w:styleId="Cabealho">
    <w:name w:val="header"/>
    <w:basedOn w:val="Normal"/>
    <w:link w:val="CabealhoCarter"/>
    <w:uiPriority w:val="99"/>
    <w:pPr>
      <w:tabs>
        <w:tab w:val="center" w:pos="4320"/>
        <w:tab w:val="right" w:pos="8640"/>
      </w:tabs>
    </w:pPr>
    <w:rPr>
      <w:rFonts w:ascii="Times New Roman" w:hAnsi="Times New Roman" w:cs="Times New Roman"/>
    </w:rPr>
  </w:style>
  <w:style w:type="character" w:customStyle="1" w:styleId="CabealhoCarter">
    <w:name w:val="Cabeçalho Caráter"/>
    <w:link w:val="Cabealho"/>
    <w:uiPriority w:val="99"/>
    <w:rPr>
      <w:rFonts w:cs="Times , serif"/>
      <w:sz w:val="24"/>
      <w:szCs w:val="24"/>
    </w:rPr>
  </w:style>
  <w:style w:type="paragraph" w:styleId="Rodap">
    <w:name w:val="footer"/>
    <w:basedOn w:val="Normal"/>
    <w:link w:val="RodapCarter"/>
    <w:uiPriority w:val="99"/>
    <w:pPr>
      <w:tabs>
        <w:tab w:val="center" w:pos="4320"/>
        <w:tab w:val="right" w:pos="8640"/>
      </w:tabs>
    </w:pPr>
  </w:style>
  <w:style w:type="character" w:customStyle="1" w:styleId="RodapCarter">
    <w:name w:val="Rodapé Caráter"/>
    <w:link w:val="Rodap"/>
    <w:uiPriority w:val="99"/>
    <w:rPr>
      <w:rFonts w:cs="Times , serif"/>
      <w:sz w:val="24"/>
      <w:szCs w:val="24"/>
    </w:rPr>
  </w:style>
  <w:style w:type="paragraph" w:styleId="Corpodetexto">
    <w:name w:val="Body Text"/>
    <w:basedOn w:val="Normal"/>
    <w:link w:val="CorpodetextoCarter"/>
    <w:uiPriority w:val="1"/>
    <w:rsid w:val="315D63EB"/>
    <w:pPr>
      <w:ind w:firstLine="540"/>
    </w:pPr>
    <w:rPr>
      <w:rFonts w:ascii="Times New Roman" w:hAnsi="Times New Roman" w:cs="Times New Roman"/>
    </w:rPr>
  </w:style>
  <w:style w:type="character" w:customStyle="1" w:styleId="CorpodetextoCarter">
    <w:name w:val="Corpo de texto Caráter"/>
    <w:link w:val="Corpodetexto"/>
    <w:uiPriority w:val="1"/>
    <w:rPr>
      <w:rFonts w:ascii="Times New Roman" w:hAnsi="Times New Roman"/>
      <w:noProof/>
      <w:sz w:val="22"/>
      <w:szCs w:val="22"/>
    </w:rPr>
  </w:style>
  <w:style w:type="character" w:customStyle="1" w:styleId="TextodeblocoCarcter">
    <w:name w:val="Texto de bloco Carácter"/>
    <w:link w:val="BlockText1"/>
    <w:uiPriority w:val="1"/>
    <w:rPr>
      <w:sz w:val="24"/>
      <w:lang w:val="pt-PT" w:eastAsia="pt-PT" w:bidi="pt-PT"/>
    </w:rPr>
  </w:style>
  <w:style w:type="paragraph" w:styleId="Textodebloco">
    <w:name w:val="Block Text"/>
    <w:basedOn w:val="BodyText1"/>
    <w:uiPriority w:val="1"/>
    <w:rsid w:val="315D63EB"/>
    <w:rPr>
      <w:rFonts w:ascii="Times New Roman" w:hAnsi="Times New Roman" w:cs="Times New Roman"/>
    </w:rPr>
  </w:style>
  <w:style w:type="paragraph" w:customStyle="1" w:styleId="Numberedlist">
    <w:name w:val="Numbered list"/>
    <w:basedOn w:val="Normal"/>
    <w:uiPriority w:val="1"/>
    <w:rsid w:val="63EF63DC"/>
    <w:pPr>
      <w:numPr>
        <w:numId w:val="1"/>
      </w:numPr>
    </w:pPr>
    <w:rPr>
      <w:rFonts w:ascii="Times New Roman" w:hAnsi="Times New Roman" w:cs="Times New Roman"/>
      <w:lang w:bidi="pt-PT"/>
    </w:rPr>
  </w:style>
  <w:style w:type="paragraph" w:customStyle="1" w:styleId="Quotation">
    <w:name w:val="Quotation"/>
    <w:basedOn w:val="BodyText1"/>
    <w:uiPriority w:val="1"/>
    <w:rsid w:val="315D63EB"/>
    <w:pPr>
      <w:ind w:left="547"/>
    </w:pPr>
    <w:rPr>
      <w:rFonts w:ascii="Times New Roman" w:hAnsi="Times New Roman" w:cs="Times New Roman"/>
      <w:lang w:bidi="pt-PT"/>
    </w:rPr>
  </w:style>
  <w:style w:type="paragraph" w:customStyle="1" w:styleId="Reference">
    <w:name w:val="Reference"/>
    <w:basedOn w:val="BodyText1"/>
    <w:uiPriority w:val="1"/>
    <w:rsid w:val="315D63EB"/>
    <w:pPr>
      <w:ind w:left="547" w:hanging="547"/>
    </w:pPr>
    <w:rPr>
      <w:rFonts w:ascii="Times New Roman" w:hAnsi="Times New Roman" w:cs="Times New Roman"/>
      <w:lang w:bidi="pt-PT"/>
    </w:rPr>
  </w:style>
  <w:style w:type="paragraph" w:customStyle="1" w:styleId="Heading11">
    <w:name w:val="Heading 11"/>
    <w:basedOn w:val="Normal"/>
    <w:link w:val="Heading1Char"/>
    <w:uiPriority w:val="1"/>
  </w:style>
  <w:style w:type="character" w:customStyle="1" w:styleId="Heading1Char">
    <w:name w:val="Heading 1 Char"/>
    <w:link w:val="Heading11"/>
    <w:uiPriority w:val="1"/>
    <w:rPr>
      <w:sz w:val="24"/>
      <w:lang w:val="pt-PT" w:eastAsia="pt-PT" w:bidi="pt-PT"/>
    </w:rPr>
  </w:style>
  <w:style w:type="character" w:customStyle="1" w:styleId="BodyTextChar">
    <w:name w:val="Body Text Char"/>
    <w:link w:val="BodyText1"/>
    <w:uiPriority w:val="1"/>
    <w:rPr>
      <w:sz w:val="24"/>
      <w:lang w:val="pt-PT" w:eastAsia="pt-PT" w:bidi="pt-PT"/>
    </w:rPr>
  </w:style>
  <w:style w:type="paragraph" w:customStyle="1" w:styleId="BlockText1">
    <w:name w:val="Block Text1"/>
    <w:basedOn w:val="Normal"/>
    <w:link w:val="TextodeblocoCarcter"/>
    <w:uiPriority w:val="1"/>
  </w:style>
  <w:style w:type="table" w:customStyle="1" w:styleId="TableNormal1">
    <w:name w:val="Table Normal1"/>
    <w:semiHidden/>
    <w:rPr>
      <w:rFonts w:cs="Times , serif"/>
      <w:lang w:bidi="pt-PT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Tipodeletrapredefinidodopargrafo"/>
    <w:uiPriority w:val="99"/>
    <w:unhideWhenUsed/>
  </w:style>
  <w:style w:type="paragraph" w:styleId="Ttulo">
    <w:name w:val="Title"/>
    <w:basedOn w:val="Normal"/>
    <w:next w:val="Normal"/>
    <w:link w:val="TtuloCarter"/>
    <w:uiPriority w:val="10"/>
    <w:qFormat/>
    <w:rsid w:val="315D63EB"/>
    <w:pPr>
      <w:spacing w:after="300"/>
      <w:contextualSpacing/>
    </w:pPr>
    <w:rPr>
      <w:rFonts w:ascii="Century Gothic" w:hAnsi="Century Gothic" w:cs="Times New Roman"/>
      <w:color w:val="2F5897"/>
      <w:sz w:val="60"/>
      <w:szCs w:val="60"/>
    </w:rPr>
  </w:style>
  <w:style w:type="character" w:customStyle="1" w:styleId="TtuloCarter">
    <w:name w:val="Título Caráter"/>
    <w:link w:val="Ttulo"/>
    <w:uiPriority w:val="10"/>
    <w:rsid w:val="00E32082"/>
    <w:rPr>
      <w:rFonts w:ascii="Century Gothic" w:hAnsi="Century Gothic"/>
      <w:noProof/>
      <w:color w:val="2F5897"/>
      <w:sz w:val="60"/>
      <w:szCs w:val="60"/>
    </w:rPr>
  </w:style>
  <w:style w:type="table" w:styleId="TabelacomGrelha">
    <w:name w:val="Table Grid"/>
    <w:basedOn w:val="Tabelanormal"/>
    <w:rsid w:val="00E32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emEspaamentoCarter">
    <w:name w:val="Sem Espaçamento Caráter"/>
    <w:link w:val="SemEspaamento"/>
    <w:uiPriority w:val="1"/>
    <w:locked/>
    <w:rsid w:val="00E32082"/>
    <w:rPr>
      <w:rFonts w:ascii="Times New Roman" w:hAnsi="Times New Roman"/>
    </w:rPr>
  </w:style>
  <w:style w:type="paragraph" w:styleId="SemEspaamento">
    <w:name w:val="No Spacing"/>
    <w:link w:val="SemEspaamentoCarter"/>
    <w:uiPriority w:val="1"/>
    <w:qFormat/>
    <w:rsid w:val="00E32082"/>
    <w:rPr>
      <w:rFonts w:ascii="Times New Roman" w:hAnsi="Times New Roman"/>
    </w:rPr>
  </w:style>
  <w:style w:type="paragraph" w:styleId="Cabealhodondice">
    <w:name w:val="TOC Heading"/>
    <w:basedOn w:val="Ttulo1"/>
    <w:next w:val="Normal"/>
    <w:uiPriority w:val="39"/>
    <w:unhideWhenUsed/>
    <w:qFormat/>
    <w:rsid w:val="315D63EB"/>
    <w:pPr>
      <w:keepNext/>
      <w:keepLines/>
      <w:spacing w:before="480"/>
      <w:jc w:val="left"/>
    </w:pPr>
    <w:rPr>
      <w:rFonts w:ascii="Cambria" w:hAnsi="Cambria"/>
      <w:b w:val="0"/>
      <w:bCs w:val="0"/>
      <w:color w:val="365F91" w:themeColor="accent1" w:themeShade="BF"/>
      <w:sz w:val="28"/>
      <w:szCs w:val="28"/>
    </w:rPr>
  </w:style>
  <w:style w:type="paragraph" w:styleId="ndice1">
    <w:name w:val="toc 1"/>
    <w:basedOn w:val="Normal"/>
    <w:next w:val="Normal"/>
    <w:uiPriority w:val="39"/>
    <w:rsid w:val="315D63EB"/>
  </w:style>
  <w:style w:type="paragraph" w:styleId="ndice2">
    <w:name w:val="toc 2"/>
    <w:basedOn w:val="Normal"/>
    <w:next w:val="Normal"/>
    <w:uiPriority w:val="39"/>
    <w:rsid w:val="315D63EB"/>
    <w:pPr>
      <w:ind w:left="240"/>
    </w:pPr>
  </w:style>
  <w:style w:type="paragraph" w:styleId="PargrafodaLista">
    <w:name w:val="List Paragraph"/>
    <w:basedOn w:val="Normal"/>
    <w:uiPriority w:val="34"/>
    <w:qFormat/>
    <w:rsid w:val="315D63EB"/>
    <w:pPr>
      <w:spacing w:before="120"/>
      <w:ind w:left="720" w:firstLine="851"/>
      <w:contextualSpacing/>
    </w:pPr>
    <w:rPr>
      <w:rFonts w:ascii="Garamond" w:eastAsia="Garamond" w:hAnsi="Garamond" w:cs="Garamond"/>
      <w:color w:val="000000" w:themeColor="text1"/>
    </w:rPr>
  </w:style>
  <w:style w:type="paragraph" w:styleId="Textodebalo">
    <w:name w:val="Balloon Text"/>
    <w:basedOn w:val="Normal"/>
    <w:link w:val="TextodebaloCarter"/>
    <w:uiPriority w:val="1"/>
    <w:rsid w:val="003B263F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uiPriority w:val="1"/>
    <w:rsid w:val="003B263F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Tipodeletrapredefinidodopargrafo"/>
    <w:semiHidden/>
    <w:unhideWhenUsed/>
    <w:rsid w:val="00C811F8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1"/>
    <w:unhideWhenUsed/>
    <w:rsid w:val="00C811F8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1"/>
    <w:rsid w:val="00C811F8"/>
    <w:rPr>
      <w:rFonts w:ascii="Calibri" w:hAnsi="Calibri" w:cs="Times , serif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1"/>
    <w:semiHidden/>
    <w:unhideWhenUsed/>
    <w:rsid w:val="00C811F8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1"/>
    <w:semiHidden/>
    <w:rsid w:val="00C811F8"/>
    <w:rPr>
      <w:rFonts w:ascii="Calibri" w:hAnsi="Calibri" w:cs="Times , serif"/>
      <w:b/>
      <w:bCs/>
      <w:noProof/>
    </w:rPr>
  </w:style>
  <w:style w:type="paragraph" w:styleId="Legenda">
    <w:name w:val="caption"/>
    <w:basedOn w:val="Normal"/>
    <w:next w:val="Normal"/>
    <w:uiPriority w:val="1"/>
    <w:unhideWhenUsed/>
    <w:qFormat/>
    <w:rsid w:val="315D63EB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CF1F67"/>
    <w:rPr>
      <w:rFonts w:asciiTheme="majorHAnsi" w:eastAsiaTheme="majorEastAsia" w:hAnsiTheme="majorHAnsi" w:cstheme="majorBidi"/>
      <w:noProof/>
      <w:color w:val="243F60"/>
      <w:sz w:val="24"/>
      <w:szCs w:val="24"/>
    </w:rPr>
  </w:style>
  <w:style w:type="paragraph" w:styleId="Subttulo">
    <w:name w:val="Subtitle"/>
    <w:basedOn w:val="Normal"/>
    <w:next w:val="Normal"/>
    <w:link w:val="SubttuloCarter"/>
    <w:uiPriority w:val="11"/>
    <w:qFormat/>
    <w:rsid w:val="315D63EB"/>
    <w:pPr>
      <w:spacing w:after="160"/>
      <w:jc w:val="left"/>
    </w:pPr>
    <w:rPr>
      <w:rFonts w:asciiTheme="minorHAnsi" w:eastAsiaTheme="minorEastAsia" w:hAnsiTheme="minorHAnsi" w:cstheme="minorBidi"/>
      <w:color w:val="5A5A5A"/>
      <w:lang w:val="en-GB" w:eastAsia="en-US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252C2"/>
    <w:rPr>
      <w:rFonts w:asciiTheme="minorHAnsi" w:eastAsiaTheme="minorEastAsia" w:hAnsiTheme="minorHAnsi" w:cstheme="minorBidi"/>
      <w:noProof/>
      <w:color w:val="5A5A5A"/>
      <w:sz w:val="22"/>
      <w:szCs w:val="22"/>
      <w:lang w:val="en-GB" w:eastAsia="en-US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8C4FEB"/>
    <w:rPr>
      <w:rFonts w:asciiTheme="majorHAnsi" w:eastAsiaTheme="majorEastAsia" w:hAnsiTheme="majorHAnsi" w:cstheme="majorBidi"/>
      <w:i/>
      <w:iCs/>
      <w:noProof/>
      <w:color w:val="365F91" w:themeColor="accent1" w:themeShade="BF"/>
      <w:sz w:val="22"/>
      <w:szCs w:val="22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8C4FEB"/>
    <w:rPr>
      <w:rFonts w:asciiTheme="majorHAnsi" w:eastAsiaTheme="majorEastAsia" w:hAnsiTheme="majorHAnsi" w:cstheme="majorBidi"/>
      <w:noProof/>
      <w:color w:val="365F91" w:themeColor="accent1" w:themeShade="BF"/>
      <w:sz w:val="22"/>
      <w:szCs w:val="22"/>
    </w:rPr>
  </w:style>
  <w:style w:type="character" w:customStyle="1" w:styleId="Ttulo6Carter">
    <w:name w:val="Título 6 Caráter"/>
    <w:basedOn w:val="Tipodeletrapredefinidodopargrafo"/>
    <w:link w:val="Ttulo6"/>
    <w:uiPriority w:val="9"/>
    <w:rsid w:val="008C4FEB"/>
    <w:rPr>
      <w:rFonts w:asciiTheme="majorHAnsi" w:eastAsiaTheme="majorEastAsia" w:hAnsiTheme="majorHAnsi" w:cstheme="majorBidi"/>
      <w:noProof/>
      <w:color w:val="243F60"/>
      <w:sz w:val="22"/>
      <w:szCs w:val="22"/>
    </w:rPr>
  </w:style>
  <w:style w:type="character" w:customStyle="1" w:styleId="Ttulo7Carter">
    <w:name w:val="Título 7 Caráter"/>
    <w:basedOn w:val="Tipodeletrapredefinidodopargrafo"/>
    <w:link w:val="Ttulo7"/>
    <w:uiPriority w:val="9"/>
    <w:rsid w:val="008C4FEB"/>
    <w:rPr>
      <w:rFonts w:asciiTheme="majorHAnsi" w:eastAsiaTheme="majorEastAsia" w:hAnsiTheme="majorHAnsi" w:cstheme="majorBidi"/>
      <w:i/>
      <w:iCs/>
      <w:noProof/>
      <w:color w:val="243F60"/>
      <w:sz w:val="22"/>
      <w:szCs w:val="22"/>
    </w:rPr>
  </w:style>
  <w:style w:type="character" w:customStyle="1" w:styleId="Ttulo8Carter">
    <w:name w:val="Título 8 Caráter"/>
    <w:basedOn w:val="Tipodeletrapredefinidodopargrafo"/>
    <w:link w:val="Ttulo8"/>
    <w:uiPriority w:val="9"/>
    <w:rsid w:val="008C4FEB"/>
    <w:rPr>
      <w:rFonts w:asciiTheme="majorHAnsi" w:eastAsiaTheme="majorEastAsia" w:hAnsiTheme="majorHAnsi" w:cstheme="majorBidi"/>
      <w:noProof/>
      <w:color w:val="272727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rsid w:val="008C4FEB"/>
    <w:rPr>
      <w:rFonts w:asciiTheme="majorHAnsi" w:eastAsiaTheme="majorEastAsia" w:hAnsiTheme="majorHAnsi" w:cstheme="majorBidi"/>
      <w:i/>
      <w:iCs/>
      <w:noProof/>
      <w:color w:val="272727"/>
      <w:sz w:val="21"/>
      <w:szCs w:val="21"/>
    </w:rPr>
  </w:style>
  <w:style w:type="paragraph" w:styleId="Citao">
    <w:name w:val="Quote"/>
    <w:basedOn w:val="Normal"/>
    <w:next w:val="Normal"/>
    <w:link w:val="CitaoCarter"/>
    <w:uiPriority w:val="29"/>
    <w:qFormat/>
    <w:rsid w:val="0005542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8C4FEB"/>
    <w:rPr>
      <w:rFonts w:ascii="Calibri" w:hAnsi="Calibri" w:cs="Times , serif"/>
      <w:i/>
      <w:iCs/>
      <w:noProof/>
      <w:color w:val="404040" w:themeColor="text1" w:themeTint="BF"/>
      <w:sz w:val="22"/>
      <w:szCs w:val="22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05542B"/>
    <w:pP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8C4FEB"/>
    <w:rPr>
      <w:rFonts w:ascii="Calibri" w:hAnsi="Calibri" w:cs="Times , serif"/>
      <w:i/>
      <w:iCs/>
      <w:noProof/>
      <w:color w:val="4F81BD" w:themeColor="accent1"/>
      <w:sz w:val="22"/>
      <w:szCs w:val="22"/>
    </w:rPr>
  </w:style>
  <w:style w:type="paragraph" w:styleId="ndice3">
    <w:name w:val="toc 3"/>
    <w:basedOn w:val="Normal"/>
    <w:next w:val="Normal"/>
    <w:uiPriority w:val="39"/>
    <w:unhideWhenUsed/>
    <w:rsid w:val="0005542B"/>
    <w:pPr>
      <w:spacing w:after="100"/>
      <w:ind w:left="440"/>
    </w:pPr>
  </w:style>
  <w:style w:type="paragraph" w:styleId="ndice4">
    <w:name w:val="toc 4"/>
    <w:basedOn w:val="Normal"/>
    <w:next w:val="Normal"/>
    <w:uiPriority w:val="39"/>
    <w:unhideWhenUsed/>
    <w:rsid w:val="0005542B"/>
    <w:pPr>
      <w:spacing w:after="100"/>
      <w:ind w:left="660"/>
    </w:pPr>
  </w:style>
  <w:style w:type="paragraph" w:styleId="ndice5">
    <w:name w:val="toc 5"/>
    <w:basedOn w:val="Normal"/>
    <w:next w:val="Normal"/>
    <w:uiPriority w:val="39"/>
    <w:unhideWhenUsed/>
    <w:rsid w:val="0005542B"/>
    <w:pPr>
      <w:spacing w:after="100"/>
      <w:ind w:left="880"/>
    </w:pPr>
  </w:style>
  <w:style w:type="paragraph" w:styleId="ndice6">
    <w:name w:val="toc 6"/>
    <w:basedOn w:val="Normal"/>
    <w:next w:val="Normal"/>
    <w:uiPriority w:val="39"/>
    <w:unhideWhenUsed/>
    <w:rsid w:val="0005542B"/>
    <w:pPr>
      <w:spacing w:after="100"/>
      <w:ind w:left="1100"/>
    </w:pPr>
  </w:style>
  <w:style w:type="paragraph" w:styleId="ndice7">
    <w:name w:val="toc 7"/>
    <w:basedOn w:val="Normal"/>
    <w:next w:val="Normal"/>
    <w:uiPriority w:val="39"/>
    <w:unhideWhenUsed/>
    <w:rsid w:val="0005542B"/>
    <w:pPr>
      <w:spacing w:after="100"/>
      <w:ind w:left="1320"/>
    </w:pPr>
  </w:style>
  <w:style w:type="paragraph" w:styleId="ndice8">
    <w:name w:val="toc 8"/>
    <w:basedOn w:val="Normal"/>
    <w:next w:val="Normal"/>
    <w:uiPriority w:val="39"/>
    <w:unhideWhenUsed/>
    <w:rsid w:val="0005542B"/>
    <w:pPr>
      <w:spacing w:after="100"/>
      <w:ind w:left="1540"/>
    </w:pPr>
  </w:style>
  <w:style w:type="paragraph" w:styleId="ndice9">
    <w:name w:val="toc 9"/>
    <w:basedOn w:val="Normal"/>
    <w:next w:val="Normal"/>
    <w:uiPriority w:val="39"/>
    <w:unhideWhenUsed/>
    <w:rsid w:val="0005542B"/>
    <w:pPr>
      <w:spacing w:after="100"/>
      <w:ind w:left="1760"/>
    </w:p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05542B"/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8C4FEB"/>
    <w:rPr>
      <w:rFonts w:ascii="Calibri" w:hAnsi="Calibri" w:cs="Times , serif"/>
      <w:noProof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05542B"/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8C4FEB"/>
    <w:rPr>
      <w:rFonts w:ascii="Calibri" w:hAnsi="Calibri" w:cs="Times , serif"/>
      <w:noProof/>
    </w:rPr>
  </w:style>
  <w:style w:type="character" w:customStyle="1" w:styleId="cf01">
    <w:name w:val="cf01"/>
    <w:basedOn w:val="Tipodeletrapredefinidodopargrafo"/>
    <w:rsid w:val="008C4FEB"/>
    <w:rPr>
      <w:rFonts w:ascii="Segoe UI" w:hAnsi="Segoe UI" w:cs="Segoe UI" w:hint="default"/>
      <w:sz w:val="18"/>
      <w:szCs w:val="18"/>
    </w:rPr>
  </w:style>
  <w:style w:type="character" w:styleId="TextodoMarcadordePosio">
    <w:name w:val="Placeholder Text"/>
    <w:basedOn w:val="Tipodeletrapredefinidodopargrafo"/>
    <w:uiPriority w:val="99"/>
    <w:semiHidden/>
    <w:rsid w:val="00CF14C1"/>
    <w:rPr>
      <w:color w:val="808080"/>
    </w:rPr>
  </w:style>
  <w:style w:type="paragraph" w:styleId="Bibliografia">
    <w:name w:val="Bibliography"/>
    <w:basedOn w:val="Normal"/>
    <w:next w:val="Normal"/>
    <w:uiPriority w:val="37"/>
    <w:unhideWhenUsed/>
    <w:rsid w:val="00831BA1"/>
  </w:style>
  <w:style w:type="numbering" w:customStyle="1" w:styleId="Estilo1">
    <w:name w:val="Estilo1"/>
    <w:uiPriority w:val="99"/>
    <w:rsid w:val="003611EB"/>
    <w:pPr>
      <w:numPr>
        <w:numId w:val="23"/>
      </w:numPr>
    </w:pPr>
  </w:style>
  <w:style w:type="paragraph" w:styleId="ndicedeilustraes">
    <w:name w:val="table of figures"/>
    <w:basedOn w:val="Normal"/>
    <w:next w:val="Normal"/>
    <w:uiPriority w:val="99"/>
    <w:unhideWhenUsed/>
    <w:rsid w:val="00A372E6"/>
  </w:style>
  <w:style w:type="character" w:styleId="MenoNoResolvida">
    <w:name w:val="Unresolved Mention"/>
    <w:basedOn w:val="Tipodeletrapredefinidodopargrafo"/>
    <w:uiPriority w:val="99"/>
    <w:semiHidden/>
    <w:unhideWhenUsed/>
    <w:rsid w:val="002D62DE"/>
    <w:rPr>
      <w:color w:val="605E5C"/>
      <w:shd w:val="clear" w:color="auto" w:fill="E1DFDD"/>
    </w:rPr>
  </w:style>
  <w:style w:type="table" w:styleId="TabeladeGrelha4-Destaque2">
    <w:name w:val="Grid Table 4 Accent 2"/>
    <w:basedOn w:val="Tabelanormal"/>
    <w:uiPriority w:val="49"/>
    <w:rsid w:val="00CA16A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eladeGrelha5Escura-Destaque2">
    <w:name w:val="Grid Table 5 Dark Accent 2"/>
    <w:basedOn w:val="Tabelanormal"/>
    <w:uiPriority w:val="50"/>
    <w:rsid w:val="007443A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115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006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0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9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3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9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4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18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66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299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611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08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9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8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141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21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7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9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295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511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574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91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9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2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2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3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8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7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3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190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7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0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6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04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153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5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887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2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986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9915415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16598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466811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9532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5647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82413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2354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tiff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P\Dropbox\ISEP\GUIA%20de%20produ&#231;&#227;o%20de%20trabalhos\TEMPLATE_RELATORI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9115D40-1FF3-4D9B-A07D-B67E23CF77DF}">
  <we:reference id="f78a3046-9e99-4300-aa2b-5814002b01a2" version="1.55.1.0" store="EXCatalog" storeType="EXCatalog"/>
  <we:alternateReferences>
    <we:reference id="WA104382081" version="1.55.1.0" store="pt-PT" storeType="OMEX"/>
  </we:alternateReferences>
  <we:properties>
    <we:property name="MENDELEY_CITATIONS" value="[{&quot;citationID&quot;:&quot;MENDELEY_CITATION_4967738f-4f53-4bad-956e-e66de9c8bdb9&quot;,&quot;properties&quot;:{&quot;noteIndex&quot;:0},&quot;isEdited&quot;:false,&quot;manualOverride&quot;:{&quot;isManuallyOverridden&quot;:true,&quot;citeprocText&quot;:&quot;(&lt;i&gt;Agrupamentos - Casa Da Música&lt;/i&gt;, n.d.; &lt;i&gt;Casa Da Musica, Oporto Building: OMA - e-Architect&lt;/i&gt;, n.d.; &lt;i&gt;PESQUISA GERAL&lt;/i&gt;, n.d.)&quot;,&quot;manualOverrideText&quot;:&quot;Agrupamentos - Casa Da Música, n.d. Casa Da Musica, Oporto Building: OMA - e-Architect, n.d.; PESQUISA GERAL, n.d.&quot;},&quot;citationTag&quot;:&quot;MENDELEY_CITATION_v3_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&quot;,&quot;citationItems&quot;:[{&quot;id&quot;:&quot;3d1e22a0-4fc6-3adc-ba5b-e31fbf88adfe&quot;,&quot;itemData&quot;:{&quot;type&quot;:&quot;webpage&quot;,&quot;id&quot;:&quot;3d1e22a0-4fc6-3adc-ba5b-e31fbf88adfe&quot;,&quot;title&quot;:&quot;PESQUISA GERAL&quot;,&quot;accessed&quot;:{&quot;date-parts&quot;:[[2023,11,18]]},&quot;URL&quot;:&quot;https://servicos.dgpc.gov.pt/pesquisapatrimonioimovel/detalhes.php?code=5894463&quot;,&quot;container-title-short&quot;:&quot;&quot;},&quot;isTemporary&quot;:false},{&quot;id&quot;:&quot;248fe202-2b60-316f-8f65-ca20a5f8faf2&quot;,&quot;itemData&quot;:{&quot;type&quot;:&quot;webpage&quot;,&quot;id&quot;:&quot;248fe202-2b60-316f-8f65-ca20a5f8faf2&quot;,&quot;title&quot;:&quot;Agrupamentos - Casa da Música&quot;,&quot;accessed&quot;:{&quot;date-parts&quot;:[[2023,11,18]]},&quot;URL&quot;:&quot;https://casadamusica.com/agrupamentos/&quot;,&quot;container-title-short&quot;:&quot;&quot;},&quot;isTemporary&quot;:false},{&quot;id&quot;:&quot;fdc09bb5-9d10-3afa-bb60-182f9ef7bee8&quot;,&quot;itemData&quot;:{&quot;type&quot;:&quot;webpage&quot;,&quot;id&quot;:&quot;fdc09bb5-9d10-3afa-bb60-182f9ef7bee8&quot;,&quot;title&quot;:&quot;Casa da Musica, Oporto Building: OMA - e-architect&quot;,&quot;accessed&quot;:{&quot;date-parts&quot;:[[2023,11,18]]},&quot;URL&quot;:&quot;https://www.e-architect.com/portugal/casa-da-musica?expand_article=1&quot;,&quot;container-title-short&quot;:&quot;&quot;},&quot;isTemporary&quot;:false}]}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Fun22</b:Tag>
    <b:SourceType>Report</b:SourceType>
    <b:Guid>{C968FB62-279E-4C17-8EBF-21CA86E306CD}</b:Guid>
    <b:LCID>en-US</b:LCID>
    <b:Author>
      <b:Author>
        <b:Corporate>Fundação Casa da Música</b:Corporate>
      </b:Author>
    </b:Author>
    <b:Title>Relatório de contas 2022</b:Title>
    <b:Year>2022</b:Year>
    <b:City>Porto</b:City>
    <b:RefOrder>1</b:RefOrder>
  </b:Source>
  <b:Source>
    <b:Tag>Fun20</b:Tag>
    <b:SourceType>Report</b:SourceType>
    <b:Guid>{110C3076-80C3-4578-BF5D-9A46F39F3E00}</b:Guid>
    <b:LCID>en-US</b:LCID>
    <b:Author>
      <b:Author>
        <b:Corporate>Fundação Casa da Música</b:Corporate>
      </b:Author>
    </b:Author>
    <b:Title>Código de Conduta Fundação Casa da Música</b:Title>
    <b:Year>2020</b:Year>
    <b:City>Porto</b:City>
    <b:RefOrder>2</b:RefOrder>
  </b:Source>
</b:Sourc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66B3FC9A169243BCA8C2632C7B687E" ma:contentTypeVersion="9" ma:contentTypeDescription="Create a new document." ma:contentTypeScope="" ma:versionID="3540b67ce7e9e6a577c56433443022db">
  <xsd:schema xmlns:xsd="http://www.w3.org/2001/XMLSchema" xmlns:xs="http://www.w3.org/2001/XMLSchema" xmlns:p="http://schemas.microsoft.com/office/2006/metadata/properties" xmlns:ns3="ab7a571d-82dd-4f18-a1fa-8a565efb4e7c" xmlns:ns4="62955f4e-5466-47cc-b89d-b87092d57bc3" targetNamespace="http://schemas.microsoft.com/office/2006/metadata/properties" ma:root="true" ma:fieldsID="1375d10d9f771858224cd22c3b3dde4f" ns3:_="" ns4:_="">
    <xsd:import namespace="ab7a571d-82dd-4f18-a1fa-8a565efb4e7c"/>
    <xsd:import namespace="62955f4e-5466-47cc-b89d-b87092d57bc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7a571d-82dd-4f18-a1fa-8a565efb4e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955f4e-5466-47cc-b89d-b87092d57bc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b7a571d-82dd-4f18-a1fa-8a565efb4e7c" xsi:nil="true"/>
  </documentManagement>
</p:properties>
</file>

<file path=customXml/itemProps1.xml><?xml version="1.0" encoding="utf-8"?>
<ds:datastoreItem xmlns:ds="http://schemas.openxmlformats.org/officeDocument/2006/customXml" ds:itemID="{BC4E5C30-9D93-41CB-A1DA-437D288F528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8BEE9C3-75AD-4607-B106-1B44B05722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C332C8-BE57-483B-A024-53B8FB7E85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7a571d-82dd-4f18-a1fa-8a565efb4e7c"/>
    <ds:schemaRef ds:uri="62955f4e-5466-47cc-b89d-b87092d57b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02BD9CC-6025-4F76-BD90-0F1427CF0A06}">
  <ds:schemaRefs>
    <ds:schemaRef ds:uri="http://schemas.microsoft.com/office/2006/metadata/properties"/>
    <ds:schemaRef ds:uri="http://schemas.microsoft.com/office/infopath/2007/PartnerControls"/>
    <ds:schemaRef ds:uri="ab7a571d-82dd-4f18-a1fa-8a565efb4e7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TEMPLATE_RELATORIO.dotx</Template>
  <TotalTime>2</TotalTime>
  <Pages>1</Pages>
  <Words>2763</Words>
  <Characters>14925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ISEP</Company>
  <LinksUpToDate>false</LinksUpToDate>
  <CharactersWithSpaces>17653</CharactersWithSpaces>
  <SharedDoc>false</SharedDoc>
  <HLinks>
    <vt:vector size="138" baseType="variant">
      <vt:variant>
        <vt:i4>1114171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_Toc151222932</vt:lpwstr>
      </vt:variant>
      <vt:variant>
        <vt:i4>1835066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_Toc151927801</vt:lpwstr>
      </vt:variant>
      <vt:variant>
        <vt:i4>1835066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_Toc151927800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_Toc151927799</vt:lpwstr>
      </vt:variant>
      <vt:variant>
        <vt:i4>1376309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_Toc151927798</vt:lpwstr>
      </vt:variant>
      <vt:variant>
        <vt:i4>1376309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_Toc151927797</vt:lpwstr>
      </vt:variant>
      <vt:variant>
        <vt:i4>1376309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_Toc151927796</vt:lpwstr>
      </vt:variant>
      <vt:variant>
        <vt:i4>1376309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_Toc151927795</vt:lpwstr>
      </vt:variant>
      <vt:variant>
        <vt:i4>1376309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_Toc151927794</vt:lpwstr>
      </vt:variant>
      <vt:variant>
        <vt:i4>1376309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_Toc151927793</vt:lpwstr>
      </vt:variant>
      <vt:variant>
        <vt:i4>1376309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_Toc151927792</vt:lpwstr>
      </vt:variant>
      <vt:variant>
        <vt:i4>1376309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_Toc151927791</vt:lpwstr>
      </vt:variant>
      <vt:variant>
        <vt:i4>1376309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_Toc151927790</vt:lpwstr>
      </vt:variant>
      <vt:variant>
        <vt:i4>1310773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_Toc151927789</vt:lpwstr>
      </vt:variant>
      <vt:variant>
        <vt:i4>1310773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_Toc151927788</vt:lpwstr>
      </vt:variant>
      <vt:variant>
        <vt:i4>1310773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_Toc151927787</vt:lpwstr>
      </vt:variant>
      <vt:variant>
        <vt:i4>1310773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_Toc151927786</vt:lpwstr>
      </vt:variant>
      <vt:variant>
        <vt:i4>1310773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_Toc151927785</vt:lpwstr>
      </vt:variant>
      <vt:variant>
        <vt:i4>1310773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_Toc151927784</vt:lpwstr>
      </vt:variant>
      <vt:variant>
        <vt:i4>1310773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_Toc151927783</vt:lpwstr>
      </vt:variant>
      <vt:variant>
        <vt:i4>1310773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_Toc151927782</vt:lpwstr>
      </vt:variant>
      <vt:variant>
        <vt:i4>1310773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_Toc151927781</vt:lpwstr>
      </vt:variant>
      <vt:variant>
        <vt:i4>1310773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_Toc151927780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Sousa</dc:creator>
  <cp:keywords/>
  <cp:lastModifiedBy>Ezequiel Almeida Estima</cp:lastModifiedBy>
  <cp:revision>5</cp:revision>
  <cp:lastPrinted>2023-11-26T23:49:00Z</cp:lastPrinted>
  <dcterms:created xsi:type="dcterms:W3CDTF">2023-11-26T23:47:00Z</dcterms:created>
  <dcterms:modified xsi:type="dcterms:W3CDTF">2023-11-26T23:49:00Z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TC100763239990</vt:lpwstr>
  </property>
  <property fmtid="{D5CDD505-2E9C-101B-9397-08002B2CF9AE}" pid="3" name="ContentTypeId">
    <vt:lpwstr>0x0101009366B3FC9A169243BCA8C2632C7B687E</vt:lpwstr>
  </property>
</Properties>
</file>