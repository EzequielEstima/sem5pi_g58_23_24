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32082" w:rsidRDefault="00E32082">
      <w:pPr>
        <w:pStyle w:val="Corpodetexto"/>
      </w:pPr>
      <w:bookmarkStart w:id="0" w:name="bkRunHead"/>
    </w:p>
    <w:p w14:paraId="0A37501D" w14:textId="77777777" w:rsidR="00E32082" w:rsidRDefault="00E32082">
      <w:pPr>
        <w:pStyle w:val="Corpodetexto"/>
      </w:pPr>
    </w:p>
    <w:p w14:paraId="3854A989" w14:textId="77777777" w:rsidR="00E32082" w:rsidRDefault="001E1403">
      <w:pPr>
        <w:pStyle w:val="Corpodetexto"/>
      </w:pPr>
      <w:r>
        <w:rPr>
          <w:noProof/>
        </w:rPr>
        <w:drawing>
          <wp:anchor distT="0" distB="0" distL="114300" distR="114300" simplePos="0" relativeHeight="251658240" behindDoc="0" locked="0" layoutInCell="1" allowOverlap="1" wp14:anchorId="4890F039" wp14:editId="7B5C95BE">
            <wp:simplePos x="0" y="0"/>
            <wp:positionH relativeFrom="margin">
              <wp:posOffset>294005</wp:posOffset>
            </wp:positionH>
            <wp:positionV relativeFrom="margin">
              <wp:posOffset>9780905</wp:posOffset>
            </wp:positionV>
            <wp:extent cx="1619885" cy="539750"/>
            <wp:effectExtent l="0" t="0" r="0" b="0"/>
            <wp:wrapSquare wrapText="bothSides"/>
            <wp:docPr id="3" name="Imagem 3"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_ISEP_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pic:spPr>
                </pic:pic>
              </a:graphicData>
            </a:graphic>
            <wp14:sizeRelH relativeFrom="margin">
              <wp14:pctWidth>0</wp14:pctWidth>
            </wp14:sizeRelH>
            <wp14:sizeRelV relativeFrom="margin">
              <wp14:pctHeight>0</wp14:pctHeight>
            </wp14:sizeRelV>
          </wp:anchor>
        </w:drawing>
      </w:r>
    </w:p>
    <w:p w14:paraId="5DAB6C7B" w14:textId="77777777" w:rsidR="00E32082" w:rsidRDefault="00683BEF" w:rsidP="002B25CC">
      <w:pPr>
        <w:pStyle w:val="Corpodetexto"/>
        <w:jc w:val="center"/>
      </w:pPr>
      <w:r>
        <w:rPr>
          <w:noProof/>
        </w:rPr>
        <w:drawing>
          <wp:inline distT="0" distB="0" distL="0" distR="0" wp14:anchorId="4FFED150" wp14:editId="186193A6">
            <wp:extent cx="3968750" cy="1165608"/>
            <wp:effectExtent l="0" t="0" r="0" b="0"/>
            <wp:docPr id="1" name="Imagem 1" descr="Uma imagem com alim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968750" cy="1165608"/>
                    </a:xfrm>
                    <a:prstGeom prst="rect">
                      <a:avLst/>
                    </a:prstGeom>
                  </pic:spPr>
                </pic:pic>
              </a:graphicData>
            </a:graphic>
          </wp:inline>
        </w:drawing>
      </w:r>
    </w:p>
    <w:p w14:paraId="02EB378F" w14:textId="77777777" w:rsidR="00E32082" w:rsidRPr="00B731BA" w:rsidRDefault="00E32082" w:rsidP="002B25CC">
      <w:pPr>
        <w:pStyle w:val="Corpodetexto"/>
        <w:jc w:val="center"/>
        <w:rPr>
          <w:rFonts w:asciiTheme="minorHAnsi" w:hAnsiTheme="minorHAnsi" w:cstheme="minorBidi"/>
        </w:rPr>
      </w:pPr>
    </w:p>
    <w:p w14:paraId="6A05A809" w14:textId="77777777" w:rsidR="00E32082" w:rsidRPr="00B731BA" w:rsidRDefault="00E32082" w:rsidP="002B25CC">
      <w:pPr>
        <w:pStyle w:val="Corpodetexto"/>
        <w:jc w:val="center"/>
        <w:rPr>
          <w:rFonts w:asciiTheme="minorHAnsi" w:hAnsiTheme="minorHAnsi" w:cstheme="minorBidi"/>
        </w:rPr>
      </w:pPr>
    </w:p>
    <w:p w14:paraId="5A39BBE3" w14:textId="77777777" w:rsidR="00E32082" w:rsidRPr="00B731BA" w:rsidRDefault="00E32082" w:rsidP="002B25CC">
      <w:pPr>
        <w:pStyle w:val="Corpodetexto"/>
        <w:jc w:val="center"/>
        <w:rPr>
          <w:rFonts w:asciiTheme="minorHAnsi" w:hAnsiTheme="minorHAnsi" w:cstheme="minorBidi"/>
        </w:rPr>
      </w:pPr>
    </w:p>
    <w:p w14:paraId="41C8F396" w14:textId="77777777" w:rsidR="00E32082" w:rsidRPr="00B731BA" w:rsidRDefault="00E32082" w:rsidP="002B25CC">
      <w:pPr>
        <w:pStyle w:val="Ttulo"/>
        <w:jc w:val="center"/>
        <w:rPr>
          <w:rFonts w:asciiTheme="minorHAnsi" w:hAnsiTheme="minorHAnsi" w:cstheme="minorBidi"/>
          <w:b/>
          <w:color w:val="000000"/>
          <w:sz w:val="36"/>
          <w:szCs w:val="36"/>
        </w:rPr>
      </w:pPr>
    </w:p>
    <w:p w14:paraId="07A4B0B4" w14:textId="48A65BDF" w:rsidR="00E32082" w:rsidRPr="00FD6E1A" w:rsidRDefault="00A005FC" w:rsidP="00FD6E1A">
      <w:pPr>
        <w:pStyle w:val="Ttulo"/>
        <w:jc w:val="center"/>
        <w:rPr>
          <w:rFonts w:asciiTheme="minorHAnsi" w:hAnsiTheme="minorHAnsi" w:cstheme="minorBidi"/>
          <w:b/>
          <w:bCs/>
          <w:color w:val="000000"/>
          <w:sz w:val="36"/>
          <w:szCs w:val="36"/>
        </w:rPr>
      </w:pPr>
      <w:r>
        <w:rPr>
          <w:rFonts w:asciiTheme="minorHAnsi" w:hAnsiTheme="minorHAnsi" w:cstheme="minorBidi"/>
          <w:b/>
          <w:bCs/>
          <w:color w:val="000000" w:themeColor="text1"/>
          <w:sz w:val="36"/>
          <w:szCs w:val="36"/>
        </w:rPr>
        <w:t>Política de Privacidade</w:t>
      </w:r>
    </w:p>
    <w:p w14:paraId="72A3D3EC" w14:textId="77777777" w:rsidR="00E32082" w:rsidRPr="00B731BA" w:rsidRDefault="00E32082" w:rsidP="002B25CC">
      <w:pPr>
        <w:pStyle w:val="Corpodetexto"/>
        <w:jc w:val="center"/>
        <w:rPr>
          <w:rFonts w:asciiTheme="minorHAnsi" w:hAnsiTheme="minorHAnsi" w:cstheme="minorBidi"/>
        </w:rPr>
      </w:pPr>
    </w:p>
    <w:bookmarkEnd w:id="0"/>
    <w:p w14:paraId="0D0B940D" w14:textId="77777777" w:rsidR="00E32082" w:rsidRPr="00B731BA" w:rsidRDefault="00E32082">
      <w:pPr>
        <w:pStyle w:val="Corpodetexto"/>
        <w:rPr>
          <w:rFonts w:asciiTheme="minorHAnsi" w:hAnsiTheme="minorHAnsi" w:cstheme="minorBidi"/>
        </w:rPr>
      </w:pPr>
    </w:p>
    <w:p w14:paraId="48B78D3D" w14:textId="2C2D570D" w:rsidR="00CA01E1" w:rsidRPr="00B731BA" w:rsidRDefault="00CA01E1" w:rsidP="36BA1A8B">
      <w:pPr>
        <w:pStyle w:val="SemEspaamento"/>
        <w:widowControl w:val="0"/>
        <w:spacing w:line="276" w:lineRule="auto"/>
        <w:jc w:val="center"/>
        <w:rPr>
          <w:rFonts w:asciiTheme="minorHAnsi" w:hAnsiTheme="minorHAnsi" w:cstheme="minorBidi"/>
          <w:b/>
          <w:bCs/>
          <w:i/>
          <w:iCs/>
          <w:sz w:val="24"/>
          <w:szCs w:val="24"/>
        </w:rPr>
      </w:pPr>
      <w:r w:rsidRPr="36BA1A8B">
        <w:rPr>
          <w:rFonts w:asciiTheme="minorHAnsi" w:hAnsiTheme="minorHAnsi" w:cstheme="minorBidi"/>
          <w:b/>
          <w:bCs/>
          <w:sz w:val="24"/>
          <w:szCs w:val="24"/>
        </w:rPr>
        <w:t xml:space="preserve">Turma </w:t>
      </w:r>
      <w:r w:rsidR="34275FBB" w:rsidRPr="36BA1A8B">
        <w:rPr>
          <w:rFonts w:asciiTheme="minorHAnsi" w:hAnsiTheme="minorHAnsi" w:cstheme="minorBidi"/>
          <w:b/>
          <w:bCs/>
          <w:sz w:val="24"/>
          <w:szCs w:val="24"/>
        </w:rPr>
        <w:t>3DJ</w:t>
      </w:r>
      <w:r w:rsidRPr="36BA1A8B">
        <w:rPr>
          <w:rFonts w:asciiTheme="minorHAnsi" w:hAnsiTheme="minorHAnsi" w:cstheme="minorBidi"/>
          <w:b/>
          <w:bCs/>
          <w:sz w:val="24"/>
          <w:szCs w:val="24"/>
        </w:rPr>
        <w:t xml:space="preserve"> Grupo </w:t>
      </w:r>
      <w:r w:rsidR="00FD6E1A">
        <w:rPr>
          <w:rFonts w:asciiTheme="minorHAnsi" w:hAnsiTheme="minorHAnsi" w:cstheme="minorBidi"/>
          <w:b/>
          <w:bCs/>
          <w:sz w:val="24"/>
          <w:szCs w:val="24"/>
        </w:rPr>
        <w:t>58</w:t>
      </w:r>
    </w:p>
    <w:p w14:paraId="56265EA7" w14:textId="2CF83B56" w:rsidR="00CA01E1" w:rsidRPr="00B731BA" w:rsidRDefault="1B14EAF0" w:rsidP="36BA1A8B">
      <w:pPr>
        <w:pStyle w:val="SemEspaamento"/>
        <w:widowControl w:val="0"/>
        <w:spacing w:line="276" w:lineRule="auto"/>
        <w:jc w:val="center"/>
        <w:rPr>
          <w:rFonts w:asciiTheme="minorHAnsi" w:hAnsiTheme="minorHAnsi" w:cstheme="minorBidi"/>
          <w:sz w:val="24"/>
          <w:szCs w:val="24"/>
        </w:rPr>
      </w:pPr>
      <w:r w:rsidRPr="77ED55FB">
        <w:rPr>
          <w:rFonts w:asciiTheme="minorHAnsi" w:hAnsiTheme="minorHAnsi" w:cstheme="minorBidi"/>
          <w:sz w:val="24"/>
          <w:szCs w:val="24"/>
        </w:rPr>
        <w:t>1211396</w:t>
      </w:r>
      <w:r w:rsidR="00CA01E1" w:rsidRPr="77ED55FB">
        <w:rPr>
          <w:rFonts w:asciiTheme="minorHAnsi" w:hAnsiTheme="minorHAnsi" w:cstheme="minorBidi"/>
          <w:sz w:val="24"/>
          <w:szCs w:val="24"/>
        </w:rPr>
        <w:t xml:space="preserve"> </w:t>
      </w:r>
      <w:r w:rsidR="1594A4A4" w:rsidRPr="77ED55FB">
        <w:rPr>
          <w:rFonts w:asciiTheme="minorHAnsi" w:hAnsiTheme="minorHAnsi" w:cstheme="minorBidi"/>
          <w:sz w:val="24"/>
          <w:szCs w:val="24"/>
        </w:rPr>
        <w:t>João Batista</w:t>
      </w:r>
      <w:r w:rsidR="00CA01E1" w:rsidRPr="77ED55FB">
        <w:rPr>
          <w:rFonts w:asciiTheme="minorHAnsi" w:hAnsiTheme="minorHAnsi" w:cstheme="minorBidi"/>
          <w:sz w:val="24"/>
          <w:szCs w:val="24"/>
        </w:rPr>
        <w:t xml:space="preserve"> </w:t>
      </w:r>
    </w:p>
    <w:p w14:paraId="6BDAA27C" w14:textId="5E566880" w:rsidR="00CA01E1" w:rsidRPr="00B731BA" w:rsidRDefault="7E7B41C9" w:rsidP="36BA1A8B">
      <w:pPr>
        <w:pStyle w:val="SemEspaamento"/>
        <w:widowControl w:val="0"/>
        <w:spacing w:line="276" w:lineRule="auto"/>
        <w:jc w:val="center"/>
        <w:rPr>
          <w:rFonts w:asciiTheme="minorHAnsi" w:hAnsiTheme="minorHAnsi" w:cstheme="minorBidi"/>
          <w:sz w:val="24"/>
          <w:szCs w:val="24"/>
        </w:rPr>
      </w:pPr>
      <w:r w:rsidRPr="77ED55FB">
        <w:rPr>
          <w:rFonts w:asciiTheme="minorHAnsi" w:hAnsiTheme="minorHAnsi" w:cstheme="minorBidi"/>
          <w:sz w:val="24"/>
          <w:szCs w:val="24"/>
        </w:rPr>
        <w:t>1211415</w:t>
      </w:r>
      <w:r w:rsidR="00CA01E1" w:rsidRPr="77ED55FB">
        <w:rPr>
          <w:rFonts w:asciiTheme="minorHAnsi" w:hAnsiTheme="minorHAnsi" w:cstheme="minorBidi"/>
          <w:sz w:val="24"/>
          <w:szCs w:val="24"/>
        </w:rPr>
        <w:t xml:space="preserve"> </w:t>
      </w:r>
      <w:r w:rsidR="558717C3" w:rsidRPr="77ED55FB">
        <w:rPr>
          <w:rFonts w:asciiTheme="minorHAnsi" w:hAnsiTheme="minorHAnsi" w:cstheme="minorBidi"/>
          <w:sz w:val="24"/>
          <w:szCs w:val="24"/>
        </w:rPr>
        <w:t>David</w:t>
      </w:r>
      <w:r w:rsidR="00CA01E1" w:rsidRPr="77ED55FB">
        <w:rPr>
          <w:rFonts w:asciiTheme="minorHAnsi" w:hAnsiTheme="minorHAnsi" w:cstheme="minorBidi"/>
          <w:sz w:val="24"/>
          <w:szCs w:val="24"/>
        </w:rPr>
        <w:t xml:space="preserve"> </w:t>
      </w:r>
      <w:r w:rsidR="4E3A7C38" w:rsidRPr="77ED55FB">
        <w:rPr>
          <w:rFonts w:asciiTheme="minorHAnsi" w:hAnsiTheme="minorHAnsi" w:cstheme="minorBidi"/>
          <w:sz w:val="24"/>
          <w:szCs w:val="24"/>
        </w:rPr>
        <w:t>Dias</w:t>
      </w:r>
    </w:p>
    <w:p w14:paraId="771A7C68" w14:textId="2E57323A" w:rsidR="00CA01E1" w:rsidRPr="00B731BA" w:rsidRDefault="383C45D2" w:rsidP="36BA1A8B">
      <w:pPr>
        <w:pStyle w:val="SemEspaamento"/>
        <w:widowControl w:val="0"/>
        <w:spacing w:line="276" w:lineRule="auto"/>
        <w:jc w:val="center"/>
        <w:rPr>
          <w:rFonts w:asciiTheme="minorHAnsi" w:hAnsiTheme="minorHAnsi" w:cstheme="minorBidi"/>
          <w:sz w:val="24"/>
          <w:szCs w:val="24"/>
        </w:rPr>
      </w:pPr>
      <w:r w:rsidRPr="77ED55FB">
        <w:rPr>
          <w:rFonts w:asciiTheme="minorHAnsi" w:hAnsiTheme="minorHAnsi" w:cstheme="minorBidi"/>
          <w:sz w:val="24"/>
          <w:szCs w:val="24"/>
        </w:rPr>
        <w:t>1211417</w:t>
      </w:r>
      <w:r w:rsidR="096D3F82" w:rsidRPr="77ED55FB">
        <w:rPr>
          <w:rFonts w:asciiTheme="minorHAnsi" w:hAnsiTheme="minorHAnsi" w:cstheme="minorBidi"/>
          <w:sz w:val="24"/>
          <w:szCs w:val="24"/>
        </w:rPr>
        <w:t xml:space="preserve"> </w:t>
      </w:r>
      <w:r w:rsidR="6AB636F7" w:rsidRPr="77ED55FB">
        <w:rPr>
          <w:rFonts w:asciiTheme="minorHAnsi" w:hAnsiTheme="minorHAnsi" w:cstheme="minorBidi"/>
          <w:sz w:val="24"/>
          <w:szCs w:val="24"/>
        </w:rPr>
        <w:t>Ezequiel Estima</w:t>
      </w:r>
      <w:r w:rsidR="00CA01E1" w:rsidRPr="77ED55FB">
        <w:rPr>
          <w:rFonts w:asciiTheme="minorHAnsi" w:hAnsiTheme="minorHAnsi" w:cstheme="minorBidi"/>
          <w:sz w:val="24"/>
          <w:szCs w:val="24"/>
        </w:rPr>
        <w:t xml:space="preserve"> </w:t>
      </w:r>
    </w:p>
    <w:p w14:paraId="4F46D6B2" w14:textId="5D9F8806" w:rsidR="00CA01E1" w:rsidRPr="00B731BA" w:rsidRDefault="2B15BF30" w:rsidP="36BA1A8B">
      <w:pPr>
        <w:pStyle w:val="Corpodetexto"/>
        <w:tabs>
          <w:tab w:val="left" w:pos="4795"/>
        </w:tabs>
        <w:spacing w:line="276" w:lineRule="auto"/>
        <w:ind w:firstLine="0"/>
        <w:jc w:val="center"/>
        <w:rPr>
          <w:rFonts w:asciiTheme="minorHAnsi" w:hAnsiTheme="minorHAnsi" w:cstheme="minorBidi"/>
          <w:sz w:val="24"/>
          <w:szCs w:val="24"/>
        </w:rPr>
      </w:pPr>
      <w:r w:rsidRPr="315D63EB">
        <w:rPr>
          <w:rFonts w:asciiTheme="minorHAnsi" w:hAnsiTheme="minorHAnsi" w:cstheme="minorBidi"/>
          <w:sz w:val="24"/>
          <w:szCs w:val="24"/>
        </w:rPr>
        <w:t>1211469</w:t>
      </w:r>
      <w:r w:rsidR="096D3F82" w:rsidRPr="315D63EB">
        <w:rPr>
          <w:rFonts w:asciiTheme="minorHAnsi" w:hAnsiTheme="minorHAnsi" w:cstheme="minorBidi"/>
          <w:sz w:val="24"/>
          <w:szCs w:val="24"/>
        </w:rPr>
        <w:t xml:space="preserve"> </w:t>
      </w:r>
      <w:r w:rsidR="706E61C2" w:rsidRPr="315D63EB">
        <w:rPr>
          <w:rFonts w:asciiTheme="minorHAnsi" w:hAnsiTheme="minorHAnsi" w:cstheme="minorBidi"/>
          <w:sz w:val="24"/>
          <w:szCs w:val="24"/>
        </w:rPr>
        <w:t>Marco Andrade</w:t>
      </w:r>
      <w:r w:rsidR="00CA01E1" w:rsidRPr="315D63EB">
        <w:rPr>
          <w:rFonts w:asciiTheme="minorHAnsi" w:hAnsiTheme="minorHAnsi" w:cstheme="minorBidi"/>
          <w:sz w:val="24"/>
          <w:szCs w:val="24"/>
        </w:rPr>
        <w:t xml:space="preserve"> </w:t>
      </w:r>
    </w:p>
    <w:p w14:paraId="0E27B00A" w14:textId="77777777" w:rsidR="00E32082" w:rsidRPr="00B731BA" w:rsidRDefault="00E32082">
      <w:pPr>
        <w:pStyle w:val="Corpodetexto"/>
        <w:rPr>
          <w:rFonts w:asciiTheme="minorHAnsi" w:hAnsiTheme="minorHAnsi" w:cstheme="minorBidi"/>
        </w:rPr>
      </w:pPr>
    </w:p>
    <w:p w14:paraId="60061E4C" w14:textId="77777777" w:rsidR="00B9748E" w:rsidRPr="00B731BA" w:rsidRDefault="00B9748E">
      <w:pPr>
        <w:pStyle w:val="Corpodetexto"/>
        <w:rPr>
          <w:rFonts w:asciiTheme="minorHAnsi" w:hAnsiTheme="minorHAnsi" w:cstheme="minorBidi"/>
        </w:rPr>
      </w:pPr>
    </w:p>
    <w:p w14:paraId="3F8B5676" w14:textId="311F4DA2" w:rsidR="00B731BA" w:rsidRDefault="00445BE2" w:rsidP="00445BE2">
      <w:pPr>
        <w:jc w:val="center"/>
        <w:rPr>
          <w:rFonts w:asciiTheme="minorHAnsi" w:eastAsia="Arial Narrow" w:hAnsiTheme="minorHAnsi" w:cstheme="minorBidi"/>
          <w:b/>
        </w:rPr>
      </w:pPr>
      <w:bookmarkStart w:id="1" w:name="_Toc448847918"/>
      <w:r w:rsidRPr="315D63EB">
        <w:rPr>
          <w:rFonts w:asciiTheme="minorHAnsi" w:eastAsia="Arial Narrow" w:hAnsiTheme="minorHAnsi" w:cstheme="minorBidi"/>
          <w:b/>
        </w:rPr>
        <w:t xml:space="preserve">Data: </w:t>
      </w:r>
      <w:r w:rsidR="00A005FC">
        <w:rPr>
          <w:rFonts w:asciiTheme="minorHAnsi" w:eastAsia="Arial Narrow" w:hAnsiTheme="minorHAnsi" w:cstheme="minorBidi"/>
          <w:b/>
        </w:rPr>
        <w:t>02</w:t>
      </w:r>
      <w:r w:rsidR="00B731BA" w:rsidRPr="315D63EB">
        <w:rPr>
          <w:rFonts w:asciiTheme="minorHAnsi" w:eastAsia="Arial Narrow" w:hAnsiTheme="minorHAnsi" w:cstheme="minorBidi"/>
          <w:b/>
        </w:rPr>
        <w:t>/</w:t>
      </w:r>
      <w:r w:rsidR="00A005FC">
        <w:rPr>
          <w:rFonts w:asciiTheme="minorHAnsi" w:eastAsia="Arial Narrow" w:hAnsiTheme="minorHAnsi" w:cstheme="minorBidi"/>
          <w:b/>
        </w:rPr>
        <w:t>01</w:t>
      </w:r>
      <w:r w:rsidRPr="315D63EB">
        <w:rPr>
          <w:rFonts w:asciiTheme="minorHAnsi" w:eastAsia="Arial Narrow" w:hAnsiTheme="minorHAnsi" w:cstheme="minorBidi"/>
          <w:b/>
        </w:rPr>
        <w:t>/</w:t>
      </w:r>
      <w:r w:rsidR="002C3070">
        <w:rPr>
          <w:rFonts w:asciiTheme="minorHAnsi" w:eastAsia="Arial Narrow" w:hAnsiTheme="minorHAnsi" w:cstheme="minorBidi"/>
          <w:b/>
        </w:rPr>
        <w:t>202</w:t>
      </w:r>
      <w:r w:rsidR="00A005FC">
        <w:rPr>
          <w:rFonts w:asciiTheme="minorHAnsi" w:eastAsia="Arial Narrow" w:hAnsiTheme="minorHAnsi" w:cstheme="minorBidi"/>
          <w:b/>
        </w:rPr>
        <w:t>4</w:t>
      </w:r>
    </w:p>
    <w:p w14:paraId="44EAFD9C" w14:textId="77777777" w:rsidR="00B731BA" w:rsidRDefault="00B731BA">
      <w:pPr>
        <w:spacing w:line="240" w:lineRule="auto"/>
        <w:jc w:val="left"/>
        <w:rPr>
          <w:rFonts w:asciiTheme="minorHAnsi" w:eastAsia="Arial Narrow" w:hAnsiTheme="minorHAnsi" w:cstheme="minorBidi"/>
          <w:b/>
        </w:rPr>
      </w:pPr>
      <w:r w:rsidRPr="315D63EB">
        <w:rPr>
          <w:rFonts w:asciiTheme="minorHAnsi" w:eastAsia="Arial Narrow" w:hAnsiTheme="minorHAnsi" w:cstheme="minorBidi"/>
          <w:b/>
        </w:rPr>
        <w:br w:type="page"/>
      </w:r>
    </w:p>
    <w:p w14:paraId="4B94D5A5" w14:textId="77777777" w:rsidR="005A0F5B" w:rsidRPr="004A6F4A" w:rsidRDefault="005A0F5B" w:rsidP="00B731BA">
      <w:pPr>
        <w:rPr>
          <w:lang w:bidi="pt-PT"/>
        </w:rPr>
      </w:pPr>
      <w:bookmarkStart w:id="2" w:name="_Toc471979348"/>
      <w:bookmarkEnd w:id="1"/>
    </w:p>
    <w:bookmarkEnd w:id="2" w:displacedByCustomXml="next"/>
    <w:bookmarkStart w:id="3" w:name="_Toc155100292" w:displacedByCustomXml="next"/>
    <w:sdt>
      <w:sdtPr>
        <w:rPr>
          <w:rFonts w:ascii="Calibri" w:hAnsi="Calibri" w:cs="Times , serif"/>
          <w:b w:val="0"/>
          <w:color w:val="auto"/>
          <w:sz w:val="22"/>
          <w:szCs w:val="24"/>
        </w:rPr>
        <w:id w:val="1935797533"/>
        <w:docPartObj>
          <w:docPartGallery w:val="Table of Contents"/>
          <w:docPartUnique/>
        </w:docPartObj>
      </w:sdtPr>
      <w:sdtContent>
        <w:p w14:paraId="6EC93065" w14:textId="77777777" w:rsidR="00B731BA" w:rsidRDefault="00B731BA">
          <w:pPr>
            <w:pStyle w:val="Cabealhodondice"/>
            <w:rPr>
              <w:rFonts w:ascii="Calibri" w:hAnsi="Calibri" w:cs="Calibri"/>
              <w:color w:val="auto"/>
            </w:rPr>
          </w:pPr>
          <w:r w:rsidRPr="315D63EB">
            <w:rPr>
              <w:rFonts w:ascii="Calibri" w:hAnsi="Calibri" w:cs="Calibri"/>
              <w:color w:val="auto"/>
            </w:rPr>
            <w:t>Índice</w:t>
          </w:r>
          <w:bookmarkEnd w:id="3"/>
        </w:p>
        <w:p w14:paraId="3DEEC669" w14:textId="77777777" w:rsidR="00B731BA" w:rsidRPr="00B731BA" w:rsidRDefault="00B731BA" w:rsidP="00B731BA"/>
        <w:p w14:paraId="1ADF00FB" w14:textId="28E7B471" w:rsidR="00D27A6D" w:rsidRDefault="00DD709A">
          <w:pPr>
            <w:pStyle w:val="ndice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B731BA">
            <w:instrText>TOC \o "1-3" \h \z \u</w:instrText>
          </w:r>
          <w:r>
            <w:fldChar w:fldCharType="separate"/>
          </w:r>
          <w:hyperlink w:anchor="_Toc155100292" w:history="1">
            <w:r w:rsidR="00D27A6D" w:rsidRPr="001A7221">
              <w:rPr>
                <w:rStyle w:val="Hiperligao"/>
                <w:rFonts w:cs="Calibri"/>
                <w:noProof/>
              </w:rPr>
              <w:t>Índice</w:t>
            </w:r>
            <w:r w:rsidR="00D27A6D">
              <w:rPr>
                <w:noProof/>
                <w:webHidden/>
              </w:rPr>
              <w:tab/>
            </w:r>
            <w:r w:rsidR="00D27A6D">
              <w:rPr>
                <w:noProof/>
                <w:webHidden/>
              </w:rPr>
              <w:fldChar w:fldCharType="begin"/>
            </w:r>
            <w:r w:rsidR="00D27A6D">
              <w:rPr>
                <w:noProof/>
                <w:webHidden/>
              </w:rPr>
              <w:instrText xml:space="preserve"> PAGEREF _Toc155100292 \h </w:instrText>
            </w:r>
            <w:r w:rsidR="00D27A6D">
              <w:rPr>
                <w:noProof/>
                <w:webHidden/>
              </w:rPr>
            </w:r>
            <w:r w:rsidR="00D27A6D">
              <w:rPr>
                <w:noProof/>
                <w:webHidden/>
              </w:rPr>
              <w:fldChar w:fldCharType="separate"/>
            </w:r>
            <w:r w:rsidR="00D27A6D">
              <w:rPr>
                <w:noProof/>
                <w:webHidden/>
              </w:rPr>
              <w:t>2</w:t>
            </w:r>
            <w:r w:rsidR="00D27A6D">
              <w:rPr>
                <w:noProof/>
                <w:webHidden/>
              </w:rPr>
              <w:fldChar w:fldCharType="end"/>
            </w:r>
          </w:hyperlink>
        </w:p>
        <w:p w14:paraId="783555E7" w14:textId="7F7C11F2" w:rsidR="00D27A6D" w:rsidRDefault="00D27A6D">
          <w:pPr>
            <w:pStyle w:val="ndice1"/>
            <w:tabs>
              <w:tab w:val="right" w:leader="dot" w:pos="9350"/>
            </w:tabs>
            <w:rPr>
              <w:rFonts w:asciiTheme="minorHAnsi" w:eastAsiaTheme="minorEastAsia" w:hAnsiTheme="minorHAnsi" w:cstheme="minorBidi"/>
              <w:noProof/>
              <w:kern w:val="2"/>
              <w:sz w:val="24"/>
              <w:szCs w:val="24"/>
              <w14:ligatures w14:val="standardContextual"/>
            </w:rPr>
          </w:pPr>
          <w:hyperlink w:anchor="_Toc155100293" w:history="1">
            <w:r w:rsidRPr="001A7221">
              <w:rPr>
                <w:rStyle w:val="Hiperligao"/>
                <w:noProof/>
              </w:rPr>
              <w:t>Responsável pelo tratamento</w:t>
            </w:r>
            <w:r>
              <w:rPr>
                <w:noProof/>
                <w:webHidden/>
              </w:rPr>
              <w:tab/>
            </w:r>
            <w:r>
              <w:rPr>
                <w:noProof/>
                <w:webHidden/>
              </w:rPr>
              <w:fldChar w:fldCharType="begin"/>
            </w:r>
            <w:r>
              <w:rPr>
                <w:noProof/>
                <w:webHidden/>
              </w:rPr>
              <w:instrText xml:space="preserve"> PAGEREF _Toc155100293 \h </w:instrText>
            </w:r>
            <w:r>
              <w:rPr>
                <w:noProof/>
                <w:webHidden/>
              </w:rPr>
            </w:r>
            <w:r>
              <w:rPr>
                <w:noProof/>
                <w:webHidden/>
              </w:rPr>
              <w:fldChar w:fldCharType="separate"/>
            </w:r>
            <w:r>
              <w:rPr>
                <w:noProof/>
                <w:webHidden/>
              </w:rPr>
              <w:t>3</w:t>
            </w:r>
            <w:r>
              <w:rPr>
                <w:noProof/>
                <w:webHidden/>
              </w:rPr>
              <w:fldChar w:fldCharType="end"/>
            </w:r>
          </w:hyperlink>
        </w:p>
        <w:p w14:paraId="312D6C04" w14:textId="068EE8B2" w:rsidR="00D27A6D" w:rsidRDefault="00D27A6D">
          <w:pPr>
            <w:pStyle w:val="ndice1"/>
            <w:tabs>
              <w:tab w:val="right" w:leader="dot" w:pos="9350"/>
            </w:tabs>
            <w:rPr>
              <w:rFonts w:asciiTheme="minorHAnsi" w:eastAsiaTheme="minorEastAsia" w:hAnsiTheme="minorHAnsi" w:cstheme="minorBidi"/>
              <w:noProof/>
              <w:kern w:val="2"/>
              <w:sz w:val="24"/>
              <w:szCs w:val="24"/>
              <w14:ligatures w14:val="standardContextual"/>
            </w:rPr>
          </w:pPr>
          <w:hyperlink w:anchor="_Toc155100294" w:history="1">
            <w:r w:rsidRPr="001A7221">
              <w:rPr>
                <w:rStyle w:val="Hiperligao"/>
                <w:noProof/>
              </w:rPr>
              <w:t>Recolha de dados e sua Finalidade</w:t>
            </w:r>
            <w:r>
              <w:rPr>
                <w:noProof/>
                <w:webHidden/>
              </w:rPr>
              <w:tab/>
            </w:r>
            <w:r>
              <w:rPr>
                <w:noProof/>
                <w:webHidden/>
              </w:rPr>
              <w:fldChar w:fldCharType="begin"/>
            </w:r>
            <w:r>
              <w:rPr>
                <w:noProof/>
                <w:webHidden/>
              </w:rPr>
              <w:instrText xml:space="preserve"> PAGEREF _Toc155100294 \h </w:instrText>
            </w:r>
            <w:r>
              <w:rPr>
                <w:noProof/>
                <w:webHidden/>
              </w:rPr>
            </w:r>
            <w:r>
              <w:rPr>
                <w:noProof/>
                <w:webHidden/>
              </w:rPr>
              <w:fldChar w:fldCharType="separate"/>
            </w:r>
            <w:r>
              <w:rPr>
                <w:noProof/>
                <w:webHidden/>
              </w:rPr>
              <w:t>3</w:t>
            </w:r>
            <w:r>
              <w:rPr>
                <w:noProof/>
                <w:webHidden/>
              </w:rPr>
              <w:fldChar w:fldCharType="end"/>
            </w:r>
          </w:hyperlink>
        </w:p>
        <w:p w14:paraId="36959AEA" w14:textId="172ACA6B" w:rsidR="00D27A6D" w:rsidRDefault="00D27A6D">
          <w:pPr>
            <w:pStyle w:val="ndice1"/>
            <w:tabs>
              <w:tab w:val="right" w:leader="dot" w:pos="9350"/>
            </w:tabs>
            <w:rPr>
              <w:rFonts w:asciiTheme="minorHAnsi" w:eastAsiaTheme="minorEastAsia" w:hAnsiTheme="minorHAnsi" w:cstheme="minorBidi"/>
              <w:noProof/>
              <w:kern w:val="2"/>
              <w:sz w:val="24"/>
              <w:szCs w:val="24"/>
              <w14:ligatures w14:val="standardContextual"/>
            </w:rPr>
          </w:pPr>
          <w:hyperlink w:anchor="_Toc155100295" w:history="1">
            <w:r w:rsidRPr="001A7221">
              <w:rPr>
                <w:rStyle w:val="Hiperligao"/>
                <w:noProof/>
              </w:rPr>
              <w:t>Período de Conservação dos Dados</w:t>
            </w:r>
            <w:r>
              <w:rPr>
                <w:noProof/>
                <w:webHidden/>
              </w:rPr>
              <w:tab/>
            </w:r>
            <w:r>
              <w:rPr>
                <w:noProof/>
                <w:webHidden/>
              </w:rPr>
              <w:fldChar w:fldCharType="begin"/>
            </w:r>
            <w:r>
              <w:rPr>
                <w:noProof/>
                <w:webHidden/>
              </w:rPr>
              <w:instrText xml:space="preserve"> PAGEREF _Toc155100295 \h </w:instrText>
            </w:r>
            <w:r>
              <w:rPr>
                <w:noProof/>
                <w:webHidden/>
              </w:rPr>
            </w:r>
            <w:r>
              <w:rPr>
                <w:noProof/>
                <w:webHidden/>
              </w:rPr>
              <w:fldChar w:fldCharType="separate"/>
            </w:r>
            <w:r>
              <w:rPr>
                <w:noProof/>
                <w:webHidden/>
              </w:rPr>
              <w:t>3</w:t>
            </w:r>
            <w:r>
              <w:rPr>
                <w:noProof/>
                <w:webHidden/>
              </w:rPr>
              <w:fldChar w:fldCharType="end"/>
            </w:r>
          </w:hyperlink>
        </w:p>
        <w:p w14:paraId="2464C519" w14:textId="0139C31F" w:rsidR="00D27A6D" w:rsidRDefault="00D27A6D">
          <w:pPr>
            <w:pStyle w:val="ndice1"/>
            <w:tabs>
              <w:tab w:val="right" w:leader="dot" w:pos="9350"/>
            </w:tabs>
            <w:rPr>
              <w:rFonts w:asciiTheme="minorHAnsi" w:eastAsiaTheme="minorEastAsia" w:hAnsiTheme="minorHAnsi" w:cstheme="minorBidi"/>
              <w:noProof/>
              <w:kern w:val="2"/>
              <w:sz w:val="24"/>
              <w:szCs w:val="24"/>
              <w14:ligatures w14:val="standardContextual"/>
            </w:rPr>
          </w:pPr>
          <w:hyperlink w:anchor="_Toc155100296" w:history="1">
            <w:r w:rsidRPr="001A7221">
              <w:rPr>
                <w:rStyle w:val="Hiperligao"/>
                <w:noProof/>
              </w:rPr>
              <w:t>Direitos do utilizador</w:t>
            </w:r>
            <w:r>
              <w:rPr>
                <w:noProof/>
                <w:webHidden/>
              </w:rPr>
              <w:tab/>
            </w:r>
            <w:r>
              <w:rPr>
                <w:noProof/>
                <w:webHidden/>
              </w:rPr>
              <w:fldChar w:fldCharType="begin"/>
            </w:r>
            <w:r>
              <w:rPr>
                <w:noProof/>
                <w:webHidden/>
              </w:rPr>
              <w:instrText xml:space="preserve"> PAGEREF _Toc155100296 \h </w:instrText>
            </w:r>
            <w:r>
              <w:rPr>
                <w:noProof/>
                <w:webHidden/>
              </w:rPr>
            </w:r>
            <w:r>
              <w:rPr>
                <w:noProof/>
                <w:webHidden/>
              </w:rPr>
              <w:fldChar w:fldCharType="separate"/>
            </w:r>
            <w:r>
              <w:rPr>
                <w:noProof/>
                <w:webHidden/>
              </w:rPr>
              <w:t>4</w:t>
            </w:r>
            <w:r>
              <w:rPr>
                <w:noProof/>
                <w:webHidden/>
              </w:rPr>
              <w:fldChar w:fldCharType="end"/>
            </w:r>
          </w:hyperlink>
        </w:p>
        <w:p w14:paraId="48EA0B80" w14:textId="7FA21A82" w:rsidR="00D27A6D" w:rsidRDefault="00D27A6D">
          <w:pPr>
            <w:pStyle w:val="ndice2"/>
            <w:tabs>
              <w:tab w:val="right" w:leader="dot" w:pos="9350"/>
            </w:tabs>
            <w:rPr>
              <w:rFonts w:asciiTheme="minorHAnsi" w:eastAsiaTheme="minorEastAsia" w:hAnsiTheme="minorHAnsi" w:cstheme="minorBidi"/>
              <w:noProof/>
              <w:kern w:val="2"/>
              <w:sz w:val="24"/>
              <w:szCs w:val="24"/>
              <w14:ligatures w14:val="standardContextual"/>
            </w:rPr>
          </w:pPr>
          <w:hyperlink w:anchor="_Toc155100297" w:history="1">
            <w:r w:rsidRPr="001A7221">
              <w:rPr>
                <w:rStyle w:val="Hiperligao"/>
                <w:noProof/>
              </w:rPr>
              <w:t>Direito de acesso à informação</w:t>
            </w:r>
            <w:r>
              <w:rPr>
                <w:noProof/>
                <w:webHidden/>
              </w:rPr>
              <w:tab/>
            </w:r>
            <w:r>
              <w:rPr>
                <w:noProof/>
                <w:webHidden/>
              </w:rPr>
              <w:fldChar w:fldCharType="begin"/>
            </w:r>
            <w:r>
              <w:rPr>
                <w:noProof/>
                <w:webHidden/>
              </w:rPr>
              <w:instrText xml:space="preserve"> PAGEREF _Toc155100297 \h </w:instrText>
            </w:r>
            <w:r>
              <w:rPr>
                <w:noProof/>
                <w:webHidden/>
              </w:rPr>
            </w:r>
            <w:r>
              <w:rPr>
                <w:noProof/>
                <w:webHidden/>
              </w:rPr>
              <w:fldChar w:fldCharType="separate"/>
            </w:r>
            <w:r>
              <w:rPr>
                <w:noProof/>
                <w:webHidden/>
              </w:rPr>
              <w:t>4</w:t>
            </w:r>
            <w:r>
              <w:rPr>
                <w:noProof/>
                <w:webHidden/>
              </w:rPr>
              <w:fldChar w:fldCharType="end"/>
            </w:r>
          </w:hyperlink>
        </w:p>
        <w:p w14:paraId="55C808E9" w14:textId="20BC637D" w:rsidR="00D27A6D" w:rsidRDefault="00D27A6D">
          <w:pPr>
            <w:pStyle w:val="ndice2"/>
            <w:tabs>
              <w:tab w:val="right" w:leader="dot" w:pos="9350"/>
            </w:tabs>
            <w:rPr>
              <w:rFonts w:asciiTheme="minorHAnsi" w:eastAsiaTheme="minorEastAsia" w:hAnsiTheme="minorHAnsi" w:cstheme="minorBidi"/>
              <w:noProof/>
              <w:kern w:val="2"/>
              <w:sz w:val="24"/>
              <w:szCs w:val="24"/>
              <w14:ligatures w14:val="standardContextual"/>
            </w:rPr>
          </w:pPr>
          <w:hyperlink w:anchor="_Toc155100298" w:history="1">
            <w:r w:rsidRPr="001A7221">
              <w:rPr>
                <w:rStyle w:val="Hiperligao"/>
                <w:noProof/>
              </w:rPr>
              <w:t>Direito à retificação</w:t>
            </w:r>
            <w:r>
              <w:rPr>
                <w:noProof/>
                <w:webHidden/>
              </w:rPr>
              <w:tab/>
            </w:r>
            <w:r>
              <w:rPr>
                <w:noProof/>
                <w:webHidden/>
              </w:rPr>
              <w:fldChar w:fldCharType="begin"/>
            </w:r>
            <w:r>
              <w:rPr>
                <w:noProof/>
                <w:webHidden/>
              </w:rPr>
              <w:instrText xml:space="preserve"> PAGEREF _Toc155100298 \h </w:instrText>
            </w:r>
            <w:r>
              <w:rPr>
                <w:noProof/>
                <w:webHidden/>
              </w:rPr>
            </w:r>
            <w:r>
              <w:rPr>
                <w:noProof/>
                <w:webHidden/>
              </w:rPr>
              <w:fldChar w:fldCharType="separate"/>
            </w:r>
            <w:r>
              <w:rPr>
                <w:noProof/>
                <w:webHidden/>
              </w:rPr>
              <w:t>4</w:t>
            </w:r>
            <w:r>
              <w:rPr>
                <w:noProof/>
                <w:webHidden/>
              </w:rPr>
              <w:fldChar w:fldCharType="end"/>
            </w:r>
          </w:hyperlink>
        </w:p>
        <w:p w14:paraId="760AC38F" w14:textId="4711BCD2" w:rsidR="00D27A6D" w:rsidRDefault="00D27A6D">
          <w:pPr>
            <w:pStyle w:val="ndice2"/>
            <w:tabs>
              <w:tab w:val="right" w:leader="dot" w:pos="9350"/>
            </w:tabs>
            <w:rPr>
              <w:rFonts w:asciiTheme="minorHAnsi" w:eastAsiaTheme="minorEastAsia" w:hAnsiTheme="minorHAnsi" w:cstheme="minorBidi"/>
              <w:noProof/>
              <w:kern w:val="2"/>
              <w:sz w:val="24"/>
              <w:szCs w:val="24"/>
              <w14:ligatures w14:val="standardContextual"/>
            </w:rPr>
          </w:pPr>
          <w:hyperlink w:anchor="_Toc155100299" w:history="1">
            <w:r w:rsidRPr="001A7221">
              <w:rPr>
                <w:rStyle w:val="Hiperligao"/>
                <w:noProof/>
              </w:rPr>
              <w:t>Direito à portabilidade</w:t>
            </w:r>
            <w:r>
              <w:rPr>
                <w:noProof/>
                <w:webHidden/>
              </w:rPr>
              <w:tab/>
            </w:r>
            <w:r>
              <w:rPr>
                <w:noProof/>
                <w:webHidden/>
              </w:rPr>
              <w:fldChar w:fldCharType="begin"/>
            </w:r>
            <w:r>
              <w:rPr>
                <w:noProof/>
                <w:webHidden/>
              </w:rPr>
              <w:instrText xml:space="preserve"> PAGEREF _Toc155100299 \h </w:instrText>
            </w:r>
            <w:r>
              <w:rPr>
                <w:noProof/>
                <w:webHidden/>
              </w:rPr>
            </w:r>
            <w:r>
              <w:rPr>
                <w:noProof/>
                <w:webHidden/>
              </w:rPr>
              <w:fldChar w:fldCharType="separate"/>
            </w:r>
            <w:r>
              <w:rPr>
                <w:noProof/>
                <w:webHidden/>
              </w:rPr>
              <w:t>4</w:t>
            </w:r>
            <w:r>
              <w:rPr>
                <w:noProof/>
                <w:webHidden/>
              </w:rPr>
              <w:fldChar w:fldCharType="end"/>
            </w:r>
          </w:hyperlink>
        </w:p>
        <w:p w14:paraId="15FD3AE4" w14:textId="1D571C37" w:rsidR="00D27A6D" w:rsidRDefault="00D27A6D">
          <w:pPr>
            <w:pStyle w:val="ndice2"/>
            <w:tabs>
              <w:tab w:val="right" w:leader="dot" w:pos="9350"/>
            </w:tabs>
            <w:rPr>
              <w:rFonts w:asciiTheme="minorHAnsi" w:eastAsiaTheme="minorEastAsia" w:hAnsiTheme="minorHAnsi" w:cstheme="minorBidi"/>
              <w:noProof/>
              <w:kern w:val="2"/>
              <w:sz w:val="24"/>
              <w:szCs w:val="24"/>
              <w14:ligatures w14:val="standardContextual"/>
            </w:rPr>
          </w:pPr>
          <w:hyperlink w:anchor="_Toc155100300" w:history="1">
            <w:r w:rsidRPr="001A7221">
              <w:rPr>
                <w:rStyle w:val="Hiperligao"/>
                <w:noProof/>
              </w:rPr>
              <w:t>Direito de apagamento</w:t>
            </w:r>
            <w:r>
              <w:rPr>
                <w:noProof/>
                <w:webHidden/>
              </w:rPr>
              <w:tab/>
            </w:r>
            <w:r>
              <w:rPr>
                <w:noProof/>
                <w:webHidden/>
              </w:rPr>
              <w:fldChar w:fldCharType="begin"/>
            </w:r>
            <w:r>
              <w:rPr>
                <w:noProof/>
                <w:webHidden/>
              </w:rPr>
              <w:instrText xml:space="preserve"> PAGEREF _Toc155100300 \h </w:instrText>
            </w:r>
            <w:r>
              <w:rPr>
                <w:noProof/>
                <w:webHidden/>
              </w:rPr>
            </w:r>
            <w:r>
              <w:rPr>
                <w:noProof/>
                <w:webHidden/>
              </w:rPr>
              <w:fldChar w:fldCharType="separate"/>
            </w:r>
            <w:r>
              <w:rPr>
                <w:noProof/>
                <w:webHidden/>
              </w:rPr>
              <w:t>4</w:t>
            </w:r>
            <w:r>
              <w:rPr>
                <w:noProof/>
                <w:webHidden/>
              </w:rPr>
              <w:fldChar w:fldCharType="end"/>
            </w:r>
          </w:hyperlink>
        </w:p>
        <w:p w14:paraId="2EC8ECB5" w14:textId="6A1E5DCE" w:rsidR="00D27A6D" w:rsidRDefault="00D27A6D">
          <w:pPr>
            <w:pStyle w:val="ndice2"/>
            <w:tabs>
              <w:tab w:val="right" w:leader="dot" w:pos="9350"/>
            </w:tabs>
            <w:rPr>
              <w:rFonts w:asciiTheme="minorHAnsi" w:eastAsiaTheme="minorEastAsia" w:hAnsiTheme="minorHAnsi" w:cstheme="minorBidi"/>
              <w:noProof/>
              <w:kern w:val="2"/>
              <w:sz w:val="24"/>
              <w:szCs w:val="24"/>
              <w14:ligatures w14:val="standardContextual"/>
            </w:rPr>
          </w:pPr>
          <w:hyperlink w:anchor="_Toc155100301" w:history="1">
            <w:r w:rsidRPr="001A7221">
              <w:rPr>
                <w:rStyle w:val="Hiperligao"/>
                <w:noProof/>
              </w:rPr>
              <w:t>Direito de oposição</w:t>
            </w:r>
            <w:r>
              <w:rPr>
                <w:noProof/>
                <w:webHidden/>
              </w:rPr>
              <w:tab/>
            </w:r>
            <w:r>
              <w:rPr>
                <w:noProof/>
                <w:webHidden/>
              </w:rPr>
              <w:fldChar w:fldCharType="begin"/>
            </w:r>
            <w:r>
              <w:rPr>
                <w:noProof/>
                <w:webHidden/>
              </w:rPr>
              <w:instrText xml:space="preserve"> PAGEREF _Toc155100301 \h </w:instrText>
            </w:r>
            <w:r>
              <w:rPr>
                <w:noProof/>
                <w:webHidden/>
              </w:rPr>
            </w:r>
            <w:r>
              <w:rPr>
                <w:noProof/>
                <w:webHidden/>
              </w:rPr>
              <w:fldChar w:fldCharType="separate"/>
            </w:r>
            <w:r>
              <w:rPr>
                <w:noProof/>
                <w:webHidden/>
              </w:rPr>
              <w:t>4</w:t>
            </w:r>
            <w:r>
              <w:rPr>
                <w:noProof/>
                <w:webHidden/>
              </w:rPr>
              <w:fldChar w:fldCharType="end"/>
            </w:r>
          </w:hyperlink>
        </w:p>
        <w:p w14:paraId="23E9F0ED" w14:textId="6D2DB837" w:rsidR="00063FFB" w:rsidRDefault="00DD709A" w:rsidP="66BF845E">
          <w:pPr>
            <w:pStyle w:val="ndice1"/>
            <w:tabs>
              <w:tab w:val="right" w:leader="dot" w:pos="9360"/>
            </w:tabs>
            <w:rPr>
              <w:rStyle w:val="Hiperligao"/>
              <w:kern w:val="2"/>
              <w14:ligatures w14:val="standardContextual"/>
            </w:rPr>
          </w:pPr>
          <w:r>
            <w:fldChar w:fldCharType="end"/>
          </w:r>
        </w:p>
      </w:sdtContent>
    </w:sdt>
    <w:p w14:paraId="3656B9AB" w14:textId="77777777" w:rsidR="00B731BA" w:rsidRDefault="00B731BA"/>
    <w:p w14:paraId="45FB0818" w14:textId="77777777" w:rsidR="004A6F4A" w:rsidRPr="004A6F4A" w:rsidRDefault="004A6F4A" w:rsidP="00B731BA"/>
    <w:p w14:paraId="049F31CB" w14:textId="77777777" w:rsidR="00E32082" w:rsidRPr="00E32082" w:rsidRDefault="00E32082" w:rsidP="00B731BA">
      <w:pPr>
        <w:rPr>
          <w:lang w:bidi="pt-PT"/>
        </w:rPr>
      </w:pPr>
    </w:p>
    <w:p w14:paraId="2E001754" w14:textId="0A1ACFE4" w:rsidR="009C1B7E" w:rsidRPr="009C1B7E" w:rsidRDefault="00B731BA" w:rsidP="00810447">
      <w:pPr>
        <w:spacing w:line="240" w:lineRule="auto"/>
        <w:jc w:val="left"/>
        <w:rPr>
          <w:lang w:bidi="pt-PT"/>
        </w:rPr>
      </w:pPr>
      <w:r>
        <w:br w:type="page"/>
      </w:r>
    </w:p>
    <w:p w14:paraId="1A76CB7B" w14:textId="5E26CCDB" w:rsidR="00E76126" w:rsidRDefault="00E76126" w:rsidP="00E76126">
      <w:pPr>
        <w:pStyle w:val="Ttulo1"/>
      </w:pPr>
      <w:bookmarkStart w:id="4" w:name="_Toc155100293"/>
      <w:r>
        <w:lastRenderedPageBreak/>
        <w:t>Responsável pelo tratamento</w:t>
      </w:r>
      <w:bookmarkEnd w:id="4"/>
    </w:p>
    <w:p w14:paraId="19A6187A" w14:textId="477173F9" w:rsidR="00E9689D" w:rsidRDefault="00E76126" w:rsidP="00E76126">
      <w:r>
        <w:t xml:space="preserve">A </w:t>
      </w:r>
      <w:proofErr w:type="spellStart"/>
      <w:r>
        <w:t>RobDroneGo</w:t>
      </w:r>
      <w:proofErr w:type="spellEnd"/>
      <w:r>
        <w:t xml:space="preserve"> </w:t>
      </w:r>
      <w:proofErr w:type="spellStart"/>
      <w:r>
        <w:t>ltd</w:t>
      </w:r>
      <w:proofErr w:type="spellEnd"/>
      <w:r>
        <w:t xml:space="preserve">. é a entidade responsável tratamento dos dados recolhidos. Para qualquer dúvida em relação ao tratamento dos dados pessoais, estamos disponíveis para contato através do e-mail </w:t>
      </w:r>
      <w:hyperlink r:id="rId13" w:history="1">
        <w:r w:rsidRPr="00EC03FF">
          <w:rPr>
            <w:rStyle w:val="Hiperligao"/>
          </w:rPr>
          <w:t>support@robdronego.pt</w:t>
        </w:r>
      </w:hyperlink>
      <w:r>
        <w:t>.</w:t>
      </w:r>
    </w:p>
    <w:p w14:paraId="3284DB9B" w14:textId="77777777" w:rsidR="00E76126" w:rsidRDefault="00E76126" w:rsidP="00E76126"/>
    <w:p w14:paraId="18F4D98A" w14:textId="77777777" w:rsidR="00E76126" w:rsidRDefault="00E76126" w:rsidP="00E76126">
      <w:pPr>
        <w:pStyle w:val="Ttulo1"/>
      </w:pPr>
      <w:bookmarkStart w:id="5" w:name="_Toc155100294"/>
      <w:r>
        <w:t>Recolha de dados e sua Finalidade</w:t>
      </w:r>
      <w:bookmarkEnd w:id="5"/>
    </w:p>
    <w:p w14:paraId="044A45AC" w14:textId="77777777" w:rsidR="00E76126" w:rsidRDefault="00E76126" w:rsidP="00E76126">
      <w:r>
        <w:t>Para proporcionar a melhor e mais adequada experiência de utilizador, recolhemos alguns dados pessoais, tais como nome, e-mail, número de contribuinte e registos de imagens. Estes dados são essenciais para autenticação, registo e identificação dos utilizadores no sistema, para faturação, para cálculo estatísticos e para conceder aos utilizadores acesso às funcionalidades pertinentes.</w:t>
      </w:r>
    </w:p>
    <w:p w14:paraId="305F965A" w14:textId="77777777" w:rsidR="00E76126" w:rsidRDefault="00E76126" w:rsidP="00E76126"/>
    <w:p w14:paraId="75758DDF" w14:textId="5E17BD61" w:rsidR="00E76126" w:rsidRDefault="00E76126" w:rsidP="00E76126">
      <w:r>
        <w:t>É importante salientar que as imagens recolhidas também serão utilizadas para fins de vigilância. Este processo visa garantir a segurança. A utilização das imagens para vigilância tem como objetivo principal proteger a comunidade de utilizadores e manter um ambiente seguro para todos.</w:t>
      </w:r>
    </w:p>
    <w:p w14:paraId="25F74A3F" w14:textId="77777777" w:rsidR="00E76126" w:rsidRDefault="00E76126" w:rsidP="00E76126"/>
    <w:p w14:paraId="7F429CCB" w14:textId="7409DFF6" w:rsidR="00E76126" w:rsidRPr="00160BB4" w:rsidRDefault="00E76126" w:rsidP="00E76126">
      <w:pPr>
        <w:pStyle w:val="Ttulo1"/>
        <w:rPr>
          <w:u w:val="single"/>
        </w:rPr>
      </w:pPr>
      <w:bookmarkStart w:id="6" w:name="_Toc155100295"/>
      <w:r>
        <w:t>Período de Conservação dos Dados</w:t>
      </w:r>
      <w:bookmarkEnd w:id="6"/>
    </w:p>
    <w:p w14:paraId="68B3455E" w14:textId="77777777" w:rsidR="00E76126" w:rsidRDefault="00E76126" w:rsidP="00E76126">
      <w:pPr>
        <w:pStyle w:val="BodyText1"/>
      </w:pPr>
      <w:r>
        <w:t xml:space="preserve">Os dados são conservados até que o </w:t>
      </w:r>
      <w:proofErr w:type="spellStart"/>
      <w:r>
        <w:t>user</w:t>
      </w:r>
      <w:proofErr w:type="spellEnd"/>
      <w:r>
        <w:t xml:space="preserve"> seja removido da app, o </w:t>
      </w:r>
      <w:proofErr w:type="spellStart"/>
      <w:r>
        <w:t>SistemaRoboDroneGOISEP</w:t>
      </w:r>
      <w:proofErr w:type="spellEnd"/>
      <w:r>
        <w:t xml:space="preserve"> conservará os seus dados enquanto se mantiver como utilizador registado no nosso site, para as finalidades relacionadas com a prestação dos serviços solicitados. Isto, sem prejuízo do exercício do seu direito de oposição quando aplicável. Após a cessação do(s) contrato(s) poderemos conservar os seus dados para prova do cumprimento de obrigações legais, designadamente o RGPD, legislação fiscal, entre outras. Neste caso apenas conservaremos os dados que sejam absolutamente necessários para esta finalidade e esses dados serão mantidos devidamente bloqueados e </w:t>
      </w:r>
      <w:proofErr w:type="spellStart"/>
      <w:r>
        <w:t>pseudonimizados</w:t>
      </w:r>
      <w:proofErr w:type="spellEnd"/>
      <w:r>
        <w:t>. Apenas estarão acessíveis a pessoas especialmente autorizadas e exclusivamente para o cumprimento das finalidades suprarreferidas.</w:t>
      </w:r>
    </w:p>
    <w:p w14:paraId="40790F13" w14:textId="77777777" w:rsidR="00E76126" w:rsidRDefault="00E76126" w:rsidP="00E76126">
      <w:pPr>
        <w:pStyle w:val="BodyText1"/>
      </w:pPr>
    </w:p>
    <w:p w14:paraId="67464320" w14:textId="7F442344" w:rsidR="00E76126" w:rsidRPr="00E76126" w:rsidRDefault="00E76126" w:rsidP="00E76126">
      <w:pPr>
        <w:pStyle w:val="BodyText1"/>
      </w:pPr>
      <w:r>
        <w:t>Os dados referentes às imagens recolhidas pelo sistema de vigilância serão conservados durante 30 dias. Estas imagens podem ter período de vida prolongado cajo exista alguma quebra de segurança captada pelas câmaras e esses dados sejam utilizados para prova de algum crime ou brecha de alguma regra de conduta.</w:t>
      </w:r>
    </w:p>
    <w:p w14:paraId="565C6083" w14:textId="77777777" w:rsidR="00E76126" w:rsidRDefault="00E76126" w:rsidP="00E76126"/>
    <w:p w14:paraId="2DE2B902" w14:textId="77777777" w:rsidR="00E76126" w:rsidRDefault="00E76126" w:rsidP="00E76126">
      <w:pPr>
        <w:pStyle w:val="Ttulo1"/>
      </w:pPr>
      <w:bookmarkStart w:id="7" w:name="_Toc155100296"/>
      <w:r>
        <w:t>Direitos do utilizador</w:t>
      </w:r>
      <w:bookmarkEnd w:id="7"/>
    </w:p>
    <w:p w14:paraId="6DE03B92" w14:textId="77777777" w:rsidR="00E76126" w:rsidRPr="00E76126" w:rsidRDefault="00E76126" w:rsidP="00E76126">
      <w:pPr>
        <w:pStyle w:val="Ttulo2"/>
      </w:pPr>
      <w:bookmarkStart w:id="8" w:name="_Toc155100297"/>
      <w:r w:rsidRPr="00E76126">
        <w:t>Direito de acesso à informação</w:t>
      </w:r>
      <w:bookmarkEnd w:id="8"/>
    </w:p>
    <w:p w14:paraId="7552DF7B" w14:textId="118DDCAE" w:rsidR="00E76126" w:rsidRDefault="00E76126" w:rsidP="00E76126">
      <w:r>
        <w:t>Os utilizadores registados no nosso sistema têm o direito de aceder aos dados pessoais ao quais forneceu.</w:t>
      </w:r>
    </w:p>
    <w:p w14:paraId="6393E2E8" w14:textId="77777777" w:rsidR="00E76126" w:rsidRDefault="00E76126" w:rsidP="00E76126"/>
    <w:p w14:paraId="075466BA" w14:textId="77777777" w:rsidR="00E76126" w:rsidRDefault="00E76126" w:rsidP="00E76126">
      <w:pPr>
        <w:pStyle w:val="Ttulo2"/>
      </w:pPr>
      <w:bookmarkStart w:id="9" w:name="_Toc155100298"/>
      <w:r>
        <w:t>Direito à retificação</w:t>
      </w:r>
      <w:bookmarkEnd w:id="9"/>
    </w:p>
    <w:p w14:paraId="4BF5968E" w14:textId="77777777" w:rsidR="00E76126" w:rsidRDefault="00E76126" w:rsidP="00E76126">
      <w:r>
        <w:t>Os utilizadores têm a capacidade de retificar os seus dados pessoais.</w:t>
      </w:r>
    </w:p>
    <w:p w14:paraId="279DAD23" w14:textId="77777777" w:rsidR="00E76126" w:rsidRDefault="00E76126" w:rsidP="00E76126"/>
    <w:p w14:paraId="6707F29A" w14:textId="77777777" w:rsidR="00E76126" w:rsidRDefault="00E76126" w:rsidP="00E76126">
      <w:pPr>
        <w:pStyle w:val="Ttulo2"/>
      </w:pPr>
      <w:bookmarkStart w:id="10" w:name="_Toc155100299"/>
      <w:r>
        <w:t>Direito à portabilidade</w:t>
      </w:r>
      <w:bookmarkEnd w:id="10"/>
    </w:p>
    <w:p w14:paraId="36F2E473" w14:textId="77777777" w:rsidR="00E76126" w:rsidRDefault="00E76126" w:rsidP="00E76126">
      <w:r>
        <w:t>Qualquer utilizador que esteja registado no nosso sistema tem a capacidade de obter uma cópia digital dos dados que foram garantidos.</w:t>
      </w:r>
    </w:p>
    <w:p w14:paraId="1F32D5D6" w14:textId="77777777" w:rsidR="00E76126" w:rsidRDefault="00E76126" w:rsidP="00E76126"/>
    <w:p w14:paraId="7C424635" w14:textId="77777777" w:rsidR="00E76126" w:rsidRDefault="00E76126" w:rsidP="00E76126">
      <w:pPr>
        <w:pStyle w:val="Ttulo2"/>
      </w:pPr>
      <w:bookmarkStart w:id="11" w:name="_Toc155100300"/>
      <w:r>
        <w:t>Direito de apagamento</w:t>
      </w:r>
      <w:bookmarkEnd w:id="11"/>
    </w:p>
    <w:p w14:paraId="158C6CCC" w14:textId="77777777" w:rsidR="00E76126" w:rsidRDefault="00E76126" w:rsidP="00E76126">
      <w:r>
        <w:t xml:space="preserve">Caso o utilizador queira exercer o seu direito de remoção dos seus dados do nosso sistema terá de cancelar a sua conta e automaticamente todos os dados relativos ao utilizador serão eliminados. Com o cancelamento da conta não é possível ter acesso ao sistema, visto que o sistema </w:t>
      </w:r>
      <w:proofErr w:type="spellStart"/>
      <w:r>
        <w:t>RobDroneGo</w:t>
      </w:r>
      <w:proofErr w:type="spellEnd"/>
      <w:r>
        <w:t xml:space="preserve"> funciona por autenticação.</w:t>
      </w:r>
    </w:p>
    <w:p w14:paraId="4736863B" w14:textId="77777777" w:rsidR="00E76126" w:rsidRDefault="00E76126" w:rsidP="00E76126"/>
    <w:p w14:paraId="11C86126" w14:textId="77777777" w:rsidR="00E76126" w:rsidRDefault="00E76126" w:rsidP="00E76126">
      <w:pPr>
        <w:pStyle w:val="Ttulo2"/>
      </w:pPr>
      <w:bookmarkStart w:id="12" w:name="_Toc155100301"/>
      <w:r>
        <w:t>Direito de oposição</w:t>
      </w:r>
      <w:bookmarkEnd w:id="12"/>
    </w:p>
    <w:p w14:paraId="032A81F7" w14:textId="4F43AEDE" w:rsidR="00E76126" w:rsidRDefault="00E76126" w:rsidP="00E76126">
      <w:r>
        <w:t>O utilizador pode opor-se ou retirar o seu consentimento a qualquer momento. Caso este não tenha sido dado não será possível prosseguir com a utilização do sistema. Caso retire o seu consentimento o utilizador perde o acesso ao sistema e os seus dados serão apagados.</w:t>
      </w:r>
    </w:p>
    <w:p w14:paraId="2AB7EC5F" w14:textId="43A1FF16" w:rsidR="00A24567" w:rsidRPr="001B63B5" w:rsidRDefault="00A24567" w:rsidP="001B63B5"/>
    <w:sectPr w:rsidR="00A24567" w:rsidRPr="001B63B5" w:rsidSect="00386789">
      <w:footerReference w:type="default" r:id="rId14"/>
      <w:pgSz w:w="12240" w:h="15840" w:code="1"/>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3936" w14:textId="77777777" w:rsidR="009F6F36" w:rsidRDefault="009F6F36">
      <w:r>
        <w:separator/>
      </w:r>
    </w:p>
  </w:endnote>
  <w:endnote w:type="continuationSeparator" w:id="0">
    <w:p w14:paraId="6B6AB3BE" w14:textId="77777777" w:rsidR="009F6F36" w:rsidRDefault="009F6F36">
      <w:r>
        <w:continuationSeparator/>
      </w:r>
    </w:p>
  </w:endnote>
  <w:endnote w:type="continuationNotice" w:id="1">
    <w:p w14:paraId="4880600B" w14:textId="77777777" w:rsidR="009F6F36" w:rsidRDefault="009F6F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 serif">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3B263F" w:rsidRPr="001F5F0C" w14:paraId="12942D62" w14:textId="77777777" w:rsidTr="315D63EB">
      <w:tc>
        <w:tcPr>
          <w:tcW w:w="4500" w:type="pct"/>
          <w:tcBorders>
            <w:top w:val="single" w:sz="4" w:space="0" w:color="000000" w:themeColor="text1"/>
          </w:tcBorders>
        </w:tcPr>
        <w:p w14:paraId="0AAF2B3D" w14:textId="7CCA6788" w:rsidR="003B263F" w:rsidRPr="001F5F0C" w:rsidRDefault="003B263F" w:rsidP="003B263F">
          <w:pPr>
            <w:pStyle w:val="Rodap"/>
            <w:jc w:val="right"/>
            <w:rPr>
              <w:sz w:val="20"/>
              <w:szCs w:val="20"/>
            </w:rPr>
          </w:pPr>
          <w:r w:rsidRPr="001F5F0C">
            <w:rPr>
              <w:sz w:val="20"/>
              <w:szCs w:val="20"/>
            </w:rPr>
            <w:t xml:space="preserve">Relatório </w:t>
          </w:r>
          <w:r w:rsidR="00CA01E1">
            <w:rPr>
              <w:sz w:val="20"/>
              <w:szCs w:val="20"/>
            </w:rPr>
            <w:t xml:space="preserve">Grupo </w:t>
          </w:r>
          <w:r w:rsidR="00BB0217">
            <w:rPr>
              <w:sz w:val="20"/>
              <w:szCs w:val="20"/>
            </w:rPr>
            <w:t>BB</w:t>
          </w:r>
          <w:r w:rsidR="00CA01E1">
            <w:rPr>
              <w:sz w:val="20"/>
              <w:szCs w:val="20"/>
            </w:rPr>
            <w:t xml:space="preserve"> Turma </w:t>
          </w:r>
          <w:r w:rsidR="00D61A54">
            <w:rPr>
              <w:sz w:val="20"/>
              <w:szCs w:val="20"/>
            </w:rPr>
            <w:t>3DJ</w:t>
          </w:r>
          <w:r w:rsidRPr="001F5F0C">
            <w:rPr>
              <w:sz w:val="20"/>
              <w:szCs w:val="20"/>
            </w:rPr>
            <w:t xml:space="preserve"> | </w:t>
          </w:r>
        </w:p>
      </w:tc>
      <w:tc>
        <w:tcPr>
          <w:tcW w:w="500" w:type="pct"/>
          <w:tcBorders>
            <w:top w:val="single" w:sz="4" w:space="0" w:color="C0504D" w:themeColor="accent2"/>
          </w:tcBorders>
          <w:shd w:val="clear" w:color="auto" w:fill="C2794C"/>
        </w:tcPr>
        <w:p w14:paraId="0162ECCE" w14:textId="77777777" w:rsidR="003B263F" w:rsidRPr="001F5F0C" w:rsidRDefault="003B263F" w:rsidP="003B263F">
          <w:pPr>
            <w:pStyle w:val="Cabealho"/>
            <w:jc w:val="center"/>
            <w:rPr>
              <w:rFonts w:ascii="Calibri" w:hAnsi="Calibri"/>
              <w:b/>
              <w:color w:val="FFFFFF"/>
              <w:sz w:val="20"/>
              <w:szCs w:val="20"/>
            </w:rPr>
          </w:pPr>
          <w:r w:rsidRPr="315D63EB">
            <w:rPr>
              <w:rFonts w:ascii="Calibri" w:hAnsi="Calibri"/>
              <w:b/>
              <w:color w:val="FFFFFF" w:themeColor="background1"/>
              <w:sz w:val="20"/>
              <w:szCs w:val="20"/>
            </w:rPr>
            <w:fldChar w:fldCharType="begin"/>
          </w:r>
          <w:r w:rsidRPr="001F5F0C">
            <w:rPr>
              <w:rFonts w:ascii="Calibri" w:hAnsi="Calibri"/>
              <w:b/>
              <w:sz w:val="20"/>
              <w:szCs w:val="20"/>
            </w:rPr>
            <w:instrText>PAGE   \* MERGEFORMAT</w:instrText>
          </w:r>
          <w:r w:rsidRPr="315D63EB">
            <w:rPr>
              <w:rFonts w:ascii="Calibri" w:hAnsi="Calibri"/>
              <w:b/>
              <w:sz w:val="20"/>
              <w:szCs w:val="20"/>
            </w:rPr>
            <w:fldChar w:fldCharType="separate"/>
          </w:r>
          <w:r w:rsidR="0024535E" w:rsidRPr="315D63EB">
            <w:rPr>
              <w:rFonts w:ascii="Calibri" w:hAnsi="Calibri"/>
              <w:b/>
              <w:color w:val="FFFFFF" w:themeColor="background1"/>
              <w:sz w:val="20"/>
              <w:szCs w:val="20"/>
            </w:rPr>
            <w:t>7</w:t>
          </w:r>
          <w:r w:rsidRPr="315D63EB">
            <w:rPr>
              <w:rFonts w:ascii="Calibri" w:hAnsi="Calibri"/>
              <w:b/>
              <w:color w:val="FFFFFF" w:themeColor="background1"/>
              <w:sz w:val="20"/>
              <w:szCs w:val="20"/>
            </w:rPr>
            <w:fldChar w:fldCharType="end"/>
          </w:r>
        </w:p>
      </w:tc>
    </w:tr>
  </w:tbl>
  <w:p w14:paraId="6E1831B3" w14:textId="77777777" w:rsidR="003B263F" w:rsidRPr="001F5F0C" w:rsidRDefault="003B263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1823" w14:textId="77777777" w:rsidR="009F6F36" w:rsidRDefault="009F6F36">
      <w:r>
        <w:separator/>
      </w:r>
    </w:p>
  </w:footnote>
  <w:footnote w:type="continuationSeparator" w:id="0">
    <w:p w14:paraId="1879AA4C" w14:textId="77777777" w:rsidR="009F6F36" w:rsidRDefault="009F6F36">
      <w:r>
        <w:continuationSeparator/>
      </w:r>
    </w:p>
  </w:footnote>
  <w:footnote w:type="continuationNotice" w:id="1">
    <w:p w14:paraId="6562BCC0" w14:textId="77777777" w:rsidR="009F6F36" w:rsidRDefault="009F6F3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8E5"/>
    <w:multiLevelType w:val="hybridMultilevel"/>
    <w:tmpl w:val="FD786F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045CA7"/>
    <w:multiLevelType w:val="multilevel"/>
    <w:tmpl w:val="A37A134E"/>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07ED2CE9"/>
    <w:multiLevelType w:val="multilevel"/>
    <w:tmpl w:val="6844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B17F8"/>
    <w:multiLevelType w:val="multilevel"/>
    <w:tmpl w:val="A37A134E"/>
    <w:styleLink w:val="Estilo1"/>
    <w:lvl w:ilvl="0">
      <w:start w:val="4"/>
      <w:numFmt w:val="decimal"/>
      <w:lvlText w:val="%1."/>
      <w:lvlJc w:val="left"/>
      <w:pPr>
        <w:ind w:left="108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938260C"/>
    <w:multiLevelType w:val="multilevel"/>
    <w:tmpl w:val="9E1E76E8"/>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C327181"/>
    <w:multiLevelType w:val="hybridMultilevel"/>
    <w:tmpl w:val="8CB6B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00232E2"/>
    <w:multiLevelType w:val="multilevel"/>
    <w:tmpl w:val="925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970102"/>
    <w:multiLevelType w:val="multilevel"/>
    <w:tmpl w:val="A37A134E"/>
    <w:numStyleLink w:val="Estilo1"/>
  </w:abstractNum>
  <w:abstractNum w:abstractNumId="8" w15:restartNumberingAfterBreak="0">
    <w:nsid w:val="32E5344B"/>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5E7754"/>
    <w:multiLevelType w:val="multilevel"/>
    <w:tmpl w:val="698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7316CE"/>
    <w:multiLevelType w:val="hybridMultilevel"/>
    <w:tmpl w:val="1924FD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0F64D0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B553FE"/>
    <w:multiLevelType w:val="hybridMultilevel"/>
    <w:tmpl w:val="FFFFFFFF"/>
    <w:lvl w:ilvl="0" w:tplc="2022286C">
      <w:start w:val="1"/>
      <w:numFmt w:val="decimal"/>
      <w:lvlText w:val="%1."/>
      <w:lvlJc w:val="left"/>
      <w:pPr>
        <w:ind w:left="720" w:hanging="360"/>
      </w:pPr>
    </w:lvl>
    <w:lvl w:ilvl="1" w:tplc="3D30D7FA">
      <w:start w:val="1"/>
      <w:numFmt w:val="lowerLetter"/>
      <w:lvlText w:val="%2."/>
      <w:lvlJc w:val="left"/>
      <w:pPr>
        <w:ind w:left="1440" w:hanging="360"/>
      </w:pPr>
    </w:lvl>
    <w:lvl w:ilvl="2" w:tplc="267CD17C">
      <w:start w:val="1"/>
      <w:numFmt w:val="lowerRoman"/>
      <w:lvlText w:val="%3."/>
      <w:lvlJc w:val="right"/>
      <w:pPr>
        <w:ind w:left="2160" w:hanging="180"/>
      </w:pPr>
    </w:lvl>
    <w:lvl w:ilvl="3" w:tplc="19D2FDF4">
      <w:start w:val="1"/>
      <w:numFmt w:val="decimal"/>
      <w:lvlText w:val="%4."/>
      <w:lvlJc w:val="left"/>
      <w:pPr>
        <w:ind w:left="2880" w:hanging="360"/>
      </w:pPr>
    </w:lvl>
    <w:lvl w:ilvl="4" w:tplc="FE86DFC4">
      <w:start w:val="1"/>
      <w:numFmt w:val="lowerLetter"/>
      <w:lvlText w:val="%5."/>
      <w:lvlJc w:val="left"/>
      <w:pPr>
        <w:ind w:left="3600" w:hanging="360"/>
      </w:pPr>
    </w:lvl>
    <w:lvl w:ilvl="5" w:tplc="206AF144">
      <w:start w:val="1"/>
      <w:numFmt w:val="lowerRoman"/>
      <w:lvlText w:val="%6."/>
      <w:lvlJc w:val="right"/>
      <w:pPr>
        <w:ind w:left="4320" w:hanging="180"/>
      </w:pPr>
    </w:lvl>
    <w:lvl w:ilvl="6" w:tplc="6A92E79E">
      <w:start w:val="1"/>
      <w:numFmt w:val="decimal"/>
      <w:lvlText w:val="%7."/>
      <w:lvlJc w:val="left"/>
      <w:pPr>
        <w:ind w:left="5040" w:hanging="360"/>
      </w:pPr>
    </w:lvl>
    <w:lvl w:ilvl="7" w:tplc="5FA84412">
      <w:start w:val="1"/>
      <w:numFmt w:val="lowerLetter"/>
      <w:lvlText w:val="%8."/>
      <w:lvlJc w:val="left"/>
      <w:pPr>
        <w:ind w:left="5760" w:hanging="360"/>
      </w:pPr>
    </w:lvl>
    <w:lvl w:ilvl="8" w:tplc="CD246CB6">
      <w:start w:val="1"/>
      <w:numFmt w:val="lowerRoman"/>
      <w:lvlText w:val="%9."/>
      <w:lvlJc w:val="right"/>
      <w:pPr>
        <w:ind w:left="6480" w:hanging="180"/>
      </w:pPr>
    </w:lvl>
  </w:abstractNum>
  <w:abstractNum w:abstractNumId="13" w15:restartNumberingAfterBreak="0">
    <w:nsid w:val="47432200"/>
    <w:multiLevelType w:val="hybridMultilevel"/>
    <w:tmpl w:val="1B8E684A"/>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14" w15:restartNumberingAfterBreak="0">
    <w:nsid w:val="4FB92BAA"/>
    <w:multiLevelType w:val="hybridMultilevel"/>
    <w:tmpl w:val="960257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FDA984D"/>
    <w:multiLevelType w:val="hybridMultilevel"/>
    <w:tmpl w:val="9E86052C"/>
    <w:lvl w:ilvl="0" w:tplc="C8E8099E">
      <w:start w:val="1"/>
      <w:numFmt w:val="bullet"/>
      <w:lvlText w:val=""/>
      <w:lvlJc w:val="left"/>
      <w:pPr>
        <w:ind w:left="720" w:hanging="360"/>
      </w:pPr>
      <w:rPr>
        <w:rFonts w:ascii="Symbol" w:hAnsi="Symbol" w:hint="default"/>
      </w:rPr>
    </w:lvl>
    <w:lvl w:ilvl="1" w:tplc="2B62CE66">
      <w:start w:val="1"/>
      <w:numFmt w:val="bullet"/>
      <w:lvlText w:val=""/>
      <w:lvlJc w:val="left"/>
      <w:pPr>
        <w:ind w:left="1440" w:hanging="360"/>
      </w:pPr>
      <w:rPr>
        <w:rFonts w:ascii="Symbol" w:hAnsi="Symbol" w:hint="default"/>
      </w:rPr>
    </w:lvl>
    <w:lvl w:ilvl="2" w:tplc="C37287A0">
      <w:start w:val="1"/>
      <w:numFmt w:val="bullet"/>
      <w:lvlText w:val=""/>
      <w:lvlJc w:val="left"/>
      <w:pPr>
        <w:ind w:left="2160" w:hanging="360"/>
      </w:pPr>
      <w:rPr>
        <w:rFonts w:ascii="Wingdings" w:hAnsi="Wingdings" w:hint="default"/>
      </w:rPr>
    </w:lvl>
    <w:lvl w:ilvl="3" w:tplc="684A630E">
      <w:start w:val="1"/>
      <w:numFmt w:val="bullet"/>
      <w:lvlText w:val=""/>
      <w:lvlJc w:val="left"/>
      <w:pPr>
        <w:ind w:left="2880" w:hanging="360"/>
      </w:pPr>
      <w:rPr>
        <w:rFonts w:ascii="Symbol" w:hAnsi="Symbol" w:hint="default"/>
      </w:rPr>
    </w:lvl>
    <w:lvl w:ilvl="4" w:tplc="A186FC7A">
      <w:start w:val="1"/>
      <w:numFmt w:val="bullet"/>
      <w:lvlText w:val="o"/>
      <w:lvlJc w:val="left"/>
      <w:pPr>
        <w:ind w:left="3600" w:hanging="360"/>
      </w:pPr>
      <w:rPr>
        <w:rFonts w:ascii="Courier New" w:hAnsi="Courier New" w:hint="default"/>
      </w:rPr>
    </w:lvl>
    <w:lvl w:ilvl="5" w:tplc="78FA9482">
      <w:start w:val="1"/>
      <w:numFmt w:val="bullet"/>
      <w:lvlText w:val=""/>
      <w:lvlJc w:val="left"/>
      <w:pPr>
        <w:ind w:left="4320" w:hanging="360"/>
      </w:pPr>
      <w:rPr>
        <w:rFonts w:ascii="Wingdings" w:hAnsi="Wingdings" w:hint="default"/>
      </w:rPr>
    </w:lvl>
    <w:lvl w:ilvl="6" w:tplc="A6407EEC">
      <w:start w:val="1"/>
      <w:numFmt w:val="bullet"/>
      <w:lvlText w:val=""/>
      <w:lvlJc w:val="left"/>
      <w:pPr>
        <w:ind w:left="5040" w:hanging="360"/>
      </w:pPr>
      <w:rPr>
        <w:rFonts w:ascii="Symbol" w:hAnsi="Symbol" w:hint="default"/>
      </w:rPr>
    </w:lvl>
    <w:lvl w:ilvl="7" w:tplc="BEBCA472">
      <w:start w:val="1"/>
      <w:numFmt w:val="bullet"/>
      <w:lvlText w:val="o"/>
      <w:lvlJc w:val="left"/>
      <w:pPr>
        <w:ind w:left="5760" w:hanging="360"/>
      </w:pPr>
      <w:rPr>
        <w:rFonts w:ascii="Courier New" w:hAnsi="Courier New" w:hint="default"/>
      </w:rPr>
    </w:lvl>
    <w:lvl w:ilvl="8" w:tplc="25220FC2">
      <w:start w:val="1"/>
      <w:numFmt w:val="bullet"/>
      <w:lvlText w:val=""/>
      <w:lvlJc w:val="left"/>
      <w:pPr>
        <w:ind w:left="6480" w:hanging="360"/>
      </w:pPr>
      <w:rPr>
        <w:rFonts w:ascii="Wingdings" w:hAnsi="Wingdings" w:hint="default"/>
      </w:rPr>
    </w:lvl>
  </w:abstractNum>
  <w:abstractNum w:abstractNumId="16"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0270DB6"/>
    <w:multiLevelType w:val="hybridMultilevel"/>
    <w:tmpl w:val="407067F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632A11A3"/>
    <w:multiLevelType w:val="hybridMultilevel"/>
    <w:tmpl w:val="27C41446"/>
    <w:lvl w:ilvl="0" w:tplc="1B54B362">
      <w:start w:val="1"/>
      <w:numFmt w:val="bullet"/>
      <w:lvlText w:val=""/>
      <w:lvlJc w:val="left"/>
      <w:pPr>
        <w:ind w:left="720" w:hanging="360"/>
      </w:pPr>
      <w:rPr>
        <w:rFonts w:ascii="Symbol" w:hAnsi="Symbol" w:hint="default"/>
      </w:rPr>
    </w:lvl>
    <w:lvl w:ilvl="1" w:tplc="6E8E9748">
      <w:start w:val="1"/>
      <w:numFmt w:val="bullet"/>
      <w:lvlText w:val=""/>
      <w:lvlJc w:val="left"/>
      <w:pPr>
        <w:ind w:left="1440" w:hanging="360"/>
      </w:pPr>
      <w:rPr>
        <w:rFonts w:ascii="Symbol" w:hAnsi="Symbol" w:hint="default"/>
      </w:rPr>
    </w:lvl>
    <w:lvl w:ilvl="2" w:tplc="21C263AA">
      <w:start w:val="1"/>
      <w:numFmt w:val="bullet"/>
      <w:lvlText w:val=""/>
      <w:lvlJc w:val="left"/>
      <w:pPr>
        <w:ind w:left="2160" w:hanging="360"/>
      </w:pPr>
      <w:rPr>
        <w:rFonts w:ascii="Wingdings" w:hAnsi="Wingdings" w:hint="default"/>
      </w:rPr>
    </w:lvl>
    <w:lvl w:ilvl="3" w:tplc="0154517C">
      <w:start w:val="1"/>
      <w:numFmt w:val="bullet"/>
      <w:lvlText w:val=""/>
      <w:lvlJc w:val="left"/>
      <w:pPr>
        <w:ind w:left="2880" w:hanging="360"/>
      </w:pPr>
      <w:rPr>
        <w:rFonts w:ascii="Symbol" w:hAnsi="Symbol" w:hint="default"/>
      </w:rPr>
    </w:lvl>
    <w:lvl w:ilvl="4" w:tplc="89DC67AC">
      <w:start w:val="1"/>
      <w:numFmt w:val="bullet"/>
      <w:lvlText w:val="o"/>
      <w:lvlJc w:val="left"/>
      <w:pPr>
        <w:ind w:left="3600" w:hanging="360"/>
      </w:pPr>
      <w:rPr>
        <w:rFonts w:ascii="Courier New" w:hAnsi="Courier New" w:hint="default"/>
      </w:rPr>
    </w:lvl>
    <w:lvl w:ilvl="5" w:tplc="B246DCD0">
      <w:start w:val="1"/>
      <w:numFmt w:val="bullet"/>
      <w:lvlText w:val=""/>
      <w:lvlJc w:val="left"/>
      <w:pPr>
        <w:ind w:left="4320" w:hanging="360"/>
      </w:pPr>
      <w:rPr>
        <w:rFonts w:ascii="Wingdings" w:hAnsi="Wingdings" w:hint="default"/>
      </w:rPr>
    </w:lvl>
    <w:lvl w:ilvl="6" w:tplc="C91E26EE">
      <w:start w:val="1"/>
      <w:numFmt w:val="bullet"/>
      <w:lvlText w:val=""/>
      <w:lvlJc w:val="left"/>
      <w:pPr>
        <w:ind w:left="5040" w:hanging="360"/>
      </w:pPr>
      <w:rPr>
        <w:rFonts w:ascii="Symbol" w:hAnsi="Symbol" w:hint="default"/>
      </w:rPr>
    </w:lvl>
    <w:lvl w:ilvl="7" w:tplc="03B8EB06">
      <w:start w:val="1"/>
      <w:numFmt w:val="bullet"/>
      <w:lvlText w:val="o"/>
      <w:lvlJc w:val="left"/>
      <w:pPr>
        <w:ind w:left="5760" w:hanging="360"/>
      </w:pPr>
      <w:rPr>
        <w:rFonts w:ascii="Courier New" w:hAnsi="Courier New" w:hint="default"/>
      </w:rPr>
    </w:lvl>
    <w:lvl w:ilvl="8" w:tplc="F9106326">
      <w:start w:val="1"/>
      <w:numFmt w:val="bullet"/>
      <w:lvlText w:val=""/>
      <w:lvlJc w:val="left"/>
      <w:pPr>
        <w:ind w:left="6480" w:hanging="360"/>
      </w:pPr>
      <w:rPr>
        <w:rFonts w:ascii="Wingdings" w:hAnsi="Wingdings" w:hint="default"/>
      </w:rPr>
    </w:lvl>
  </w:abstractNum>
  <w:abstractNum w:abstractNumId="19" w15:restartNumberingAfterBreak="0">
    <w:nsid w:val="643049E1"/>
    <w:multiLevelType w:val="multilevel"/>
    <w:tmpl w:val="A70AA0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8D99002"/>
    <w:multiLevelType w:val="hybridMultilevel"/>
    <w:tmpl w:val="FEF0F08A"/>
    <w:lvl w:ilvl="0" w:tplc="676876F4">
      <w:start w:val="1"/>
      <w:numFmt w:val="bullet"/>
      <w:lvlText w:val=""/>
      <w:lvlJc w:val="left"/>
      <w:pPr>
        <w:ind w:left="720" w:hanging="360"/>
      </w:pPr>
      <w:rPr>
        <w:rFonts w:ascii="Symbol" w:hAnsi="Symbol" w:hint="default"/>
      </w:rPr>
    </w:lvl>
    <w:lvl w:ilvl="1" w:tplc="EF96E6AC">
      <w:start w:val="1"/>
      <w:numFmt w:val="bullet"/>
      <w:lvlText w:val=""/>
      <w:lvlJc w:val="left"/>
      <w:pPr>
        <w:ind w:left="1440" w:hanging="360"/>
      </w:pPr>
      <w:rPr>
        <w:rFonts w:ascii="Symbol" w:hAnsi="Symbol" w:hint="default"/>
      </w:rPr>
    </w:lvl>
    <w:lvl w:ilvl="2" w:tplc="E878E748">
      <w:start w:val="1"/>
      <w:numFmt w:val="bullet"/>
      <w:lvlText w:val=""/>
      <w:lvlJc w:val="left"/>
      <w:pPr>
        <w:ind w:left="2160" w:hanging="360"/>
      </w:pPr>
      <w:rPr>
        <w:rFonts w:ascii="Wingdings" w:hAnsi="Wingdings" w:hint="default"/>
      </w:rPr>
    </w:lvl>
    <w:lvl w:ilvl="3" w:tplc="53C2A746">
      <w:start w:val="1"/>
      <w:numFmt w:val="bullet"/>
      <w:lvlText w:val=""/>
      <w:lvlJc w:val="left"/>
      <w:pPr>
        <w:ind w:left="2880" w:hanging="360"/>
      </w:pPr>
      <w:rPr>
        <w:rFonts w:ascii="Symbol" w:hAnsi="Symbol" w:hint="default"/>
      </w:rPr>
    </w:lvl>
    <w:lvl w:ilvl="4" w:tplc="A72A948E">
      <w:start w:val="1"/>
      <w:numFmt w:val="bullet"/>
      <w:lvlText w:val="o"/>
      <w:lvlJc w:val="left"/>
      <w:pPr>
        <w:ind w:left="3600" w:hanging="360"/>
      </w:pPr>
      <w:rPr>
        <w:rFonts w:ascii="Courier New" w:hAnsi="Courier New" w:hint="default"/>
      </w:rPr>
    </w:lvl>
    <w:lvl w:ilvl="5" w:tplc="A698BDE0">
      <w:start w:val="1"/>
      <w:numFmt w:val="bullet"/>
      <w:lvlText w:val=""/>
      <w:lvlJc w:val="left"/>
      <w:pPr>
        <w:ind w:left="4320" w:hanging="360"/>
      </w:pPr>
      <w:rPr>
        <w:rFonts w:ascii="Wingdings" w:hAnsi="Wingdings" w:hint="default"/>
      </w:rPr>
    </w:lvl>
    <w:lvl w:ilvl="6" w:tplc="E01E7B30">
      <w:start w:val="1"/>
      <w:numFmt w:val="bullet"/>
      <w:lvlText w:val=""/>
      <w:lvlJc w:val="left"/>
      <w:pPr>
        <w:ind w:left="5040" w:hanging="360"/>
      </w:pPr>
      <w:rPr>
        <w:rFonts w:ascii="Symbol" w:hAnsi="Symbol" w:hint="default"/>
      </w:rPr>
    </w:lvl>
    <w:lvl w:ilvl="7" w:tplc="60A40402">
      <w:start w:val="1"/>
      <w:numFmt w:val="bullet"/>
      <w:lvlText w:val="o"/>
      <w:lvlJc w:val="left"/>
      <w:pPr>
        <w:ind w:left="5760" w:hanging="360"/>
      </w:pPr>
      <w:rPr>
        <w:rFonts w:ascii="Courier New" w:hAnsi="Courier New" w:hint="default"/>
      </w:rPr>
    </w:lvl>
    <w:lvl w:ilvl="8" w:tplc="0B2E45B4">
      <w:start w:val="1"/>
      <w:numFmt w:val="bullet"/>
      <w:lvlText w:val=""/>
      <w:lvlJc w:val="left"/>
      <w:pPr>
        <w:ind w:left="6480" w:hanging="360"/>
      </w:pPr>
      <w:rPr>
        <w:rFonts w:ascii="Wingdings" w:hAnsi="Wingdings" w:hint="default"/>
      </w:rPr>
    </w:lvl>
  </w:abstractNum>
  <w:abstractNum w:abstractNumId="21" w15:restartNumberingAfterBreak="0">
    <w:nsid w:val="6D5535FB"/>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486E4A"/>
    <w:multiLevelType w:val="hybridMultilevel"/>
    <w:tmpl w:val="23E45B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5340AC8"/>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50CF64"/>
    <w:multiLevelType w:val="multilevel"/>
    <w:tmpl w:val="3140F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8971A31"/>
    <w:multiLevelType w:val="hybridMultilevel"/>
    <w:tmpl w:val="092E67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8A35A9A"/>
    <w:multiLevelType w:val="multilevel"/>
    <w:tmpl w:val="A37A134E"/>
    <w:lvl w:ilvl="0">
      <w:start w:val="2"/>
      <w:numFmt w:val="decimal"/>
      <w:lvlText w:val="%1."/>
      <w:lvlJc w:val="left"/>
      <w:pPr>
        <w:ind w:left="1080"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7F8F5919"/>
    <w:multiLevelType w:val="hybridMultilevel"/>
    <w:tmpl w:val="3F6A39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615751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092489">
    <w:abstractNumId w:val="19"/>
  </w:num>
  <w:num w:numId="3" w16cid:durableId="219904805">
    <w:abstractNumId w:val="4"/>
  </w:num>
  <w:num w:numId="4" w16cid:durableId="1187213843">
    <w:abstractNumId w:val="26"/>
  </w:num>
  <w:num w:numId="5" w16cid:durableId="827477402">
    <w:abstractNumId w:val="1"/>
  </w:num>
  <w:num w:numId="6" w16cid:durableId="1298561187">
    <w:abstractNumId w:val="13"/>
  </w:num>
  <w:num w:numId="7" w16cid:durableId="1490638927">
    <w:abstractNumId w:val="12"/>
  </w:num>
  <w:num w:numId="8" w16cid:durableId="988050102">
    <w:abstractNumId w:val="25"/>
  </w:num>
  <w:num w:numId="9" w16cid:durableId="1439762704">
    <w:abstractNumId w:val="17"/>
  </w:num>
  <w:num w:numId="10" w16cid:durableId="16782039">
    <w:abstractNumId w:val="0"/>
  </w:num>
  <w:num w:numId="11" w16cid:durableId="1619750413">
    <w:abstractNumId w:val="6"/>
  </w:num>
  <w:num w:numId="12" w16cid:durableId="1351104554">
    <w:abstractNumId w:val="9"/>
  </w:num>
  <w:num w:numId="13" w16cid:durableId="684749034">
    <w:abstractNumId w:val="27"/>
  </w:num>
  <w:num w:numId="14" w16cid:durableId="1820490605">
    <w:abstractNumId w:val="15"/>
  </w:num>
  <w:num w:numId="15" w16cid:durableId="1346328341">
    <w:abstractNumId w:val="20"/>
  </w:num>
  <w:num w:numId="16" w16cid:durableId="94979663">
    <w:abstractNumId w:val="24"/>
  </w:num>
  <w:num w:numId="17" w16cid:durableId="364604563">
    <w:abstractNumId w:val="18"/>
  </w:num>
  <w:num w:numId="18" w16cid:durableId="268860323">
    <w:abstractNumId w:val="5"/>
  </w:num>
  <w:num w:numId="19" w16cid:durableId="1366177518">
    <w:abstractNumId w:val="2"/>
  </w:num>
  <w:num w:numId="20" w16cid:durableId="1759787561">
    <w:abstractNumId w:val="22"/>
  </w:num>
  <w:num w:numId="21" w16cid:durableId="654838766">
    <w:abstractNumId w:val="14"/>
  </w:num>
  <w:num w:numId="22" w16cid:durableId="107622274">
    <w:abstractNumId w:val="10"/>
  </w:num>
  <w:num w:numId="23" w16cid:durableId="1271429765">
    <w:abstractNumId w:val="3"/>
  </w:num>
  <w:num w:numId="24" w16cid:durableId="1831483646">
    <w:abstractNumId w:val="7"/>
  </w:num>
  <w:num w:numId="25" w16cid:durableId="270553624">
    <w:abstractNumId w:val="11"/>
  </w:num>
  <w:num w:numId="26" w16cid:durableId="1396271345">
    <w:abstractNumId w:val="21"/>
  </w:num>
  <w:num w:numId="27" w16cid:durableId="2128693726">
    <w:abstractNumId w:val="23"/>
  </w:num>
  <w:num w:numId="28" w16cid:durableId="193123513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403"/>
    <w:rsid w:val="00000361"/>
    <w:rsid w:val="00000BAD"/>
    <w:rsid w:val="00001759"/>
    <w:rsid w:val="00001B91"/>
    <w:rsid w:val="00001ECD"/>
    <w:rsid w:val="000027A9"/>
    <w:rsid w:val="00002DB0"/>
    <w:rsid w:val="0000366E"/>
    <w:rsid w:val="000051D0"/>
    <w:rsid w:val="00005648"/>
    <w:rsid w:val="00006317"/>
    <w:rsid w:val="000065E2"/>
    <w:rsid w:val="00007F60"/>
    <w:rsid w:val="000116B7"/>
    <w:rsid w:val="0001194D"/>
    <w:rsid w:val="00011BA4"/>
    <w:rsid w:val="00013657"/>
    <w:rsid w:val="0001382F"/>
    <w:rsid w:val="00013FB3"/>
    <w:rsid w:val="00014511"/>
    <w:rsid w:val="00015507"/>
    <w:rsid w:val="000158F3"/>
    <w:rsid w:val="000162CE"/>
    <w:rsid w:val="0002060F"/>
    <w:rsid w:val="00020660"/>
    <w:rsid w:val="00020F62"/>
    <w:rsid w:val="000217BC"/>
    <w:rsid w:val="00021A35"/>
    <w:rsid w:val="000226E8"/>
    <w:rsid w:val="00022C06"/>
    <w:rsid w:val="000234B3"/>
    <w:rsid w:val="00024000"/>
    <w:rsid w:val="00024815"/>
    <w:rsid w:val="0002487E"/>
    <w:rsid w:val="00024AB6"/>
    <w:rsid w:val="00024F46"/>
    <w:rsid w:val="00025521"/>
    <w:rsid w:val="000258E3"/>
    <w:rsid w:val="000259CD"/>
    <w:rsid w:val="00025FF0"/>
    <w:rsid w:val="0002649A"/>
    <w:rsid w:val="0002657B"/>
    <w:rsid w:val="00026DA8"/>
    <w:rsid w:val="00027F98"/>
    <w:rsid w:val="000300F1"/>
    <w:rsid w:val="0003041C"/>
    <w:rsid w:val="000307DA"/>
    <w:rsid w:val="000308C2"/>
    <w:rsid w:val="000308DE"/>
    <w:rsid w:val="00030964"/>
    <w:rsid w:val="0003116A"/>
    <w:rsid w:val="00032668"/>
    <w:rsid w:val="00032A40"/>
    <w:rsid w:val="00032B88"/>
    <w:rsid w:val="000335CE"/>
    <w:rsid w:val="00034306"/>
    <w:rsid w:val="00035106"/>
    <w:rsid w:val="0003532D"/>
    <w:rsid w:val="00035983"/>
    <w:rsid w:val="00035B1F"/>
    <w:rsid w:val="0003607A"/>
    <w:rsid w:val="0004102D"/>
    <w:rsid w:val="000416FF"/>
    <w:rsid w:val="0004224E"/>
    <w:rsid w:val="0004282D"/>
    <w:rsid w:val="00043B24"/>
    <w:rsid w:val="000450CD"/>
    <w:rsid w:val="00045108"/>
    <w:rsid w:val="000451B9"/>
    <w:rsid w:val="000451BF"/>
    <w:rsid w:val="00045B51"/>
    <w:rsid w:val="00047C6E"/>
    <w:rsid w:val="000500A1"/>
    <w:rsid w:val="00050310"/>
    <w:rsid w:val="00050A44"/>
    <w:rsid w:val="0005377D"/>
    <w:rsid w:val="00053B7C"/>
    <w:rsid w:val="00053DE1"/>
    <w:rsid w:val="00054142"/>
    <w:rsid w:val="00054159"/>
    <w:rsid w:val="00054D69"/>
    <w:rsid w:val="0005512A"/>
    <w:rsid w:val="00055198"/>
    <w:rsid w:val="0005542B"/>
    <w:rsid w:val="00055A77"/>
    <w:rsid w:val="00055C68"/>
    <w:rsid w:val="00055E9B"/>
    <w:rsid w:val="0005620D"/>
    <w:rsid w:val="00056500"/>
    <w:rsid w:val="00056512"/>
    <w:rsid w:val="0005694F"/>
    <w:rsid w:val="00057C1F"/>
    <w:rsid w:val="000605CD"/>
    <w:rsid w:val="000612CA"/>
    <w:rsid w:val="000613F7"/>
    <w:rsid w:val="00061C89"/>
    <w:rsid w:val="0006260A"/>
    <w:rsid w:val="00062B47"/>
    <w:rsid w:val="000639CB"/>
    <w:rsid w:val="00063ABC"/>
    <w:rsid w:val="00063FFB"/>
    <w:rsid w:val="000652F7"/>
    <w:rsid w:val="00065C70"/>
    <w:rsid w:val="00066428"/>
    <w:rsid w:val="00066734"/>
    <w:rsid w:val="000668EC"/>
    <w:rsid w:val="00066C91"/>
    <w:rsid w:val="000676A6"/>
    <w:rsid w:val="00067F61"/>
    <w:rsid w:val="00070286"/>
    <w:rsid w:val="000705BD"/>
    <w:rsid w:val="00070D50"/>
    <w:rsid w:val="0007135E"/>
    <w:rsid w:val="0007293F"/>
    <w:rsid w:val="000729E3"/>
    <w:rsid w:val="00072F4F"/>
    <w:rsid w:val="00073F41"/>
    <w:rsid w:val="00074947"/>
    <w:rsid w:val="00074B2A"/>
    <w:rsid w:val="00075312"/>
    <w:rsid w:val="00075E4E"/>
    <w:rsid w:val="00075FB0"/>
    <w:rsid w:val="00076239"/>
    <w:rsid w:val="0007770A"/>
    <w:rsid w:val="00080305"/>
    <w:rsid w:val="00080D07"/>
    <w:rsid w:val="00081F3B"/>
    <w:rsid w:val="0008351F"/>
    <w:rsid w:val="00083BCC"/>
    <w:rsid w:val="00083C5B"/>
    <w:rsid w:val="000840D4"/>
    <w:rsid w:val="0008532F"/>
    <w:rsid w:val="00085F54"/>
    <w:rsid w:val="00090DCB"/>
    <w:rsid w:val="00090F47"/>
    <w:rsid w:val="0009115D"/>
    <w:rsid w:val="000916D2"/>
    <w:rsid w:val="00091AA0"/>
    <w:rsid w:val="00091BE4"/>
    <w:rsid w:val="00091CFD"/>
    <w:rsid w:val="0009205B"/>
    <w:rsid w:val="00092507"/>
    <w:rsid w:val="000926D6"/>
    <w:rsid w:val="00092B4C"/>
    <w:rsid w:val="00092E93"/>
    <w:rsid w:val="00094355"/>
    <w:rsid w:val="000946AB"/>
    <w:rsid w:val="0009475A"/>
    <w:rsid w:val="00094A3A"/>
    <w:rsid w:val="00094CA0"/>
    <w:rsid w:val="00095A1B"/>
    <w:rsid w:val="00095DCA"/>
    <w:rsid w:val="0009635B"/>
    <w:rsid w:val="0009665C"/>
    <w:rsid w:val="00096D76"/>
    <w:rsid w:val="000975EE"/>
    <w:rsid w:val="000979A1"/>
    <w:rsid w:val="00097C7B"/>
    <w:rsid w:val="000A034B"/>
    <w:rsid w:val="000A12DC"/>
    <w:rsid w:val="000A13F3"/>
    <w:rsid w:val="000A165D"/>
    <w:rsid w:val="000A1E3A"/>
    <w:rsid w:val="000A2D76"/>
    <w:rsid w:val="000A2DE4"/>
    <w:rsid w:val="000A3385"/>
    <w:rsid w:val="000A354D"/>
    <w:rsid w:val="000A376D"/>
    <w:rsid w:val="000A4D53"/>
    <w:rsid w:val="000A50CC"/>
    <w:rsid w:val="000A5364"/>
    <w:rsid w:val="000A598D"/>
    <w:rsid w:val="000A60EE"/>
    <w:rsid w:val="000A6400"/>
    <w:rsid w:val="000A66D4"/>
    <w:rsid w:val="000A7161"/>
    <w:rsid w:val="000A7724"/>
    <w:rsid w:val="000A781D"/>
    <w:rsid w:val="000B0059"/>
    <w:rsid w:val="000B0690"/>
    <w:rsid w:val="000B0CB2"/>
    <w:rsid w:val="000B0EAA"/>
    <w:rsid w:val="000B1259"/>
    <w:rsid w:val="000B16A1"/>
    <w:rsid w:val="000B16BF"/>
    <w:rsid w:val="000B1862"/>
    <w:rsid w:val="000B2072"/>
    <w:rsid w:val="000B209E"/>
    <w:rsid w:val="000B22A5"/>
    <w:rsid w:val="000B39FC"/>
    <w:rsid w:val="000B5080"/>
    <w:rsid w:val="000B6FA1"/>
    <w:rsid w:val="000B7277"/>
    <w:rsid w:val="000B7772"/>
    <w:rsid w:val="000C0767"/>
    <w:rsid w:val="000C1011"/>
    <w:rsid w:val="000C1AFE"/>
    <w:rsid w:val="000C1B84"/>
    <w:rsid w:val="000C3725"/>
    <w:rsid w:val="000C37DB"/>
    <w:rsid w:val="000C42F0"/>
    <w:rsid w:val="000C4A82"/>
    <w:rsid w:val="000C4AF9"/>
    <w:rsid w:val="000C5439"/>
    <w:rsid w:val="000C58CA"/>
    <w:rsid w:val="000C5EBF"/>
    <w:rsid w:val="000C63F6"/>
    <w:rsid w:val="000C68A9"/>
    <w:rsid w:val="000C6E2E"/>
    <w:rsid w:val="000C6F78"/>
    <w:rsid w:val="000C71C8"/>
    <w:rsid w:val="000C7286"/>
    <w:rsid w:val="000C73A0"/>
    <w:rsid w:val="000C7BDB"/>
    <w:rsid w:val="000C7D6C"/>
    <w:rsid w:val="000C7F53"/>
    <w:rsid w:val="000CD7A8"/>
    <w:rsid w:val="000D005B"/>
    <w:rsid w:val="000D17FE"/>
    <w:rsid w:val="000D1887"/>
    <w:rsid w:val="000D1E92"/>
    <w:rsid w:val="000D1FE4"/>
    <w:rsid w:val="000D2868"/>
    <w:rsid w:val="000D291D"/>
    <w:rsid w:val="000D2D11"/>
    <w:rsid w:val="000D34B8"/>
    <w:rsid w:val="000D3B2C"/>
    <w:rsid w:val="000D40F5"/>
    <w:rsid w:val="000D4B4F"/>
    <w:rsid w:val="000D618C"/>
    <w:rsid w:val="000D6D8D"/>
    <w:rsid w:val="000D6DF2"/>
    <w:rsid w:val="000E0C6B"/>
    <w:rsid w:val="000E162B"/>
    <w:rsid w:val="000E1887"/>
    <w:rsid w:val="000E2556"/>
    <w:rsid w:val="000E3858"/>
    <w:rsid w:val="000E3EB0"/>
    <w:rsid w:val="000E5208"/>
    <w:rsid w:val="000E5402"/>
    <w:rsid w:val="000E55CE"/>
    <w:rsid w:val="000E5889"/>
    <w:rsid w:val="000E5EE7"/>
    <w:rsid w:val="000E6830"/>
    <w:rsid w:val="000E6EE3"/>
    <w:rsid w:val="000E7402"/>
    <w:rsid w:val="000E7B2F"/>
    <w:rsid w:val="000E7D8A"/>
    <w:rsid w:val="000F12CB"/>
    <w:rsid w:val="000F16D3"/>
    <w:rsid w:val="000F1802"/>
    <w:rsid w:val="000F1873"/>
    <w:rsid w:val="000F2878"/>
    <w:rsid w:val="000F2946"/>
    <w:rsid w:val="000F2947"/>
    <w:rsid w:val="000F3C79"/>
    <w:rsid w:val="000F3CD8"/>
    <w:rsid w:val="000F4120"/>
    <w:rsid w:val="000F5025"/>
    <w:rsid w:val="000F5645"/>
    <w:rsid w:val="000F5865"/>
    <w:rsid w:val="000F65F7"/>
    <w:rsid w:val="000F6726"/>
    <w:rsid w:val="000F6830"/>
    <w:rsid w:val="000F7ACD"/>
    <w:rsid w:val="0010033C"/>
    <w:rsid w:val="0010086D"/>
    <w:rsid w:val="001013CF"/>
    <w:rsid w:val="00101CC5"/>
    <w:rsid w:val="0010231B"/>
    <w:rsid w:val="00102566"/>
    <w:rsid w:val="00102D03"/>
    <w:rsid w:val="001032EB"/>
    <w:rsid w:val="00103AC3"/>
    <w:rsid w:val="00104161"/>
    <w:rsid w:val="0010456C"/>
    <w:rsid w:val="00105BA4"/>
    <w:rsid w:val="00106610"/>
    <w:rsid w:val="001076AF"/>
    <w:rsid w:val="0010773C"/>
    <w:rsid w:val="00107ED8"/>
    <w:rsid w:val="00110289"/>
    <w:rsid w:val="00110907"/>
    <w:rsid w:val="00110E6E"/>
    <w:rsid w:val="0011270D"/>
    <w:rsid w:val="001127EE"/>
    <w:rsid w:val="00114A4E"/>
    <w:rsid w:val="00115182"/>
    <w:rsid w:val="00115718"/>
    <w:rsid w:val="00115BE4"/>
    <w:rsid w:val="001160D7"/>
    <w:rsid w:val="001163B2"/>
    <w:rsid w:val="00116638"/>
    <w:rsid w:val="00116D52"/>
    <w:rsid w:val="00116E63"/>
    <w:rsid w:val="0011708D"/>
    <w:rsid w:val="00117650"/>
    <w:rsid w:val="00120736"/>
    <w:rsid w:val="0012154D"/>
    <w:rsid w:val="00121FDB"/>
    <w:rsid w:val="00122EF4"/>
    <w:rsid w:val="001234FC"/>
    <w:rsid w:val="001246D4"/>
    <w:rsid w:val="0012474E"/>
    <w:rsid w:val="00124D4A"/>
    <w:rsid w:val="0012502A"/>
    <w:rsid w:val="0012546E"/>
    <w:rsid w:val="00125F42"/>
    <w:rsid w:val="00126027"/>
    <w:rsid w:val="0012625F"/>
    <w:rsid w:val="00126649"/>
    <w:rsid w:val="00126790"/>
    <w:rsid w:val="001268C6"/>
    <w:rsid w:val="00126A04"/>
    <w:rsid w:val="00126F25"/>
    <w:rsid w:val="00127C33"/>
    <w:rsid w:val="001302BE"/>
    <w:rsid w:val="00130320"/>
    <w:rsid w:val="00130A3B"/>
    <w:rsid w:val="00130C3C"/>
    <w:rsid w:val="00130E99"/>
    <w:rsid w:val="00131142"/>
    <w:rsid w:val="0013121D"/>
    <w:rsid w:val="001317BE"/>
    <w:rsid w:val="001318C1"/>
    <w:rsid w:val="00132C83"/>
    <w:rsid w:val="00132D69"/>
    <w:rsid w:val="00133A14"/>
    <w:rsid w:val="001340DB"/>
    <w:rsid w:val="001346AE"/>
    <w:rsid w:val="00134D74"/>
    <w:rsid w:val="00134DC4"/>
    <w:rsid w:val="00134FC4"/>
    <w:rsid w:val="001352A5"/>
    <w:rsid w:val="00135B18"/>
    <w:rsid w:val="00135D0C"/>
    <w:rsid w:val="0013643E"/>
    <w:rsid w:val="00136732"/>
    <w:rsid w:val="00136AAD"/>
    <w:rsid w:val="00136F27"/>
    <w:rsid w:val="001371D9"/>
    <w:rsid w:val="001404F0"/>
    <w:rsid w:val="00140902"/>
    <w:rsid w:val="00140E46"/>
    <w:rsid w:val="0014109B"/>
    <w:rsid w:val="0014112A"/>
    <w:rsid w:val="001411C1"/>
    <w:rsid w:val="00141404"/>
    <w:rsid w:val="00141447"/>
    <w:rsid w:val="0014179A"/>
    <w:rsid w:val="001418CA"/>
    <w:rsid w:val="00141B8E"/>
    <w:rsid w:val="001429E1"/>
    <w:rsid w:val="00142AE5"/>
    <w:rsid w:val="00142D2D"/>
    <w:rsid w:val="001432FC"/>
    <w:rsid w:val="00143651"/>
    <w:rsid w:val="0014368F"/>
    <w:rsid w:val="00143978"/>
    <w:rsid w:val="0014498A"/>
    <w:rsid w:val="001455F0"/>
    <w:rsid w:val="001456C1"/>
    <w:rsid w:val="001457DF"/>
    <w:rsid w:val="00145C51"/>
    <w:rsid w:val="00147C48"/>
    <w:rsid w:val="00147C8A"/>
    <w:rsid w:val="00150C56"/>
    <w:rsid w:val="00150D1B"/>
    <w:rsid w:val="00151B45"/>
    <w:rsid w:val="001521EE"/>
    <w:rsid w:val="001523CF"/>
    <w:rsid w:val="00152A2C"/>
    <w:rsid w:val="00152C6E"/>
    <w:rsid w:val="0015329A"/>
    <w:rsid w:val="00153B2F"/>
    <w:rsid w:val="00154371"/>
    <w:rsid w:val="001551D0"/>
    <w:rsid w:val="00155863"/>
    <w:rsid w:val="00155C20"/>
    <w:rsid w:val="00155C28"/>
    <w:rsid w:val="001561A9"/>
    <w:rsid w:val="0015670E"/>
    <w:rsid w:val="00157E29"/>
    <w:rsid w:val="00160990"/>
    <w:rsid w:val="00160BB4"/>
    <w:rsid w:val="00161C00"/>
    <w:rsid w:val="00161C83"/>
    <w:rsid w:val="00162734"/>
    <w:rsid w:val="00163414"/>
    <w:rsid w:val="00163BFA"/>
    <w:rsid w:val="00164003"/>
    <w:rsid w:val="00164211"/>
    <w:rsid w:val="00164787"/>
    <w:rsid w:val="001648A9"/>
    <w:rsid w:val="00164E10"/>
    <w:rsid w:val="001658F4"/>
    <w:rsid w:val="00166D23"/>
    <w:rsid w:val="00170343"/>
    <w:rsid w:val="00170466"/>
    <w:rsid w:val="00170745"/>
    <w:rsid w:val="00171710"/>
    <w:rsid w:val="00171A9E"/>
    <w:rsid w:val="00172633"/>
    <w:rsid w:val="00172C10"/>
    <w:rsid w:val="00172D53"/>
    <w:rsid w:val="0017397B"/>
    <w:rsid w:val="0017407B"/>
    <w:rsid w:val="00174599"/>
    <w:rsid w:val="001746FF"/>
    <w:rsid w:val="00174C5F"/>
    <w:rsid w:val="00174D90"/>
    <w:rsid w:val="00175395"/>
    <w:rsid w:val="0017598B"/>
    <w:rsid w:val="00175AB7"/>
    <w:rsid w:val="001763FC"/>
    <w:rsid w:val="0017646C"/>
    <w:rsid w:val="0017706B"/>
    <w:rsid w:val="00177888"/>
    <w:rsid w:val="00180227"/>
    <w:rsid w:val="00180E14"/>
    <w:rsid w:val="00181066"/>
    <w:rsid w:val="00181A18"/>
    <w:rsid w:val="00181A62"/>
    <w:rsid w:val="0018206D"/>
    <w:rsid w:val="00182505"/>
    <w:rsid w:val="0018269E"/>
    <w:rsid w:val="00182702"/>
    <w:rsid w:val="00182959"/>
    <w:rsid w:val="0018317C"/>
    <w:rsid w:val="00183226"/>
    <w:rsid w:val="001840B2"/>
    <w:rsid w:val="0018443E"/>
    <w:rsid w:val="00184E3F"/>
    <w:rsid w:val="00185100"/>
    <w:rsid w:val="00185521"/>
    <w:rsid w:val="0018591B"/>
    <w:rsid w:val="0018639E"/>
    <w:rsid w:val="00190AC6"/>
    <w:rsid w:val="00191EAF"/>
    <w:rsid w:val="001924F1"/>
    <w:rsid w:val="00192731"/>
    <w:rsid w:val="00192B90"/>
    <w:rsid w:val="00192DA2"/>
    <w:rsid w:val="00193A44"/>
    <w:rsid w:val="00193D0F"/>
    <w:rsid w:val="001944DA"/>
    <w:rsid w:val="0019469E"/>
    <w:rsid w:val="00194F3E"/>
    <w:rsid w:val="00194FF9"/>
    <w:rsid w:val="00195348"/>
    <w:rsid w:val="00195B32"/>
    <w:rsid w:val="00195D89"/>
    <w:rsid w:val="00196A8A"/>
    <w:rsid w:val="00196CE3"/>
    <w:rsid w:val="00196DFE"/>
    <w:rsid w:val="001972A4"/>
    <w:rsid w:val="001975B8"/>
    <w:rsid w:val="00197728"/>
    <w:rsid w:val="001A1100"/>
    <w:rsid w:val="001A1279"/>
    <w:rsid w:val="001A13E9"/>
    <w:rsid w:val="001A1A12"/>
    <w:rsid w:val="001A211E"/>
    <w:rsid w:val="001A3098"/>
    <w:rsid w:val="001A30C0"/>
    <w:rsid w:val="001A3A63"/>
    <w:rsid w:val="001A41BB"/>
    <w:rsid w:val="001A423B"/>
    <w:rsid w:val="001A4337"/>
    <w:rsid w:val="001A4BF8"/>
    <w:rsid w:val="001A52A7"/>
    <w:rsid w:val="001A5921"/>
    <w:rsid w:val="001A5D71"/>
    <w:rsid w:val="001A614D"/>
    <w:rsid w:val="001A71FB"/>
    <w:rsid w:val="001A76F4"/>
    <w:rsid w:val="001B0116"/>
    <w:rsid w:val="001B022A"/>
    <w:rsid w:val="001B06AC"/>
    <w:rsid w:val="001B0BEC"/>
    <w:rsid w:val="001B1228"/>
    <w:rsid w:val="001B1799"/>
    <w:rsid w:val="001B1982"/>
    <w:rsid w:val="001B30F3"/>
    <w:rsid w:val="001B3D4B"/>
    <w:rsid w:val="001B402E"/>
    <w:rsid w:val="001B473D"/>
    <w:rsid w:val="001B4B34"/>
    <w:rsid w:val="001B5300"/>
    <w:rsid w:val="001B5C79"/>
    <w:rsid w:val="001B5DB4"/>
    <w:rsid w:val="001B63B5"/>
    <w:rsid w:val="001B64BB"/>
    <w:rsid w:val="001B668B"/>
    <w:rsid w:val="001B67F6"/>
    <w:rsid w:val="001B72F1"/>
    <w:rsid w:val="001B7867"/>
    <w:rsid w:val="001B7E4F"/>
    <w:rsid w:val="001C00CC"/>
    <w:rsid w:val="001C00D0"/>
    <w:rsid w:val="001C02A1"/>
    <w:rsid w:val="001C030F"/>
    <w:rsid w:val="001C0DCE"/>
    <w:rsid w:val="001C11FE"/>
    <w:rsid w:val="001C14F5"/>
    <w:rsid w:val="001C2296"/>
    <w:rsid w:val="001C2774"/>
    <w:rsid w:val="001C2959"/>
    <w:rsid w:val="001C2978"/>
    <w:rsid w:val="001C32D3"/>
    <w:rsid w:val="001C47AF"/>
    <w:rsid w:val="001C4CDD"/>
    <w:rsid w:val="001C4DF4"/>
    <w:rsid w:val="001C4F36"/>
    <w:rsid w:val="001C5550"/>
    <w:rsid w:val="001C6138"/>
    <w:rsid w:val="001C69D7"/>
    <w:rsid w:val="001C6C47"/>
    <w:rsid w:val="001C7181"/>
    <w:rsid w:val="001C725F"/>
    <w:rsid w:val="001C796B"/>
    <w:rsid w:val="001D096D"/>
    <w:rsid w:val="001D0A4D"/>
    <w:rsid w:val="001D0EFD"/>
    <w:rsid w:val="001D1B82"/>
    <w:rsid w:val="001D227A"/>
    <w:rsid w:val="001D252A"/>
    <w:rsid w:val="001D35D9"/>
    <w:rsid w:val="001D37D5"/>
    <w:rsid w:val="001D575B"/>
    <w:rsid w:val="001D5C04"/>
    <w:rsid w:val="001D5E7D"/>
    <w:rsid w:val="001D6191"/>
    <w:rsid w:val="001D7144"/>
    <w:rsid w:val="001D7CD4"/>
    <w:rsid w:val="001E0A2C"/>
    <w:rsid w:val="001E0C51"/>
    <w:rsid w:val="001E0D64"/>
    <w:rsid w:val="001E1403"/>
    <w:rsid w:val="001E1CF6"/>
    <w:rsid w:val="001E2D6E"/>
    <w:rsid w:val="001E3376"/>
    <w:rsid w:val="001E3B94"/>
    <w:rsid w:val="001E4B7F"/>
    <w:rsid w:val="001E4F31"/>
    <w:rsid w:val="001E5027"/>
    <w:rsid w:val="001E5FA1"/>
    <w:rsid w:val="001E658F"/>
    <w:rsid w:val="001E65B1"/>
    <w:rsid w:val="001E754A"/>
    <w:rsid w:val="001E7841"/>
    <w:rsid w:val="001E7EE5"/>
    <w:rsid w:val="001F12BA"/>
    <w:rsid w:val="001F178F"/>
    <w:rsid w:val="001F1A20"/>
    <w:rsid w:val="001F1B2A"/>
    <w:rsid w:val="001F1F1D"/>
    <w:rsid w:val="001F1F3C"/>
    <w:rsid w:val="001F23F9"/>
    <w:rsid w:val="001F2610"/>
    <w:rsid w:val="001F421B"/>
    <w:rsid w:val="001F48B2"/>
    <w:rsid w:val="001F4D4E"/>
    <w:rsid w:val="001F4EAE"/>
    <w:rsid w:val="001F5338"/>
    <w:rsid w:val="001F53E2"/>
    <w:rsid w:val="001F550C"/>
    <w:rsid w:val="001F5F0C"/>
    <w:rsid w:val="001F6DEE"/>
    <w:rsid w:val="001F6F5D"/>
    <w:rsid w:val="001F7059"/>
    <w:rsid w:val="001F7389"/>
    <w:rsid w:val="001F7431"/>
    <w:rsid w:val="001F7A64"/>
    <w:rsid w:val="001F7B76"/>
    <w:rsid w:val="001F7EE7"/>
    <w:rsid w:val="0020036F"/>
    <w:rsid w:val="00201CB3"/>
    <w:rsid w:val="00202035"/>
    <w:rsid w:val="0020207E"/>
    <w:rsid w:val="00202093"/>
    <w:rsid w:val="00202FB6"/>
    <w:rsid w:val="002032A7"/>
    <w:rsid w:val="00203FC0"/>
    <w:rsid w:val="00204A5E"/>
    <w:rsid w:val="00204FD8"/>
    <w:rsid w:val="00205174"/>
    <w:rsid w:val="00205CE5"/>
    <w:rsid w:val="002061CE"/>
    <w:rsid w:val="00206228"/>
    <w:rsid w:val="0020753C"/>
    <w:rsid w:val="00210183"/>
    <w:rsid w:val="00210B9E"/>
    <w:rsid w:val="00210ECB"/>
    <w:rsid w:val="002110B2"/>
    <w:rsid w:val="00211C39"/>
    <w:rsid w:val="0021313A"/>
    <w:rsid w:val="00214204"/>
    <w:rsid w:val="002143B9"/>
    <w:rsid w:val="002148D4"/>
    <w:rsid w:val="00215E0C"/>
    <w:rsid w:val="0021624D"/>
    <w:rsid w:val="002162EF"/>
    <w:rsid w:val="00216B11"/>
    <w:rsid w:val="00216EBE"/>
    <w:rsid w:val="0021713F"/>
    <w:rsid w:val="0021758E"/>
    <w:rsid w:val="00217C32"/>
    <w:rsid w:val="002218E2"/>
    <w:rsid w:val="002225F3"/>
    <w:rsid w:val="00223424"/>
    <w:rsid w:val="00223A4E"/>
    <w:rsid w:val="0022403C"/>
    <w:rsid w:val="00224EC0"/>
    <w:rsid w:val="00225635"/>
    <w:rsid w:val="00225DC9"/>
    <w:rsid w:val="00227102"/>
    <w:rsid w:val="002272F1"/>
    <w:rsid w:val="00227552"/>
    <w:rsid w:val="00230B0B"/>
    <w:rsid w:val="00230EAC"/>
    <w:rsid w:val="00230FD9"/>
    <w:rsid w:val="00231881"/>
    <w:rsid w:val="00231FE7"/>
    <w:rsid w:val="00232551"/>
    <w:rsid w:val="002325D9"/>
    <w:rsid w:val="00232AAA"/>
    <w:rsid w:val="002334FF"/>
    <w:rsid w:val="002337FF"/>
    <w:rsid w:val="0023382F"/>
    <w:rsid w:val="0023492E"/>
    <w:rsid w:val="00234EE6"/>
    <w:rsid w:val="0023500C"/>
    <w:rsid w:val="002365E9"/>
    <w:rsid w:val="00236C82"/>
    <w:rsid w:val="002375CD"/>
    <w:rsid w:val="0023788D"/>
    <w:rsid w:val="0024000A"/>
    <w:rsid w:val="00240760"/>
    <w:rsid w:val="00241644"/>
    <w:rsid w:val="002419E4"/>
    <w:rsid w:val="00241C82"/>
    <w:rsid w:val="00242297"/>
    <w:rsid w:val="00242A40"/>
    <w:rsid w:val="00242CF6"/>
    <w:rsid w:val="00242D12"/>
    <w:rsid w:val="0024300E"/>
    <w:rsid w:val="0024301F"/>
    <w:rsid w:val="00243915"/>
    <w:rsid w:val="00243976"/>
    <w:rsid w:val="00243AA2"/>
    <w:rsid w:val="0024400F"/>
    <w:rsid w:val="00244622"/>
    <w:rsid w:val="00244DB0"/>
    <w:rsid w:val="00244F28"/>
    <w:rsid w:val="0024535E"/>
    <w:rsid w:val="00245423"/>
    <w:rsid w:val="0024588A"/>
    <w:rsid w:val="00245FFC"/>
    <w:rsid w:val="002461C6"/>
    <w:rsid w:val="0024677D"/>
    <w:rsid w:val="002467D0"/>
    <w:rsid w:val="00246CC8"/>
    <w:rsid w:val="00246D46"/>
    <w:rsid w:val="00247990"/>
    <w:rsid w:val="00247B7E"/>
    <w:rsid w:val="00250176"/>
    <w:rsid w:val="002508B0"/>
    <w:rsid w:val="00251411"/>
    <w:rsid w:val="00251DDB"/>
    <w:rsid w:val="00252FA2"/>
    <w:rsid w:val="0025321D"/>
    <w:rsid w:val="002546C4"/>
    <w:rsid w:val="00254C62"/>
    <w:rsid w:val="0025520C"/>
    <w:rsid w:val="002552A7"/>
    <w:rsid w:val="00255779"/>
    <w:rsid w:val="002561FF"/>
    <w:rsid w:val="00257E2B"/>
    <w:rsid w:val="00260F1C"/>
    <w:rsid w:val="0026219E"/>
    <w:rsid w:val="002629E6"/>
    <w:rsid w:val="00262A93"/>
    <w:rsid w:val="002631A5"/>
    <w:rsid w:val="00263DFA"/>
    <w:rsid w:val="00265859"/>
    <w:rsid w:val="00265D7C"/>
    <w:rsid w:val="00266A34"/>
    <w:rsid w:val="002670BD"/>
    <w:rsid w:val="002701C5"/>
    <w:rsid w:val="00270A61"/>
    <w:rsid w:val="00270BB1"/>
    <w:rsid w:val="00270F95"/>
    <w:rsid w:val="00271257"/>
    <w:rsid w:val="00271821"/>
    <w:rsid w:val="00271CCC"/>
    <w:rsid w:val="0027274B"/>
    <w:rsid w:val="00272858"/>
    <w:rsid w:val="00273AC8"/>
    <w:rsid w:val="0027497E"/>
    <w:rsid w:val="0027499C"/>
    <w:rsid w:val="00275720"/>
    <w:rsid w:val="00275A21"/>
    <w:rsid w:val="00276155"/>
    <w:rsid w:val="002761A0"/>
    <w:rsid w:val="002764F9"/>
    <w:rsid w:val="00276E91"/>
    <w:rsid w:val="002770FB"/>
    <w:rsid w:val="002802C4"/>
    <w:rsid w:val="00280B66"/>
    <w:rsid w:val="002811EF"/>
    <w:rsid w:val="0028178C"/>
    <w:rsid w:val="002818B5"/>
    <w:rsid w:val="002819FC"/>
    <w:rsid w:val="00281AF0"/>
    <w:rsid w:val="00282106"/>
    <w:rsid w:val="00282429"/>
    <w:rsid w:val="00283C14"/>
    <w:rsid w:val="002848FA"/>
    <w:rsid w:val="00284A55"/>
    <w:rsid w:val="00284F8D"/>
    <w:rsid w:val="0028530D"/>
    <w:rsid w:val="00285657"/>
    <w:rsid w:val="002857F8"/>
    <w:rsid w:val="00285FE2"/>
    <w:rsid w:val="00286420"/>
    <w:rsid w:val="0028648F"/>
    <w:rsid w:val="002864E3"/>
    <w:rsid w:val="00286533"/>
    <w:rsid w:val="00286ED2"/>
    <w:rsid w:val="00287854"/>
    <w:rsid w:val="00290583"/>
    <w:rsid w:val="00290761"/>
    <w:rsid w:val="00290995"/>
    <w:rsid w:val="00290BAC"/>
    <w:rsid w:val="0029137D"/>
    <w:rsid w:val="00291A37"/>
    <w:rsid w:val="00291CF5"/>
    <w:rsid w:val="00292B99"/>
    <w:rsid w:val="0029302C"/>
    <w:rsid w:val="00293BE1"/>
    <w:rsid w:val="0029412E"/>
    <w:rsid w:val="002942B1"/>
    <w:rsid w:val="0029565A"/>
    <w:rsid w:val="00295A7D"/>
    <w:rsid w:val="002964B2"/>
    <w:rsid w:val="00296533"/>
    <w:rsid w:val="0029704B"/>
    <w:rsid w:val="00297303"/>
    <w:rsid w:val="002974C0"/>
    <w:rsid w:val="002A0631"/>
    <w:rsid w:val="002A0B52"/>
    <w:rsid w:val="002A1089"/>
    <w:rsid w:val="002A12D5"/>
    <w:rsid w:val="002A15DC"/>
    <w:rsid w:val="002A252B"/>
    <w:rsid w:val="002A2771"/>
    <w:rsid w:val="002A36C3"/>
    <w:rsid w:val="002A3950"/>
    <w:rsid w:val="002A3D4F"/>
    <w:rsid w:val="002A4553"/>
    <w:rsid w:val="002A494F"/>
    <w:rsid w:val="002A497C"/>
    <w:rsid w:val="002A49ED"/>
    <w:rsid w:val="002A52C4"/>
    <w:rsid w:val="002A5EFB"/>
    <w:rsid w:val="002A6546"/>
    <w:rsid w:val="002A66DB"/>
    <w:rsid w:val="002A688A"/>
    <w:rsid w:val="002A7EE4"/>
    <w:rsid w:val="002B0437"/>
    <w:rsid w:val="002B0449"/>
    <w:rsid w:val="002B11EA"/>
    <w:rsid w:val="002B1ED3"/>
    <w:rsid w:val="002B2036"/>
    <w:rsid w:val="002B21A1"/>
    <w:rsid w:val="002B25CC"/>
    <w:rsid w:val="002B2FA8"/>
    <w:rsid w:val="002B3343"/>
    <w:rsid w:val="002B34A4"/>
    <w:rsid w:val="002B3E8F"/>
    <w:rsid w:val="002B412E"/>
    <w:rsid w:val="002B41B5"/>
    <w:rsid w:val="002B4A3A"/>
    <w:rsid w:val="002B4BF1"/>
    <w:rsid w:val="002B503C"/>
    <w:rsid w:val="002B543A"/>
    <w:rsid w:val="002B7714"/>
    <w:rsid w:val="002C01A5"/>
    <w:rsid w:val="002C1631"/>
    <w:rsid w:val="002C206B"/>
    <w:rsid w:val="002C21E7"/>
    <w:rsid w:val="002C2342"/>
    <w:rsid w:val="002C2582"/>
    <w:rsid w:val="002C3070"/>
    <w:rsid w:val="002C328B"/>
    <w:rsid w:val="002C334C"/>
    <w:rsid w:val="002C37D7"/>
    <w:rsid w:val="002C3A2C"/>
    <w:rsid w:val="002C4B01"/>
    <w:rsid w:val="002C4BE7"/>
    <w:rsid w:val="002C4EAC"/>
    <w:rsid w:val="002C5271"/>
    <w:rsid w:val="002C549E"/>
    <w:rsid w:val="002C611D"/>
    <w:rsid w:val="002C631F"/>
    <w:rsid w:val="002D0032"/>
    <w:rsid w:val="002D0D75"/>
    <w:rsid w:val="002D0DD6"/>
    <w:rsid w:val="002D0DFC"/>
    <w:rsid w:val="002D19F6"/>
    <w:rsid w:val="002D1DEA"/>
    <w:rsid w:val="002D20E6"/>
    <w:rsid w:val="002D2408"/>
    <w:rsid w:val="002D2569"/>
    <w:rsid w:val="002D335E"/>
    <w:rsid w:val="002D3749"/>
    <w:rsid w:val="002D3F97"/>
    <w:rsid w:val="002D4185"/>
    <w:rsid w:val="002D62DE"/>
    <w:rsid w:val="002D6426"/>
    <w:rsid w:val="002D6499"/>
    <w:rsid w:val="002D6E17"/>
    <w:rsid w:val="002D70C6"/>
    <w:rsid w:val="002D738A"/>
    <w:rsid w:val="002D75C0"/>
    <w:rsid w:val="002D7BD7"/>
    <w:rsid w:val="002E03CB"/>
    <w:rsid w:val="002E0B81"/>
    <w:rsid w:val="002E0C58"/>
    <w:rsid w:val="002E12D0"/>
    <w:rsid w:val="002E1389"/>
    <w:rsid w:val="002E1AF2"/>
    <w:rsid w:val="002E208E"/>
    <w:rsid w:val="002E3576"/>
    <w:rsid w:val="002E3B78"/>
    <w:rsid w:val="002E3C01"/>
    <w:rsid w:val="002E422A"/>
    <w:rsid w:val="002E47D0"/>
    <w:rsid w:val="002E4DE3"/>
    <w:rsid w:val="002E5731"/>
    <w:rsid w:val="002E5B1A"/>
    <w:rsid w:val="002E5BDD"/>
    <w:rsid w:val="002E6A76"/>
    <w:rsid w:val="002E6CB1"/>
    <w:rsid w:val="002E6E7F"/>
    <w:rsid w:val="002E6FE8"/>
    <w:rsid w:val="002E718B"/>
    <w:rsid w:val="002E7361"/>
    <w:rsid w:val="002F015C"/>
    <w:rsid w:val="002F0D09"/>
    <w:rsid w:val="002F119C"/>
    <w:rsid w:val="002F18A0"/>
    <w:rsid w:val="002F1F29"/>
    <w:rsid w:val="002F3520"/>
    <w:rsid w:val="002F39DD"/>
    <w:rsid w:val="002F3D20"/>
    <w:rsid w:val="002F3E00"/>
    <w:rsid w:val="002F3EDF"/>
    <w:rsid w:val="002F41D0"/>
    <w:rsid w:val="002F4380"/>
    <w:rsid w:val="002F4595"/>
    <w:rsid w:val="002F4688"/>
    <w:rsid w:val="002F5E4C"/>
    <w:rsid w:val="002F5FE6"/>
    <w:rsid w:val="002F6EF2"/>
    <w:rsid w:val="002F71B4"/>
    <w:rsid w:val="002F72BB"/>
    <w:rsid w:val="002F770A"/>
    <w:rsid w:val="002F778B"/>
    <w:rsid w:val="002F789A"/>
    <w:rsid w:val="002F7E36"/>
    <w:rsid w:val="00300462"/>
    <w:rsid w:val="00301C01"/>
    <w:rsid w:val="003022F1"/>
    <w:rsid w:val="003027B3"/>
    <w:rsid w:val="00303305"/>
    <w:rsid w:val="00303AD2"/>
    <w:rsid w:val="00303C0E"/>
    <w:rsid w:val="00303C6B"/>
    <w:rsid w:val="003052B4"/>
    <w:rsid w:val="003057E7"/>
    <w:rsid w:val="00305872"/>
    <w:rsid w:val="00305918"/>
    <w:rsid w:val="00305CFF"/>
    <w:rsid w:val="0030621F"/>
    <w:rsid w:val="003062B1"/>
    <w:rsid w:val="00306678"/>
    <w:rsid w:val="003071F2"/>
    <w:rsid w:val="00307DEE"/>
    <w:rsid w:val="00310498"/>
    <w:rsid w:val="00310812"/>
    <w:rsid w:val="0031242E"/>
    <w:rsid w:val="00312725"/>
    <w:rsid w:val="003127D8"/>
    <w:rsid w:val="003132C5"/>
    <w:rsid w:val="0031381A"/>
    <w:rsid w:val="00313846"/>
    <w:rsid w:val="00313D0C"/>
    <w:rsid w:val="00314105"/>
    <w:rsid w:val="003144FF"/>
    <w:rsid w:val="0031487C"/>
    <w:rsid w:val="0031548B"/>
    <w:rsid w:val="00315ABD"/>
    <w:rsid w:val="00315D9B"/>
    <w:rsid w:val="00316232"/>
    <w:rsid w:val="00316351"/>
    <w:rsid w:val="003167D4"/>
    <w:rsid w:val="00316D8D"/>
    <w:rsid w:val="0031730B"/>
    <w:rsid w:val="003175B2"/>
    <w:rsid w:val="00317AFC"/>
    <w:rsid w:val="00317F3A"/>
    <w:rsid w:val="00320AE7"/>
    <w:rsid w:val="00320D15"/>
    <w:rsid w:val="003218D2"/>
    <w:rsid w:val="00321B12"/>
    <w:rsid w:val="00322078"/>
    <w:rsid w:val="00322165"/>
    <w:rsid w:val="00322A8D"/>
    <w:rsid w:val="00322EF4"/>
    <w:rsid w:val="003233B1"/>
    <w:rsid w:val="0032395D"/>
    <w:rsid w:val="00323D28"/>
    <w:rsid w:val="00324A6C"/>
    <w:rsid w:val="00324FB1"/>
    <w:rsid w:val="0032506E"/>
    <w:rsid w:val="0032564D"/>
    <w:rsid w:val="00325686"/>
    <w:rsid w:val="003258EE"/>
    <w:rsid w:val="0032603A"/>
    <w:rsid w:val="0032618B"/>
    <w:rsid w:val="0032649B"/>
    <w:rsid w:val="00326B86"/>
    <w:rsid w:val="00326CC3"/>
    <w:rsid w:val="00326EF4"/>
    <w:rsid w:val="00327E9B"/>
    <w:rsid w:val="00330152"/>
    <w:rsid w:val="003319D1"/>
    <w:rsid w:val="0033242C"/>
    <w:rsid w:val="00333300"/>
    <w:rsid w:val="00334BEC"/>
    <w:rsid w:val="00334C0C"/>
    <w:rsid w:val="00335343"/>
    <w:rsid w:val="00335A75"/>
    <w:rsid w:val="003362CD"/>
    <w:rsid w:val="00337083"/>
    <w:rsid w:val="00337831"/>
    <w:rsid w:val="00337BEE"/>
    <w:rsid w:val="00337CD6"/>
    <w:rsid w:val="00337FDF"/>
    <w:rsid w:val="003402BA"/>
    <w:rsid w:val="0034090C"/>
    <w:rsid w:val="003409D3"/>
    <w:rsid w:val="00340B4B"/>
    <w:rsid w:val="00340E09"/>
    <w:rsid w:val="00340EF3"/>
    <w:rsid w:val="00341FD6"/>
    <w:rsid w:val="003420B5"/>
    <w:rsid w:val="00342EE3"/>
    <w:rsid w:val="00342FF0"/>
    <w:rsid w:val="00343043"/>
    <w:rsid w:val="00343744"/>
    <w:rsid w:val="003438E9"/>
    <w:rsid w:val="00343F74"/>
    <w:rsid w:val="00344130"/>
    <w:rsid w:val="003445EB"/>
    <w:rsid w:val="0034519B"/>
    <w:rsid w:val="003451CF"/>
    <w:rsid w:val="00345C0D"/>
    <w:rsid w:val="00345FD9"/>
    <w:rsid w:val="00347229"/>
    <w:rsid w:val="003477CD"/>
    <w:rsid w:val="00347A8A"/>
    <w:rsid w:val="003500BB"/>
    <w:rsid w:val="003500FB"/>
    <w:rsid w:val="0035082B"/>
    <w:rsid w:val="00350900"/>
    <w:rsid w:val="00350BAF"/>
    <w:rsid w:val="00351287"/>
    <w:rsid w:val="00352244"/>
    <w:rsid w:val="0035239F"/>
    <w:rsid w:val="003524D8"/>
    <w:rsid w:val="00352B26"/>
    <w:rsid w:val="00353440"/>
    <w:rsid w:val="0035371F"/>
    <w:rsid w:val="0035375F"/>
    <w:rsid w:val="003539EA"/>
    <w:rsid w:val="0035438A"/>
    <w:rsid w:val="00354510"/>
    <w:rsid w:val="0035468E"/>
    <w:rsid w:val="00354DC1"/>
    <w:rsid w:val="003553B3"/>
    <w:rsid w:val="00355416"/>
    <w:rsid w:val="003559FB"/>
    <w:rsid w:val="00355AB4"/>
    <w:rsid w:val="0035600F"/>
    <w:rsid w:val="003563C0"/>
    <w:rsid w:val="0035754A"/>
    <w:rsid w:val="003603BE"/>
    <w:rsid w:val="003605F0"/>
    <w:rsid w:val="00360790"/>
    <w:rsid w:val="003611EB"/>
    <w:rsid w:val="0036133B"/>
    <w:rsid w:val="0036275D"/>
    <w:rsid w:val="00362CAA"/>
    <w:rsid w:val="00362E26"/>
    <w:rsid w:val="003638F0"/>
    <w:rsid w:val="0036392F"/>
    <w:rsid w:val="00364C26"/>
    <w:rsid w:val="00364DA8"/>
    <w:rsid w:val="00364E19"/>
    <w:rsid w:val="00365CB4"/>
    <w:rsid w:val="00366768"/>
    <w:rsid w:val="0036699E"/>
    <w:rsid w:val="00366D72"/>
    <w:rsid w:val="003674E7"/>
    <w:rsid w:val="00367BB3"/>
    <w:rsid w:val="00367EB9"/>
    <w:rsid w:val="00370254"/>
    <w:rsid w:val="003706A0"/>
    <w:rsid w:val="00370F7D"/>
    <w:rsid w:val="00371E25"/>
    <w:rsid w:val="00372125"/>
    <w:rsid w:val="003728DD"/>
    <w:rsid w:val="00373C46"/>
    <w:rsid w:val="00373FE2"/>
    <w:rsid w:val="0037418B"/>
    <w:rsid w:val="0037493F"/>
    <w:rsid w:val="00374DA2"/>
    <w:rsid w:val="00374EFC"/>
    <w:rsid w:val="00377853"/>
    <w:rsid w:val="00382084"/>
    <w:rsid w:val="00382314"/>
    <w:rsid w:val="0038252D"/>
    <w:rsid w:val="00382CE0"/>
    <w:rsid w:val="00383FF6"/>
    <w:rsid w:val="00384103"/>
    <w:rsid w:val="0038419E"/>
    <w:rsid w:val="00384655"/>
    <w:rsid w:val="0038496E"/>
    <w:rsid w:val="00384B23"/>
    <w:rsid w:val="00386789"/>
    <w:rsid w:val="00386C57"/>
    <w:rsid w:val="0038700A"/>
    <w:rsid w:val="003872A1"/>
    <w:rsid w:val="003873F6"/>
    <w:rsid w:val="00387490"/>
    <w:rsid w:val="00391D42"/>
    <w:rsid w:val="00392765"/>
    <w:rsid w:val="003929D4"/>
    <w:rsid w:val="00392C6E"/>
    <w:rsid w:val="00393192"/>
    <w:rsid w:val="003932EB"/>
    <w:rsid w:val="003934A8"/>
    <w:rsid w:val="00393710"/>
    <w:rsid w:val="003937C9"/>
    <w:rsid w:val="0039403B"/>
    <w:rsid w:val="00394370"/>
    <w:rsid w:val="003944D1"/>
    <w:rsid w:val="00394BA0"/>
    <w:rsid w:val="003956E7"/>
    <w:rsid w:val="00395A77"/>
    <w:rsid w:val="00395CE0"/>
    <w:rsid w:val="00395EC1"/>
    <w:rsid w:val="00395EF0"/>
    <w:rsid w:val="00397951"/>
    <w:rsid w:val="00397BE1"/>
    <w:rsid w:val="003A0098"/>
    <w:rsid w:val="003A0EE1"/>
    <w:rsid w:val="003A1518"/>
    <w:rsid w:val="003A175E"/>
    <w:rsid w:val="003A2999"/>
    <w:rsid w:val="003A3E88"/>
    <w:rsid w:val="003A4193"/>
    <w:rsid w:val="003A45C3"/>
    <w:rsid w:val="003A4870"/>
    <w:rsid w:val="003A4A17"/>
    <w:rsid w:val="003A6BB1"/>
    <w:rsid w:val="003A723C"/>
    <w:rsid w:val="003A756B"/>
    <w:rsid w:val="003A7B56"/>
    <w:rsid w:val="003A7C57"/>
    <w:rsid w:val="003A7CDC"/>
    <w:rsid w:val="003B00C8"/>
    <w:rsid w:val="003B1410"/>
    <w:rsid w:val="003B15A4"/>
    <w:rsid w:val="003B263F"/>
    <w:rsid w:val="003B28A9"/>
    <w:rsid w:val="003B2DD5"/>
    <w:rsid w:val="003B2FA3"/>
    <w:rsid w:val="003B3375"/>
    <w:rsid w:val="003B3576"/>
    <w:rsid w:val="003B38A3"/>
    <w:rsid w:val="003B3F35"/>
    <w:rsid w:val="003B4089"/>
    <w:rsid w:val="003B4493"/>
    <w:rsid w:val="003B47DB"/>
    <w:rsid w:val="003B4858"/>
    <w:rsid w:val="003B5A64"/>
    <w:rsid w:val="003B5AE0"/>
    <w:rsid w:val="003B5E64"/>
    <w:rsid w:val="003B621B"/>
    <w:rsid w:val="003B64DF"/>
    <w:rsid w:val="003B6BC2"/>
    <w:rsid w:val="003B70C3"/>
    <w:rsid w:val="003B720B"/>
    <w:rsid w:val="003B7243"/>
    <w:rsid w:val="003B7A80"/>
    <w:rsid w:val="003B7F1E"/>
    <w:rsid w:val="003C08F2"/>
    <w:rsid w:val="003C0ACD"/>
    <w:rsid w:val="003C0BD0"/>
    <w:rsid w:val="003C23A0"/>
    <w:rsid w:val="003C326E"/>
    <w:rsid w:val="003C3EC3"/>
    <w:rsid w:val="003C4093"/>
    <w:rsid w:val="003C45BE"/>
    <w:rsid w:val="003C4E0D"/>
    <w:rsid w:val="003C53BC"/>
    <w:rsid w:val="003C5416"/>
    <w:rsid w:val="003C5BBB"/>
    <w:rsid w:val="003C770E"/>
    <w:rsid w:val="003C77C4"/>
    <w:rsid w:val="003C7B56"/>
    <w:rsid w:val="003D0495"/>
    <w:rsid w:val="003D058B"/>
    <w:rsid w:val="003D0F5D"/>
    <w:rsid w:val="003D16C9"/>
    <w:rsid w:val="003D1731"/>
    <w:rsid w:val="003D1E3D"/>
    <w:rsid w:val="003D282A"/>
    <w:rsid w:val="003D2F28"/>
    <w:rsid w:val="003D2F4E"/>
    <w:rsid w:val="003D30C4"/>
    <w:rsid w:val="003D49E4"/>
    <w:rsid w:val="003D5140"/>
    <w:rsid w:val="003D5852"/>
    <w:rsid w:val="003D5AEC"/>
    <w:rsid w:val="003D5D0E"/>
    <w:rsid w:val="003D69A5"/>
    <w:rsid w:val="003D7A55"/>
    <w:rsid w:val="003D7D16"/>
    <w:rsid w:val="003E0546"/>
    <w:rsid w:val="003E0673"/>
    <w:rsid w:val="003E0A36"/>
    <w:rsid w:val="003E0B30"/>
    <w:rsid w:val="003E0F7F"/>
    <w:rsid w:val="003E14A7"/>
    <w:rsid w:val="003E1849"/>
    <w:rsid w:val="003E1BF3"/>
    <w:rsid w:val="003E23CB"/>
    <w:rsid w:val="003E2552"/>
    <w:rsid w:val="003E2767"/>
    <w:rsid w:val="003E3062"/>
    <w:rsid w:val="003E333E"/>
    <w:rsid w:val="003E3427"/>
    <w:rsid w:val="003E417B"/>
    <w:rsid w:val="003E54B7"/>
    <w:rsid w:val="003E5C19"/>
    <w:rsid w:val="003E68F8"/>
    <w:rsid w:val="003E6C16"/>
    <w:rsid w:val="003E7032"/>
    <w:rsid w:val="003F0956"/>
    <w:rsid w:val="003F0F7A"/>
    <w:rsid w:val="003F17D5"/>
    <w:rsid w:val="003F2251"/>
    <w:rsid w:val="003F3094"/>
    <w:rsid w:val="003F3126"/>
    <w:rsid w:val="003F39E5"/>
    <w:rsid w:val="003F4DE3"/>
    <w:rsid w:val="003F5410"/>
    <w:rsid w:val="003F5B76"/>
    <w:rsid w:val="003F622F"/>
    <w:rsid w:val="003F6C15"/>
    <w:rsid w:val="003F6F38"/>
    <w:rsid w:val="00401A66"/>
    <w:rsid w:val="00401C94"/>
    <w:rsid w:val="00401FC0"/>
    <w:rsid w:val="00403203"/>
    <w:rsid w:val="00403787"/>
    <w:rsid w:val="00404159"/>
    <w:rsid w:val="004042C2"/>
    <w:rsid w:val="0040512A"/>
    <w:rsid w:val="00406722"/>
    <w:rsid w:val="004079B0"/>
    <w:rsid w:val="004108FD"/>
    <w:rsid w:val="00410AA7"/>
    <w:rsid w:val="00410F55"/>
    <w:rsid w:val="00410FB8"/>
    <w:rsid w:val="00411A59"/>
    <w:rsid w:val="00411F88"/>
    <w:rsid w:val="00412210"/>
    <w:rsid w:val="004125DF"/>
    <w:rsid w:val="00412A1D"/>
    <w:rsid w:val="00412A7E"/>
    <w:rsid w:val="00413D09"/>
    <w:rsid w:val="00413FBC"/>
    <w:rsid w:val="004141BC"/>
    <w:rsid w:val="004143BE"/>
    <w:rsid w:val="0041443E"/>
    <w:rsid w:val="004147A5"/>
    <w:rsid w:val="00414D7B"/>
    <w:rsid w:val="00415E79"/>
    <w:rsid w:val="00415F2A"/>
    <w:rsid w:val="004160CF"/>
    <w:rsid w:val="004162B6"/>
    <w:rsid w:val="00416B88"/>
    <w:rsid w:val="004170F3"/>
    <w:rsid w:val="00417812"/>
    <w:rsid w:val="004205A6"/>
    <w:rsid w:val="004205D3"/>
    <w:rsid w:val="00420863"/>
    <w:rsid w:val="00420D0F"/>
    <w:rsid w:val="00422FCA"/>
    <w:rsid w:val="00423144"/>
    <w:rsid w:val="004234B5"/>
    <w:rsid w:val="00423788"/>
    <w:rsid w:val="004237B1"/>
    <w:rsid w:val="004237D1"/>
    <w:rsid w:val="004240F9"/>
    <w:rsid w:val="0042451B"/>
    <w:rsid w:val="00424C37"/>
    <w:rsid w:val="00424EC2"/>
    <w:rsid w:val="00425002"/>
    <w:rsid w:val="00425DDC"/>
    <w:rsid w:val="00426D67"/>
    <w:rsid w:val="00426E3F"/>
    <w:rsid w:val="00427353"/>
    <w:rsid w:val="0042762C"/>
    <w:rsid w:val="00427A64"/>
    <w:rsid w:val="0042EDAD"/>
    <w:rsid w:val="00430B89"/>
    <w:rsid w:val="00430E13"/>
    <w:rsid w:val="004310AA"/>
    <w:rsid w:val="00431B0A"/>
    <w:rsid w:val="00431C09"/>
    <w:rsid w:val="00432709"/>
    <w:rsid w:val="00432C8B"/>
    <w:rsid w:val="0043404B"/>
    <w:rsid w:val="004342D2"/>
    <w:rsid w:val="00434A7B"/>
    <w:rsid w:val="00434B29"/>
    <w:rsid w:val="0043516D"/>
    <w:rsid w:val="004352DD"/>
    <w:rsid w:val="004358F5"/>
    <w:rsid w:val="00435D8F"/>
    <w:rsid w:val="00437A41"/>
    <w:rsid w:val="00437E2C"/>
    <w:rsid w:val="0044029F"/>
    <w:rsid w:val="00440BA6"/>
    <w:rsid w:val="00440BB4"/>
    <w:rsid w:val="004417A8"/>
    <w:rsid w:val="00442510"/>
    <w:rsid w:val="004438D5"/>
    <w:rsid w:val="004447C2"/>
    <w:rsid w:val="00445074"/>
    <w:rsid w:val="0044536D"/>
    <w:rsid w:val="00445BE2"/>
    <w:rsid w:val="00445CB8"/>
    <w:rsid w:val="00445CEF"/>
    <w:rsid w:val="00445E67"/>
    <w:rsid w:val="0044600F"/>
    <w:rsid w:val="0044654A"/>
    <w:rsid w:val="004503DD"/>
    <w:rsid w:val="00450F58"/>
    <w:rsid w:val="00450FFC"/>
    <w:rsid w:val="00451010"/>
    <w:rsid w:val="004512E8"/>
    <w:rsid w:val="00451417"/>
    <w:rsid w:val="00451B5D"/>
    <w:rsid w:val="00453896"/>
    <w:rsid w:val="004541AF"/>
    <w:rsid w:val="00454341"/>
    <w:rsid w:val="00454B74"/>
    <w:rsid w:val="00454EC6"/>
    <w:rsid w:val="00455883"/>
    <w:rsid w:val="004559C8"/>
    <w:rsid w:val="00455F75"/>
    <w:rsid w:val="00456E26"/>
    <w:rsid w:val="00456EE5"/>
    <w:rsid w:val="00457129"/>
    <w:rsid w:val="004572C1"/>
    <w:rsid w:val="004573D6"/>
    <w:rsid w:val="00457F09"/>
    <w:rsid w:val="00460CEF"/>
    <w:rsid w:val="00460E2D"/>
    <w:rsid w:val="00461021"/>
    <w:rsid w:val="004610FC"/>
    <w:rsid w:val="00461620"/>
    <w:rsid w:val="004627DE"/>
    <w:rsid w:val="0046295A"/>
    <w:rsid w:val="00463444"/>
    <w:rsid w:val="00463813"/>
    <w:rsid w:val="00463F1E"/>
    <w:rsid w:val="00464B9E"/>
    <w:rsid w:val="00465291"/>
    <w:rsid w:val="004666D6"/>
    <w:rsid w:val="0046688E"/>
    <w:rsid w:val="00466EDD"/>
    <w:rsid w:val="00466F31"/>
    <w:rsid w:val="00466F7F"/>
    <w:rsid w:val="00467091"/>
    <w:rsid w:val="004673A1"/>
    <w:rsid w:val="004673C9"/>
    <w:rsid w:val="004707AB"/>
    <w:rsid w:val="0047099D"/>
    <w:rsid w:val="00470A97"/>
    <w:rsid w:val="0047178A"/>
    <w:rsid w:val="004722EC"/>
    <w:rsid w:val="004725AC"/>
    <w:rsid w:val="00472654"/>
    <w:rsid w:val="0047351F"/>
    <w:rsid w:val="00473B20"/>
    <w:rsid w:val="00473DC0"/>
    <w:rsid w:val="004743BD"/>
    <w:rsid w:val="0047465B"/>
    <w:rsid w:val="00475CD8"/>
    <w:rsid w:val="00476BBE"/>
    <w:rsid w:val="00476ECD"/>
    <w:rsid w:val="0047779E"/>
    <w:rsid w:val="00480BAB"/>
    <w:rsid w:val="00480C23"/>
    <w:rsid w:val="00481D74"/>
    <w:rsid w:val="00482A87"/>
    <w:rsid w:val="004831AF"/>
    <w:rsid w:val="00483420"/>
    <w:rsid w:val="0048345E"/>
    <w:rsid w:val="00483692"/>
    <w:rsid w:val="00483AF3"/>
    <w:rsid w:val="00483D0C"/>
    <w:rsid w:val="00483F00"/>
    <w:rsid w:val="0048440E"/>
    <w:rsid w:val="00484697"/>
    <w:rsid w:val="004847F5"/>
    <w:rsid w:val="00485908"/>
    <w:rsid w:val="00486235"/>
    <w:rsid w:val="0048691A"/>
    <w:rsid w:val="00486E4B"/>
    <w:rsid w:val="004872BF"/>
    <w:rsid w:val="00490055"/>
    <w:rsid w:val="00490492"/>
    <w:rsid w:val="00490913"/>
    <w:rsid w:val="00490BE8"/>
    <w:rsid w:val="004910D0"/>
    <w:rsid w:val="004917FA"/>
    <w:rsid w:val="004918B6"/>
    <w:rsid w:val="004919CF"/>
    <w:rsid w:val="00491EC5"/>
    <w:rsid w:val="00492055"/>
    <w:rsid w:val="00492226"/>
    <w:rsid w:val="00493B5F"/>
    <w:rsid w:val="00493C1A"/>
    <w:rsid w:val="004957E6"/>
    <w:rsid w:val="00495CD0"/>
    <w:rsid w:val="00497402"/>
    <w:rsid w:val="004977D0"/>
    <w:rsid w:val="00497A94"/>
    <w:rsid w:val="00497FA5"/>
    <w:rsid w:val="004A0394"/>
    <w:rsid w:val="004A07DC"/>
    <w:rsid w:val="004A130A"/>
    <w:rsid w:val="004A2707"/>
    <w:rsid w:val="004A2966"/>
    <w:rsid w:val="004A2B0E"/>
    <w:rsid w:val="004A4243"/>
    <w:rsid w:val="004A4492"/>
    <w:rsid w:val="004A46C1"/>
    <w:rsid w:val="004A534A"/>
    <w:rsid w:val="004A6342"/>
    <w:rsid w:val="004A6610"/>
    <w:rsid w:val="004A69F9"/>
    <w:rsid w:val="004A6F40"/>
    <w:rsid w:val="004A6F4A"/>
    <w:rsid w:val="004A7A45"/>
    <w:rsid w:val="004A7ED6"/>
    <w:rsid w:val="004B0963"/>
    <w:rsid w:val="004B1260"/>
    <w:rsid w:val="004B16F3"/>
    <w:rsid w:val="004B20A7"/>
    <w:rsid w:val="004B211B"/>
    <w:rsid w:val="004B2251"/>
    <w:rsid w:val="004B3AFD"/>
    <w:rsid w:val="004B4570"/>
    <w:rsid w:val="004B49AE"/>
    <w:rsid w:val="004B4A11"/>
    <w:rsid w:val="004B53D2"/>
    <w:rsid w:val="004B5631"/>
    <w:rsid w:val="004B6135"/>
    <w:rsid w:val="004B694C"/>
    <w:rsid w:val="004B6F93"/>
    <w:rsid w:val="004B714C"/>
    <w:rsid w:val="004B7CCC"/>
    <w:rsid w:val="004C01BD"/>
    <w:rsid w:val="004C02FB"/>
    <w:rsid w:val="004C104C"/>
    <w:rsid w:val="004C1125"/>
    <w:rsid w:val="004C2DBE"/>
    <w:rsid w:val="004C3AD8"/>
    <w:rsid w:val="004C4520"/>
    <w:rsid w:val="004C4AA6"/>
    <w:rsid w:val="004C522D"/>
    <w:rsid w:val="004C53EE"/>
    <w:rsid w:val="004C5A87"/>
    <w:rsid w:val="004D00A0"/>
    <w:rsid w:val="004D06F6"/>
    <w:rsid w:val="004D0EA5"/>
    <w:rsid w:val="004D13F4"/>
    <w:rsid w:val="004D182E"/>
    <w:rsid w:val="004D1EDF"/>
    <w:rsid w:val="004D1F51"/>
    <w:rsid w:val="004D27F1"/>
    <w:rsid w:val="004D28F9"/>
    <w:rsid w:val="004D2B89"/>
    <w:rsid w:val="004D32D7"/>
    <w:rsid w:val="004D334A"/>
    <w:rsid w:val="004D3676"/>
    <w:rsid w:val="004D3688"/>
    <w:rsid w:val="004D3D6A"/>
    <w:rsid w:val="004D44C1"/>
    <w:rsid w:val="004D4903"/>
    <w:rsid w:val="004D4FD4"/>
    <w:rsid w:val="004D5364"/>
    <w:rsid w:val="004D7659"/>
    <w:rsid w:val="004D77CB"/>
    <w:rsid w:val="004D7E3A"/>
    <w:rsid w:val="004E07E7"/>
    <w:rsid w:val="004E16D0"/>
    <w:rsid w:val="004E2BA2"/>
    <w:rsid w:val="004E3343"/>
    <w:rsid w:val="004E3965"/>
    <w:rsid w:val="004E4B04"/>
    <w:rsid w:val="004E4D00"/>
    <w:rsid w:val="004E4E31"/>
    <w:rsid w:val="004E5BC0"/>
    <w:rsid w:val="004E60E3"/>
    <w:rsid w:val="004E6FBD"/>
    <w:rsid w:val="004E71CE"/>
    <w:rsid w:val="004E71F8"/>
    <w:rsid w:val="004E742B"/>
    <w:rsid w:val="004E7797"/>
    <w:rsid w:val="004E7CB0"/>
    <w:rsid w:val="004E7DCE"/>
    <w:rsid w:val="004E7F74"/>
    <w:rsid w:val="004F011F"/>
    <w:rsid w:val="004F01B7"/>
    <w:rsid w:val="004F1356"/>
    <w:rsid w:val="004F16CD"/>
    <w:rsid w:val="004F2738"/>
    <w:rsid w:val="004F2BC2"/>
    <w:rsid w:val="004F2D5B"/>
    <w:rsid w:val="004F3399"/>
    <w:rsid w:val="004F38D2"/>
    <w:rsid w:val="004F3B0D"/>
    <w:rsid w:val="004F3C47"/>
    <w:rsid w:val="004F3FAC"/>
    <w:rsid w:val="004F4E51"/>
    <w:rsid w:val="004F5293"/>
    <w:rsid w:val="004F53F3"/>
    <w:rsid w:val="004F546E"/>
    <w:rsid w:val="004F5B2D"/>
    <w:rsid w:val="004F5D41"/>
    <w:rsid w:val="004F679A"/>
    <w:rsid w:val="004F6DCC"/>
    <w:rsid w:val="004F7572"/>
    <w:rsid w:val="00500244"/>
    <w:rsid w:val="00501171"/>
    <w:rsid w:val="005013A3"/>
    <w:rsid w:val="0050192A"/>
    <w:rsid w:val="00502678"/>
    <w:rsid w:val="00502E79"/>
    <w:rsid w:val="00503451"/>
    <w:rsid w:val="005037D4"/>
    <w:rsid w:val="00503CC4"/>
    <w:rsid w:val="00503DDC"/>
    <w:rsid w:val="00504692"/>
    <w:rsid w:val="00505976"/>
    <w:rsid w:val="005059BB"/>
    <w:rsid w:val="0050603A"/>
    <w:rsid w:val="005066B7"/>
    <w:rsid w:val="00506B80"/>
    <w:rsid w:val="00507004"/>
    <w:rsid w:val="005109E2"/>
    <w:rsid w:val="00510BFA"/>
    <w:rsid w:val="00510F39"/>
    <w:rsid w:val="0051209A"/>
    <w:rsid w:val="00513526"/>
    <w:rsid w:val="00513611"/>
    <w:rsid w:val="005138EC"/>
    <w:rsid w:val="005140DD"/>
    <w:rsid w:val="0051452E"/>
    <w:rsid w:val="005146C1"/>
    <w:rsid w:val="005148A7"/>
    <w:rsid w:val="0051663E"/>
    <w:rsid w:val="00516B42"/>
    <w:rsid w:val="00516E5D"/>
    <w:rsid w:val="00516E8A"/>
    <w:rsid w:val="00517071"/>
    <w:rsid w:val="005200CE"/>
    <w:rsid w:val="005205D0"/>
    <w:rsid w:val="005212DB"/>
    <w:rsid w:val="00521356"/>
    <w:rsid w:val="00521B20"/>
    <w:rsid w:val="0052203B"/>
    <w:rsid w:val="0052247B"/>
    <w:rsid w:val="00522599"/>
    <w:rsid w:val="005238D5"/>
    <w:rsid w:val="00523B1C"/>
    <w:rsid w:val="00523D77"/>
    <w:rsid w:val="00523F94"/>
    <w:rsid w:val="0052486C"/>
    <w:rsid w:val="00524A2A"/>
    <w:rsid w:val="0052526D"/>
    <w:rsid w:val="00526594"/>
    <w:rsid w:val="00526D26"/>
    <w:rsid w:val="00527C03"/>
    <w:rsid w:val="00530919"/>
    <w:rsid w:val="00530B4A"/>
    <w:rsid w:val="00530CA5"/>
    <w:rsid w:val="00530D82"/>
    <w:rsid w:val="00531021"/>
    <w:rsid w:val="005318AC"/>
    <w:rsid w:val="00531CEB"/>
    <w:rsid w:val="00531F63"/>
    <w:rsid w:val="0053244F"/>
    <w:rsid w:val="005324DA"/>
    <w:rsid w:val="00532BCD"/>
    <w:rsid w:val="00532C5F"/>
    <w:rsid w:val="00533052"/>
    <w:rsid w:val="005337A1"/>
    <w:rsid w:val="0053405B"/>
    <w:rsid w:val="00534467"/>
    <w:rsid w:val="005344C8"/>
    <w:rsid w:val="00535226"/>
    <w:rsid w:val="00536762"/>
    <w:rsid w:val="00537015"/>
    <w:rsid w:val="00537449"/>
    <w:rsid w:val="0053766F"/>
    <w:rsid w:val="00537D74"/>
    <w:rsid w:val="00540391"/>
    <w:rsid w:val="0054071C"/>
    <w:rsid w:val="00540EA3"/>
    <w:rsid w:val="005410DC"/>
    <w:rsid w:val="0054110E"/>
    <w:rsid w:val="005411A6"/>
    <w:rsid w:val="005415AE"/>
    <w:rsid w:val="00541E45"/>
    <w:rsid w:val="005429E0"/>
    <w:rsid w:val="00542E1C"/>
    <w:rsid w:val="00543712"/>
    <w:rsid w:val="0054387D"/>
    <w:rsid w:val="005438C2"/>
    <w:rsid w:val="005445C9"/>
    <w:rsid w:val="00544630"/>
    <w:rsid w:val="005450EC"/>
    <w:rsid w:val="00545DD4"/>
    <w:rsid w:val="00546239"/>
    <w:rsid w:val="0054651D"/>
    <w:rsid w:val="00546563"/>
    <w:rsid w:val="005466BE"/>
    <w:rsid w:val="00546BA5"/>
    <w:rsid w:val="005472BC"/>
    <w:rsid w:val="0054751E"/>
    <w:rsid w:val="005475C2"/>
    <w:rsid w:val="00547C59"/>
    <w:rsid w:val="00551572"/>
    <w:rsid w:val="0055200F"/>
    <w:rsid w:val="00552255"/>
    <w:rsid w:val="005532D8"/>
    <w:rsid w:val="005543B8"/>
    <w:rsid w:val="00554831"/>
    <w:rsid w:val="00554FEB"/>
    <w:rsid w:val="00555085"/>
    <w:rsid w:val="00556B0F"/>
    <w:rsid w:val="00557ADA"/>
    <w:rsid w:val="00561F09"/>
    <w:rsid w:val="005620F3"/>
    <w:rsid w:val="0056247D"/>
    <w:rsid w:val="005625BA"/>
    <w:rsid w:val="005627CB"/>
    <w:rsid w:val="00562AAE"/>
    <w:rsid w:val="005636E8"/>
    <w:rsid w:val="00563A21"/>
    <w:rsid w:val="00563FB4"/>
    <w:rsid w:val="00564254"/>
    <w:rsid w:val="005646CA"/>
    <w:rsid w:val="0056499B"/>
    <w:rsid w:val="00564DB2"/>
    <w:rsid w:val="00565BD4"/>
    <w:rsid w:val="00565F2F"/>
    <w:rsid w:val="005666A8"/>
    <w:rsid w:val="00566E2D"/>
    <w:rsid w:val="005672B7"/>
    <w:rsid w:val="005675F2"/>
    <w:rsid w:val="00567EA6"/>
    <w:rsid w:val="00570D6F"/>
    <w:rsid w:val="00572024"/>
    <w:rsid w:val="00572739"/>
    <w:rsid w:val="00573256"/>
    <w:rsid w:val="00573E17"/>
    <w:rsid w:val="0057443C"/>
    <w:rsid w:val="0057448B"/>
    <w:rsid w:val="005746DC"/>
    <w:rsid w:val="00574F63"/>
    <w:rsid w:val="005771F8"/>
    <w:rsid w:val="00577E7E"/>
    <w:rsid w:val="0058034B"/>
    <w:rsid w:val="00580D2F"/>
    <w:rsid w:val="00581999"/>
    <w:rsid w:val="00581AFB"/>
    <w:rsid w:val="00582022"/>
    <w:rsid w:val="00582134"/>
    <w:rsid w:val="00582D98"/>
    <w:rsid w:val="005830B7"/>
    <w:rsid w:val="005839B8"/>
    <w:rsid w:val="00583C58"/>
    <w:rsid w:val="00583FEB"/>
    <w:rsid w:val="00586672"/>
    <w:rsid w:val="0058678D"/>
    <w:rsid w:val="0058687B"/>
    <w:rsid w:val="005870BA"/>
    <w:rsid w:val="00587AA1"/>
    <w:rsid w:val="00590FD9"/>
    <w:rsid w:val="005910DF"/>
    <w:rsid w:val="005915FB"/>
    <w:rsid w:val="00591AB2"/>
    <w:rsid w:val="00591B96"/>
    <w:rsid w:val="005921F2"/>
    <w:rsid w:val="005923EB"/>
    <w:rsid w:val="00592E54"/>
    <w:rsid w:val="00594513"/>
    <w:rsid w:val="00594931"/>
    <w:rsid w:val="00594E78"/>
    <w:rsid w:val="005957E7"/>
    <w:rsid w:val="00596B51"/>
    <w:rsid w:val="0059709E"/>
    <w:rsid w:val="00597392"/>
    <w:rsid w:val="00597426"/>
    <w:rsid w:val="005A01ED"/>
    <w:rsid w:val="005A0A78"/>
    <w:rsid w:val="005A0F5B"/>
    <w:rsid w:val="005A1DE8"/>
    <w:rsid w:val="005A1E65"/>
    <w:rsid w:val="005A1EB2"/>
    <w:rsid w:val="005A1FD0"/>
    <w:rsid w:val="005A2364"/>
    <w:rsid w:val="005A2DB8"/>
    <w:rsid w:val="005A30BD"/>
    <w:rsid w:val="005A3124"/>
    <w:rsid w:val="005A3A5D"/>
    <w:rsid w:val="005A4C27"/>
    <w:rsid w:val="005A4E10"/>
    <w:rsid w:val="005A560D"/>
    <w:rsid w:val="005A6324"/>
    <w:rsid w:val="005A642F"/>
    <w:rsid w:val="005A672B"/>
    <w:rsid w:val="005A67D7"/>
    <w:rsid w:val="005A67DF"/>
    <w:rsid w:val="005A6E65"/>
    <w:rsid w:val="005A6F4A"/>
    <w:rsid w:val="005A7C45"/>
    <w:rsid w:val="005B0168"/>
    <w:rsid w:val="005B04E3"/>
    <w:rsid w:val="005B05E6"/>
    <w:rsid w:val="005B1019"/>
    <w:rsid w:val="005B1A5A"/>
    <w:rsid w:val="005B1C65"/>
    <w:rsid w:val="005B20C0"/>
    <w:rsid w:val="005B218A"/>
    <w:rsid w:val="005B24FD"/>
    <w:rsid w:val="005B2816"/>
    <w:rsid w:val="005B3CAA"/>
    <w:rsid w:val="005B40DB"/>
    <w:rsid w:val="005B4CA2"/>
    <w:rsid w:val="005B4D51"/>
    <w:rsid w:val="005B52AF"/>
    <w:rsid w:val="005B556E"/>
    <w:rsid w:val="005B5625"/>
    <w:rsid w:val="005B640D"/>
    <w:rsid w:val="005B6421"/>
    <w:rsid w:val="005B6B0B"/>
    <w:rsid w:val="005B7086"/>
    <w:rsid w:val="005B7110"/>
    <w:rsid w:val="005B7183"/>
    <w:rsid w:val="005B7D4F"/>
    <w:rsid w:val="005B7E0C"/>
    <w:rsid w:val="005C043F"/>
    <w:rsid w:val="005C0504"/>
    <w:rsid w:val="005C0677"/>
    <w:rsid w:val="005C0A96"/>
    <w:rsid w:val="005C0EDA"/>
    <w:rsid w:val="005C17B2"/>
    <w:rsid w:val="005C1FB4"/>
    <w:rsid w:val="005C21A2"/>
    <w:rsid w:val="005C25FA"/>
    <w:rsid w:val="005C2919"/>
    <w:rsid w:val="005C3178"/>
    <w:rsid w:val="005C4B09"/>
    <w:rsid w:val="005C4CA6"/>
    <w:rsid w:val="005C518F"/>
    <w:rsid w:val="005C54B7"/>
    <w:rsid w:val="005C5BE4"/>
    <w:rsid w:val="005C64FB"/>
    <w:rsid w:val="005C6540"/>
    <w:rsid w:val="005C68E5"/>
    <w:rsid w:val="005C6E07"/>
    <w:rsid w:val="005C73BF"/>
    <w:rsid w:val="005D121F"/>
    <w:rsid w:val="005D19D3"/>
    <w:rsid w:val="005D1A2A"/>
    <w:rsid w:val="005D1AC0"/>
    <w:rsid w:val="005D1AE4"/>
    <w:rsid w:val="005D1F4C"/>
    <w:rsid w:val="005D261C"/>
    <w:rsid w:val="005D3244"/>
    <w:rsid w:val="005D38C2"/>
    <w:rsid w:val="005D3AF1"/>
    <w:rsid w:val="005D4E63"/>
    <w:rsid w:val="005D5DE6"/>
    <w:rsid w:val="005D6287"/>
    <w:rsid w:val="005D6866"/>
    <w:rsid w:val="005D7D35"/>
    <w:rsid w:val="005E0BAA"/>
    <w:rsid w:val="005E1427"/>
    <w:rsid w:val="005E1672"/>
    <w:rsid w:val="005E1F03"/>
    <w:rsid w:val="005E2B9D"/>
    <w:rsid w:val="005E348C"/>
    <w:rsid w:val="005E4259"/>
    <w:rsid w:val="005E491A"/>
    <w:rsid w:val="005E52E0"/>
    <w:rsid w:val="005E52EC"/>
    <w:rsid w:val="005E58B6"/>
    <w:rsid w:val="005E755E"/>
    <w:rsid w:val="005E7AB6"/>
    <w:rsid w:val="005E7B67"/>
    <w:rsid w:val="005F0981"/>
    <w:rsid w:val="005F0983"/>
    <w:rsid w:val="005F0CA1"/>
    <w:rsid w:val="005F0DB9"/>
    <w:rsid w:val="005F1252"/>
    <w:rsid w:val="005F13CD"/>
    <w:rsid w:val="005F1F57"/>
    <w:rsid w:val="005F2021"/>
    <w:rsid w:val="005F21D2"/>
    <w:rsid w:val="005F2C9F"/>
    <w:rsid w:val="005F4823"/>
    <w:rsid w:val="005F4BF9"/>
    <w:rsid w:val="005F4D23"/>
    <w:rsid w:val="005F4E75"/>
    <w:rsid w:val="005F56D1"/>
    <w:rsid w:val="005F5A7F"/>
    <w:rsid w:val="005F60BC"/>
    <w:rsid w:val="005F61BB"/>
    <w:rsid w:val="005F6435"/>
    <w:rsid w:val="005F6548"/>
    <w:rsid w:val="005F6D49"/>
    <w:rsid w:val="005F7033"/>
    <w:rsid w:val="005F79A7"/>
    <w:rsid w:val="005F7A17"/>
    <w:rsid w:val="006002E3"/>
    <w:rsid w:val="006018DD"/>
    <w:rsid w:val="00601CD1"/>
    <w:rsid w:val="006033FA"/>
    <w:rsid w:val="00603E38"/>
    <w:rsid w:val="006040A1"/>
    <w:rsid w:val="006059BB"/>
    <w:rsid w:val="00606848"/>
    <w:rsid w:val="00606A5F"/>
    <w:rsid w:val="0060708A"/>
    <w:rsid w:val="006072E5"/>
    <w:rsid w:val="0060770D"/>
    <w:rsid w:val="00607C04"/>
    <w:rsid w:val="00607EF7"/>
    <w:rsid w:val="006109C1"/>
    <w:rsid w:val="00610AA6"/>
    <w:rsid w:val="00611D9A"/>
    <w:rsid w:val="006131EB"/>
    <w:rsid w:val="006136D4"/>
    <w:rsid w:val="006139D2"/>
    <w:rsid w:val="00613C9D"/>
    <w:rsid w:val="00613F4C"/>
    <w:rsid w:val="006140F7"/>
    <w:rsid w:val="00614A5D"/>
    <w:rsid w:val="00614CD9"/>
    <w:rsid w:val="00615908"/>
    <w:rsid w:val="00616340"/>
    <w:rsid w:val="006170F5"/>
    <w:rsid w:val="0061710F"/>
    <w:rsid w:val="00620BC7"/>
    <w:rsid w:val="00620D3F"/>
    <w:rsid w:val="0062138F"/>
    <w:rsid w:val="00621755"/>
    <w:rsid w:val="0062197E"/>
    <w:rsid w:val="00621B68"/>
    <w:rsid w:val="0062223C"/>
    <w:rsid w:val="006222EE"/>
    <w:rsid w:val="006223E6"/>
    <w:rsid w:val="00623889"/>
    <w:rsid w:val="00623B88"/>
    <w:rsid w:val="00623BB1"/>
    <w:rsid w:val="00624475"/>
    <w:rsid w:val="006245F6"/>
    <w:rsid w:val="00624659"/>
    <w:rsid w:val="00624AA8"/>
    <w:rsid w:val="00624CD3"/>
    <w:rsid w:val="0062556C"/>
    <w:rsid w:val="0062568A"/>
    <w:rsid w:val="00625BBD"/>
    <w:rsid w:val="00626678"/>
    <w:rsid w:val="006266B8"/>
    <w:rsid w:val="0063084C"/>
    <w:rsid w:val="0063086B"/>
    <w:rsid w:val="006308CB"/>
    <w:rsid w:val="00630E8E"/>
    <w:rsid w:val="00630F61"/>
    <w:rsid w:val="006313F8"/>
    <w:rsid w:val="00631E06"/>
    <w:rsid w:val="00631FA0"/>
    <w:rsid w:val="00633734"/>
    <w:rsid w:val="00633829"/>
    <w:rsid w:val="00633B67"/>
    <w:rsid w:val="006341D8"/>
    <w:rsid w:val="006342D1"/>
    <w:rsid w:val="00634545"/>
    <w:rsid w:val="0063467B"/>
    <w:rsid w:val="00634975"/>
    <w:rsid w:val="00634ECD"/>
    <w:rsid w:val="00635131"/>
    <w:rsid w:val="00635443"/>
    <w:rsid w:val="006355BF"/>
    <w:rsid w:val="00635688"/>
    <w:rsid w:val="00636404"/>
    <w:rsid w:val="00636989"/>
    <w:rsid w:val="00636BDF"/>
    <w:rsid w:val="0063722B"/>
    <w:rsid w:val="0063788E"/>
    <w:rsid w:val="00637B53"/>
    <w:rsid w:val="00640117"/>
    <w:rsid w:val="0064032D"/>
    <w:rsid w:val="0064091D"/>
    <w:rsid w:val="006416F4"/>
    <w:rsid w:val="0064191E"/>
    <w:rsid w:val="00641A52"/>
    <w:rsid w:val="00641CCE"/>
    <w:rsid w:val="00642196"/>
    <w:rsid w:val="00644258"/>
    <w:rsid w:val="0064556E"/>
    <w:rsid w:val="006459D2"/>
    <w:rsid w:val="00645CCB"/>
    <w:rsid w:val="006461B1"/>
    <w:rsid w:val="006468A5"/>
    <w:rsid w:val="00647617"/>
    <w:rsid w:val="00650AD4"/>
    <w:rsid w:val="00650B9B"/>
    <w:rsid w:val="006510D8"/>
    <w:rsid w:val="00652773"/>
    <w:rsid w:val="00652C01"/>
    <w:rsid w:val="006530A0"/>
    <w:rsid w:val="00654563"/>
    <w:rsid w:val="006549CD"/>
    <w:rsid w:val="00654BEC"/>
    <w:rsid w:val="00654D38"/>
    <w:rsid w:val="00655868"/>
    <w:rsid w:val="00656961"/>
    <w:rsid w:val="00656EE4"/>
    <w:rsid w:val="00657290"/>
    <w:rsid w:val="00657492"/>
    <w:rsid w:val="00657D16"/>
    <w:rsid w:val="00657D38"/>
    <w:rsid w:val="00657E70"/>
    <w:rsid w:val="00660C02"/>
    <w:rsid w:val="00661170"/>
    <w:rsid w:val="0066208C"/>
    <w:rsid w:val="0066237A"/>
    <w:rsid w:val="00663640"/>
    <w:rsid w:val="006639CF"/>
    <w:rsid w:val="00663A4E"/>
    <w:rsid w:val="00664660"/>
    <w:rsid w:val="006647F2"/>
    <w:rsid w:val="00665849"/>
    <w:rsid w:val="00665AB6"/>
    <w:rsid w:val="00665AF4"/>
    <w:rsid w:val="0066639D"/>
    <w:rsid w:val="00667029"/>
    <w:rsid w:val="006676C9"/>
    <w:rsid w:val="0066770D"/>
    <w:rsid w:val="00667851"/>
    <w:rsid w:val="00667882"/>
    <w:rsid w:val="00667F9D"/>
    <w:rsid w:val="0067069E"/>
    <w:rsid w:val="00670979"/>
    <w:rsid w:val="00671784"/>
    <w:rsid w:val="00671C77"/>
    <w:rsid w:val="0067263E"/>
    <w:rsid w:val="006728F8"/>
    <w:rsid w:val="006742FA"/>
    <w:rsid w:val="00675553"/>
    <w:rsid w:val="00675BA7"/>
    <w:rsid w:val="00677418"/>
    <w:rsid w:val="0067747C"/>
    <w:rsid w:val="006775F6"/>
    <w:rsid w:val="0067787D"/>
    <w:rsid w:val="0068029A"/>
    <w:rsid w:val="006806BB"/>
    <w:rsid w:val="006808B2"/>
    <w:rsid w:val="006810DA"/>
    <w:rsid w:val="00681B3D"/>
    <w:rsid w:val="00681B9A"/>
    <w:rsid w:val="00681CE4"/>
    <w:rsid w:val="00681EE2"/>
    <w:rsid w:val="00682BFE"/>
    <w:rsid w:val="00682E7D"/>
    <w:rsid w:val="00683605"/>
    <w:rsid w:val="00683668"/>
    <w:rsid w:val="00683BEF"/>
    <w:rsid w:val="00683C1E"/>
    <w:rsid w:val="00684820"/>
    <w:rsid w:val="00684992"/>
    <w:rsid w:val="006849EA"/>
    <w:rsid w:val="00684B06"/>
    <w:rsid w:val="00684EB1"/>
    <w:rsid w:val="006856CA"/>
    <w:rsid w:val="006859A4"/>
    <w:rsid w:val="00685D3A"/>
    <w:rsid w:val="00685DDD"/>
    <w:rsid w:val="00686292"/>
    <w:rsid w:val="006875B6"/>
    <w:rsid w:val="006878DA"/>
    <w:rsid w:val="0069011C"/>
    <w:rsid w:val="00691903"/>
    <w:rsid w:val="006920F4"/>
    <w:rsid w:val="00692292"/>
    <w:rsid w:val="00692CDE"/>
    <w:rsid w:val="0069374E"/>
    <w:rsid w:val="006941B8"/>
    <w:rsid w:val="0069482E"/>
    <w:rsid w:val="0069645C"/>
    <w:rsid w:val="006966A1"/>
    <w:rsid w:val="00696E51"/>
    <w:rsid w:val="00696F0B"/>
    <w:rsid w:val="006979DA"/>
    <w:rsid w:val="00697B0F"/>
    <w:rsid w:val="00697FB6"/>
    <w:rsid w:val="00697FD7"/>
    <w:rsid w:val="006A1549"/>
    <w:rsid w:val="006A2A2E"/>
    <w:rsid w:val="006A2F01"/>
    <w:rsid w:val="006A409F"/>
    <w:rsid w:val="006A4AEA"/>
    <w:rsid w:val="006A4B3F"/>
    <w:rsid w:val="006A5BF5"/>
    <w:rsid w:val="006A5EED"/>
    <w:rsid w:val="006A7AC6"/>
    <w:rsid w:val="006A7E4C"/>
    <w:rsid w:val="006B0027"/>
    <w:rsid w:val="006B06F2"/>
    <w:rsid w:val="006B0A83"/>
    <w:rsid w:val="006B0DA5"/>
    <w:rsid w:val="006B1338"/>
    <w:rsid w:val="006B1C4F"/>
    <w:rsid w:val="006B25C0"/>
    <w:rsid w:val="006B2C4B"/>
    <w:rsid w:val="006B329C"/>
    <w:rsid w:val="006B3D97"/>
    <w:rsid w:val="006B3EDD"/>
    <w:rsid w:val="006B4017"/>
    <w:rsid w:val="006B4F96"/>
    <w:rsid w:val="006B50DE"/>
    <w:rsid w:val="006B5DE1"/>
    <w:rsid w:val="006B5E80"/>
    <w:rsid w:val="006B5F4C"/>
    <w:rsid w:val="006B6050"/>
    <w:rsid w:val="006B6892"/>
    <w:rsid w:val="006B6B0F"/>
    <w:rsid w:val="006B6C95"/>
    <w:rsid w:val="006B6CD2"/>
    <w:rsid w:val="006B7469"/>
    <w:rsid w:val="006B77C9"/>
    <w:rsid w:val="006B7F6E"/>
    <w:rsid w:val="006C092D"/>
    <w:rsid w:val="006C0D75"/>
    <w:rsid w:val="006C10A9"/>
    <w:rsid w:val="006C1BF7"/>
    <w:rsid w:val="006C1ECA"/>
    <w:rsid w:val="006C22CB"/>
    <w:rsid w:val="006C23AD"/>
    <w:rsid w:val="006C23C7"/>
    <w:rsid w:val="006C26B1"/>
    <w:rsid w:val="006C2C2A"/>
    <w:rsid w:val="006C2D84"/>
    <w:rsid w:val="006C3567"/>
    <w:rsid w:val="006C4263"/>
    <w:rsid w:val="006C518E"/>
    <w:rsid w:val="006C528B"/>
    <w:rsid w:val="006C52AD"/>
    <w:rsid w:val="006C599C"/>
    <w:rsid w:val="006C5AA2"/>
    <w:rsid w:val="006C6446"/>
    <w:rsid w:val="006C6A43"/>
    <w:rsid w:val="006C70D1"/>
    <w:rsid w:val="006C7CDF"/>
    <w:rsid w:val="006C7CE9"/>
    <w:rsid w:val="006D0244"/>
    <w:rsid w:val="006D02CA"/>
    <w:rsid w:val="006D02EB"/>
    <w:rsid w:val="006D0EFE"/>
    <w:rsid w:val="006D1576"/>
    <w:rsid w:val="006D2586"/>
    <w:rsid w:val="006D2C3E"/>
    <w:rsid w:val="006D2CB9"/>
    <w:rsid w:val="006D2F1F"/>
    <w:rsid w:val="006D2F29"/>
    <w:rsid w:val="006D3724"/>
    <w:rsid w:val="006D3C17"/>
    <w:rsid w:val="006D3CAF"/>
    <w:rsid w:val="006D5C23"/>
    <w:rsid w:val="006D7707"/>
    <w:rsid w:val="006D789D"/>
    <w:rsid w:val="006E0199"/>
    <w:rsid w:val="006E09A1"/>
    <w:rsid w:val="006E0C9A"/>
    <w:rsid w:val="006E1CBA"/>
    <w:rsid w:val="006E1DE8"/>
    <w:rsid w:val="006E1F75"/>
    <w:rsid w:val="006E1FB0"/>
    <w:rsid w:val="006E2D8A"/>
    <w:rsid w:val="006E2ED1"/>
    <w:rsid w:val="006E2F2B"/>
    <w:rsid w:val="006E3585"/>
    <w:rsid w:val="006E52B3"/>
    <w:rsid w:val="006E5FC0"/>
    <w:rsid w:val="006E6AE1"/>
    <w:rsid w:val="006E6E20"/>
    <w:rsid w:val="006E7072"/>
    <w:rsid w:val="006E710A"/>
    <w:rsid w:val="006E73F4"/>
    <w:rsid w:val="006E7C06"/>
    <w:rsid w:val="006F051C"/>
    <w:rsid w:val="006F0A87"/>
    <w:rsid w:val="006F1660"/>
    <w:rsid w:val="006F186F"/>
    <w:rsid w:val="006F1E89"/>
    <w:rsid w:val="006F1FE9"/>
    <w:rsid w:val="006F20E3"/>
    <w:rsid w:val="006F22D4"/>
    <w:rsid w:val="006F24E0"/>
    <w:rsid w:val="006F2EE1"/>
    <w:rsid w:val="006F33E8"/>
    <w:rsid w:val="006F38A4"/>
    <w:rsid w:val="006F3D43"/>
    <w:rsid w:val="006F3FBC"/>
    <w:rsid w:val="006F4D1D"/>
    <w:rsid w:val="006F4D62"/>
    <w:rsid w:val="006F4DFE"/>
    <w:rsid w:val="006F500F"/>
    <w:rsid w:val="006F50F5"/>
    <w:rsid w:val="006F5119"/>
    <w:rsid w:val="006F5370"/>
    <w:rsid w:val="006F67D5"/>
    <w:rsid w:val="006F6897"/>
    <w:rsid w:val="006F7251"/>
    <w:rsid w:val="006F76B4"/>
    <w:rsid w:val="006F7D76"/>
    <w:rsid w:val="00700221"/>
    <w:rsid w:val="00700249"/>
    <w:rsid w:val="00700821"/>
    <w:rsid w:val="007008C6"/>
    <w:rsid w:val="00700E89"/>
    <w:rsid w:val="00701686"/>
    <w:rsid w:val="007016E5"/>
    <w:rsid w:val="00701AC2"/>
    <w:rsid w:val="007022D9"/>
    <w:rsid w:val="00702852"/>
    <w:rsid w:val="00702E9F"/>
    <w:rsid w:val="00703DCC"/>
    <w:rsid w:val="00705685"/>
    <w:rsid w:val="00705B24"/>
    <w:rsid w:val="00705DA9"/>
    <w:rsid w:val="00707C60"/>
    <w:rsid w:val="007102CB"/>
    <w:rsid w:val="00710EF9"/>
    <w:rsid w:val="00710F83"/>
    <w:rsid w:val="00711ADD"/>
    <w:rsid w:val="00711CC1"/>
    <w:rsid w:val="00712204"/>
    <w:rsid w:val="00712BAE"/>
    <w:rsid w:val="00712C45"/>
    <w:rsid w:val="007149D1"/>
    <w:rsid w:val="00714A1C"/>
    <w:rsid w:val="00714FFA"/>
    <w:rsid w:val="007151A9"/>
    <w:rsid w:val="00715B8A"/>
    <w:rsid w:val="00715E0D"/>
    <w:rsid w:val="0071644C"/>
    <w:rsid w:val="00716701"/>
    <w:rsid w:val="0071676F"/>
    <w:rsid w:val="007168D3"/>
    <w:rsid w:val="007179B8"/>
    <w:rsid w:val="00720204"/>
    <w:rsid w:val="0072047C"/>
    <w:rsid w:val="00720551"/>
    <w:rsid w:val="00720706"/>
    <w:rsid w:val="007207BC"/>
    <w:rsid w:val="00721E80"/>
    <w:rsid w:val="007224EC"/>
    <w:rsid w:val="0072260E"/>
    <w:rsid w:val="00723582"/>
    <w:rsid w:val="007247E6"/>
    <w:rsid w:val="00724A29"/>
    <w:rsid w:val="00724C3C"/>
    <w:rsid w:val="00724EDA"/>
    <w:rsid w:val="007252C2"/>
    <w:rsid w:val="00725ABF"/>
    <w:rsid w:val="00725B13"/>
    <w:rsid w:val="007261D7"/>
    <w:rsid w:val="007262D7"/>
    <w:rsid w:val="00726598"/>
    <w:rsid w:val="00726D90"/>
    <w:rsid w:val="0072751B"/>
    <w:rsid w:val="00727B2D"/>
    <w:rsid w:val="00731DCC"/>
    <w:rsid w:val="00731F91"/>
    <w:rsid w:val="00732550"/>
    <w:rsid w:val="00732A93"/>
    <w:rsid w:val="007332F1"/>
    <w:rsid w:val="00733759"/>
    <w:rsid w:val="00733893"/>
    <w:rsid w:val="00733AD1"/>
    <w:rsid w:val="00734762"/>
    <w:rsid w:val="00734C2A"/>
    <w:rsid w:val="007356FF"/>
    <w:rsid w:val="0073589D"/>
    <w:rsid w:val="007358D4"/>
    <w:rsid w:val="007374FF"/>
    <w:rsid w:val="00737ACD"/>
    <w:rsid w:val="0074051C"/>
    <w:rsid w:val="007413AA"/>
    <w:rsid w:val="007418BD"/>
    <w:rsid w:val="00741F7D"/>
    <w:rsid w:val="00742455"/>
    <w:rsid w:val="0074293D"/>
    <w:rsid w:val="00744174"/>
    <w:rsid w:val="00744886"/>
    <w:rsid w:val="00744F95"/>
    <w:rsid w:val="007450B0"/>
    <w:rsid w:val="007456D7"/>
    <w:rsid w:val="0074631A"/>
    <w:rsid w:val="0074766E"/>
    <w:rsid w:val="0074769D"/>
    <w:rsid w:val="00747D3C"/>
    <w:rsid w:val="007502A9"/>
    <w:rsid w:val="00750571"/>
    <w:rsid w:val="00750B31"/>
    <w:rsid w:val="00750C95"/>
    <w:rsid w:val="00750FB6"/>
    <w:rsid w:val="00751278"/>
    <w:rsid w:val="00751A97"/>
    <w:rsid w:val="00751E8C"/>
    <w:rsid w:val="00751F53"/>
    <w:rsid w:val="00752356"/>
    <w:rsid w:val="007534C2"/>
    <w:rsid w:val="00753930"/>
    <w:rsid w:val="00754075"/>
    <w:rsid w:val="007540ED"/>
    <w:rsid w:val="007545BB"/>
    <w:rsid w:val="00754674"/>
    <w:rsid w:val="00755108"/>
    <w:rsid w:val="00755D6F"/>
    <w:rsid w:val="00755D8A"/>
    <w:rsid w:val="0075619D"/>
    <w:rsid w:val="007561EA"/>
    <w:rsid w:val="00756A08"/>
    <w:rsid w:val="00756C78"/>
    <w:rsid w:val="007579E5"/>
    <w:rsid w:val="00757FE4"/>
    <w:rsid w:val="00760401"/>
    <w:rsid w:val="00760644"/>
    <w:rsid w:val="00761415"/>
    <w:rsid w:val="0076169E"/>
    <w:rsid w:val="007618E8"/>
    <w:rsid w:val="00761A4F"/>
    <w:rsid w:val="00761C6E"/>
    <w:rsid w:val="00762052"/>
    <w:rsid w:val="0076271E"/>
    <w:rsid w:val="00762B5F"/>
    <w:rsid w:val="00762BD0"/>
    <w:rsid w:val="007635D9"/>
    <w:rsid w:val="0076364F"/>
    <w:rsid w:val="00764464"/>
    <w:rsid w:val="0076512C"/>
    <w:rsid w:val="0076585D"/>
    <w:rsid w:val="00765D26"/>
    <w:rsid w:val="00766192"/>
    <w:rsid w:val="00767033"/>
    <w:rsid w:val="00767905"/>
    <w:rsid w:val="00771F73"/>
    <w:rsid w:val="00773556"/>
    <w:rsid w:val="007735E7"/>
    <w:rsid w:val="00774888"/>
    <w:rsid w:val="00774DB9"/>
    <w:rsid w:val="00775123"/>
    <w:rsid w:val="00775CD1"/>
    <w:rsid w:val="00777025"/>
    <w:rsid w:val="007772B8"/>
    <w:rsid w:val="00780531"/>
    <w:rsid w:val="00780C5F"/>
    <w:rsid w:val="00781864"/>
    <w:rsid w:val="00781B3A"/>
    <w:rsid w:val="007823DE"/>
    <w:rsid w:val="0078338E"/>
    <w:rsid w:val="0078483D"/>
    <w:rsid w:val="00784A9E"/>
    <w:rsid w:val="00784AC5"/>
    <w:rsid w:val="00785308"/>
    <w:rsid w:val="0078547A"/>
    <w:rsid w:val="0078573D"/>
    <w:rsid w:val="00785FBD"/>
    <w:rsid w:val="00785FDC"/>
    <w:rsid w:val="00786508"/>
    <w:rsid w:val="00786574"/>
    <w:rsid w:val="00786AAC"/>
    <w:rsid w:val="00787696"/>
    <w:rsid w:val="007876C1"/>
    <w:rsid w:val="00787847"/>
    <w:rsid w:val="00790925"/>
    <w:rsid w:val="00791F8C"/>
    <w:rsid w:val="007926B7"/>
    <w:rsid w:val="007929D8"/>
    <w:rsid w:val="00792F3A"/>
    <w:rsid w:val="007935CA"/>
    <w:rsid w:val="007937D4"/>
    <w:rsid w:val="007937F8"/>
    <w:rsid w:val="00793A50"/>
    <w:rsid w:val="00793EA0"/>
    <w:rsid w:val="0079486A"/>
    <w:rsid w:val="00794A9E"/>
    <w:rsid w:val="00794BE5"/>
    <w:rsid w:val="00794C2E"/>
    <w:rsid w:val="00794E17"/>
    <w:rsid w:val="00795501"/>
    <w:rsid w:val="00796298"/>
    <w:rsid w:val="0079638D"/>
    <w:rsid w:val="00796998"/>
    <w:rsid w:val="00796E50"/>
    <w:rsid w:val="007978D6"/>
    <w:rsid w:val="007A1C18"/>
    <w:rsid w:val="007A2044"/>
    <w:rsid w:val="007A2089"/>
    <w:rsid w:val="007A2615"/>
    <w:rsid w:val="007A2B36"/>
    <w:rsid w:val="007A3171"/>
    <w:rsid w:val="007A41F6"/>
    <w:rsid w:val="007A471C"/>
    <w:rsid w:val="007A4A22"/>
    <w:rsid w:val="007A5134"/>
    <w:rsid w:val="007A5346"/>
    <w:rsid w:val="007A55E8"/>
    <w:rsid w:val="007A5A96"/>
    <w:rsid w:val="007A5AC9"/>
    <w:rsid w:val="007A6029"/>
    <w:rsid w:val="007A61DE"/>
    <w:rsid w:val="007A670F"/>
    <w:rsid w:val="007A739F"/>
    <w:rsid w:val="007A77AC"/>
    <w:rsid w:val="007A7DA3"/>
    <w:rsid w:val="007B01CA"/>
    <w:rsid w:val="007B0448"/>
    <w:rsid w:val="007B08E7"/>
    <w:rsid w:val="007B18D6"/>
    <w:rsid w:val="007B1D5C"/>
    <w:rsid w:val="007B3CA0"/>
    <w:rsid w:val="007B41B0"/>
    <w:rsid w:val="007B48D3"/>
    <w:rsid w:val="007B56FD"/>
    <w:rsid w:val="007B5E2D"/>
    <w:rsid w:val="007B6A78"/>
    <w:rsid w:val="007B77CE"/>
    <w:rsid w:val="007B7860"/>
    <w:rsid w:val="007C1211"/>
    <w:rsid w:val="007C141F"/>
    <w:rsid w:val="007C24D6"/>
    <w:rsid w:val="007C275A"/>
    <w:rsid w:val="007C2B73"/>
    <w:rsid w:val="007C2F1E"/>
    <w:rsid w:val="007C3202"/>
    <w:rsid w:val="007C341C"/>
    <w:rsid w:val="007C4541"/>
    <w:rsid w:val="007C4AE5"/>
    <w:rsid w:val="007C4B25"/>
    <w:rsid w:val="007C4E30"/>
    <w:rsid w:val="007C5A6D"/>
    <w:rsid w:val="007C645D"/>
    <w:rsid w:val="007C65DC"/>
    <w:rsid w:val="007C66B0"/>
    <w:rsid w:val="007C6DA9"/>
    <w:rsid w:val="007C7356"/>
    <w:rsid w:val="007C73CC"/>
    <w:rsid w:val="007C7980"/>
    <w:rsid w:val="007D049F"/>
    <w:rsid w:val="007D074A"/>
    <w:rsid w:val="007D08CC"/>
    <w:rsid w:val="007D1DCA"/>
    <w:rsid w:val="007D205C"/>
    <w:rsid w:val="007D3445"/>
    <w:rsid w:val="007D3A5A"/>
    <w:rsid w:val="007D3F47"/>
    <w:rsid w:val="007D4075"/>
    <w:rsid w:val="007D51B4"/>
    <w:rsid w:val="007D6928"/>
    <w:rsid w:val="007D71BE"/>
    <w:rsid w:val="007D748C"/>
    <w:rsid w:val="007D76FE"/>
    <w:rsid w:val="007D7E4B"/>
    <w:rsid w:val="007E033A"/>
    <w:rsid w:val="007E063F"/>
    <w:rsid w:val="007E15E6"/>
    <w:rsid w:val="007E1DAB"/>
    <w:rsid w:val="007E234B"/>
    <w:rsid w:val="007E248B"/>
    <w:rsid w:val="007E2708"/>
    <w:rsid w:val="007E2B33"/>
    <w:rsid w:val="007E3369"/>
    <w:rsid w:val="007E3581"/>
    <w:rsid w:val="007E37C4"/>
    <w:rsid w:val="007E3D10"/>
    <w:rsid w:val="007E426D"/>
    <w:rsid w:val="007E491B"/>
    <w:rsid w:val="007E60D1"/>
    <w:rsid w:val="007E6F12"/>
    <w:rsid w:val="007E75B8"/>
    <w:rsid w:val="007E7858"/>
    <w:rsid w:val="007F09C0"/>
    <w:rsid w:val="007F1673"/>
    <w:rsid w:val="007F21F1"/>
    <w:rsid w:val="007F2C2B"/>
    <w:rsid w:val="007F3693"/>
    <w:rsid w:val="007F36CA"/>
    <w:rsid w:val="007F3FFE"/>
    <w:rsid w:val="007F43AC"/>
    <w:rsid w:val="007F43BF"/>
    <w:rsid w:val="007F45B3"/>
    <w:rsid w:val="007F4825"/>
    <w:rsid w:val="007F5520"/>
    <w:rsid w:val="007F6282"/>
    <w:rsid w:val="007F639D"/>
    <w:rsid w:val="007F65DA"/>
    <w:rsid w:val="007F68A3"/>
    <w:rsid w:val="007F6F21"/>
    <w:rsid w:val="007F7522"/>
    <w:rsid w:val="007F7A97"/>
    <w:rsid w:val="008004ED"/>
    <w:rsid w:val="00800680"/>
    <w:rsid w:val="00801646"/>
    <w:rsid w:val="008016BD"/>
    <w:rsid w:val="0080185B"/>
    <w:rsid w:val="00803061"/>
    <w:rsid w:val="00803168"/>
    <w:rsid w:val="00803A77"/>
    <w:rsid w:val="00804009"/>
    <w:rsid w:val="0080426A"/>
    <w:rsid w:val="008045A0"/>
    <w:rsid w:val="00804D22"/>
    <w:rsid w:val="008063E4"/>
    <w:rsid w:val="00806F28"/>
    <w:rsid w:val="00807970"/>
    <w:rsid w:val="00807D4C"/>
    <w:rsid w:val="008101F3"/>
    <w:rsid w:val="00810447"/>
    <w:rsid w:val="00810B86"/>
    <w:rsid w:val="008110F2"/>
    <w:rsid w:val="008119D3"/>
    <w:rsid w:val="00811F82"/>
    <w:rsid w:val="00812425"/>
    <w:rsid w:val="008126AE"/>
    <w:rsid w:val="00812700"/>
    <w:rsid w:val="00812B7B"/>
    <w:rsid w:val="00812F48"/>
    <w:rsid w:val="00813255"/>
    <w:rsid w:val="00813A2A"/>
    <w:rsid w:val="00813B37"/>
    <w:rsid w:val="00813FA6"/>
    <w:rsid w:val="00815627"/>
    <w:rsid w:val="00816FEA"/>
    <w:rsid w:val="00817377"/>
    <w:rsid w:val="008175A6"/>
    <w:rsid w:val="008175CC"/>
    <w:rsid w:val="00817AFE"/>
    <w:rsid w:val="008200D8"/>
    <w:rsid w:val="00820898"/>
    <w:rsid w:val="00820ABE"/>
    <w:rsid w:val="00821B1D"/>
    <w:rsid w:val="00822043"/>
    <w:rsid w:val="00822702"/>
    <w:rsid w:val="00822A80"/>
    <w:rsid w:val="008233B1"/>
    <w:rsid w:val="0082372B"/>
    <w:rsid w:val="00823743"/>
    <w:rsid w:val="008238B6"/>
    <w:rsid w:val="00823E7C"/>
    <w:rsid w:val="008242F3"/>
    <w:rsid w:val="0082502E"/>
    <w:rsid w:val="00826A9A"/>
    <w:rsid w:val="008276D4"/>
    <w:rsid w:val="00827874"/>
    <w:rsid w:val="00827D5E"/>
    <w:rsid w:val="00830383"/>
    <w:rsid w:val="00830670"/>
    <w:rsid w:val="00830951"/>
    <w:rsid w:val="0083172E"/>
    <w:rsid w:val="0083180C"/>
    <w:rsid w:val="00831BA1"/>
    <w:rsid w:val="00831E30"/>
    <w:rsid w:val="00831F5F"/>
    <w:rsid w:val="008333CC"/>
    <w:rsid w:val="008344B0"/>
    <w:rsid w:val="008351DB"/>
    <w:rsid w:val="008354AE"/>
    <w:rsid w:val="008358B2"/>
    <w:rsid w:val="008359A9"/>
    <w:rsid w:val="008361BB"/>
    <w:rsid w:val="008362A5"/>
    <w:rsid w:val="008370B0"/>
    <w:rsid w:val="008373FE"/>
    <w:rsid w:val="00840035"/>
    <w:rsid w:val="0084042E"/>
    <w:rsid w:val="0084179D"/>
    <w:rsid w:val="0084180A"/>
    <w:rsid w:val="00841A5D"/>
    <w:rsid w:val="00841C6B"/>
    <w:rsid w:val="008423DF"/>
    <w:rsid w:val="00842DC8"/>
    <w:rsid w:val="00842F2B"/>
    <w:rsid w:val="008440EC"/>
    <w:rsid w:val="0084432E"/>
    <w:rsid w:val="00844887"/>
    <w:rsid w:val="00845C60"/>
    <w:rsid w:val="00845E71"/>
    <w:rsid w:val="00846666"/>
    <w:rsid w:val="0084726C"/>
    <w:rsid w:val="008472F8"/>
    <w:rsid w:val="00847484"/>
    <w:rsid w:val="008475FB"/>
    <w:rsid w:val="0085019C"/>
    <w:rsid w:val="0085040E"/>
    <w:rsid w:val="008508BB"/>
    <w:rsid w:val="0085113F"/>
    <w:rsid w:val="00851370"/>
    <w:rsid w:val="00851E16"/>
    <w:rsid w:val="008523C8"/>
    <w:rsid w:val="008531AD"/>
    <w:rsid w:val="00853626"/>
    <w:rsid w:val="00853B09"/>
    <w:rsid w:val="0085403D"/>
    <w:rsid w:val="008541FD"/>
    <w:rsid w:val="00854921"/>
    <w:rsid w:val="0085566B"/>
    <w:rsid w:val="008556EB"/>
    <w:rsid w:val="00856D6F"/>
    <w:rsid w:val="00856F20"/>
    <w:rsid w:val="0085716E"/>
    <w:rsid w:val="00857B51"/>
    <w:rsid w:val="00857B5A"/>
    <w:rsid w:val="0086099F"/>
    <w:rsid w:val="0086110C"/>
    <w:rsid w:val="00861C7A"/>
    <w:rsid w:val="00861CF4"/>
    <w:rsid w:val="008627E5"/>
    <w:rsid w:val="00862901"/>
    <w:rsid w:val="00862930"/>
    <w:rsid w:val="00863C3C"/>
    <w:rsid w:val="00864C9F"/>
    <w:rsid w:val="008657DB"/>
    <w:rsid w:val="0086612C"/>
    <w:rsid w:val="0086676C"/>
    <w:rsid w:val="00866EC4"/>
    <w:rsid w:val="008671E4"/>
    <w:rsid w:val="00867619"/>
    <w:rsid w:val="00867E67"/>
    <w:rsid w:val="00870897"/>
    <w:rsid w:val="00870986"/>
    <w:rsid w:val="00870B1B"/>
    <w:rsid w:val="0087113F"/>
    <w:rsid w:val="00871AF6"/>
    <w:rsid w:val="00871AFC"/>
    <w:rsid w:val="008722B5"/>
    <w:rsid w:val="008736E7"/>
    <w:rsid w:val="00873AB6"/>
    <w:rsid w:val="00874042"/>
    <w:rsid w:val="008742F1"/>
    <w:rsid w:val="00874D1C"/>
    <w:rsid w:val="00874FAD"/>
    <w:rsid w:val="00875003"/>
    <w:rsid w:val="00875E10"/>
    <w:rsid w:val="00875F72"/>
    <w:rsid w:val="008765FD"/>
    <w:rsid w:val="00877B1D"/>
    <w:rsid w:val="0088011E"/>
    <w:rsid w:val="00880B40"/>
    <w:rsid w:val="00881306"/>
    <w:rsid w:val="00881494"/>
    <w:rsid w:val="008825EE"/>
    <w:rsid w:val="00882DBE"/>
    <w:rsid w:val="00882DF5"/>
    <w:rsid w:val="00883375"/>
    <w:rsid w:val="00883644"/>
    <w:rsid w:val="00884827"/>
    <w:rsid w:val="008849D8"/>
    <w:rsid w:val="00885164"/>
    <w:rsid w:val="0088554B"/>
    <w:rsid w:val="0088659E"/>
    <w:rsid w:val="00886A43"/>
    <w:rsid w:val="00886AE9"/>
    <w:rsid w:val="00886FFD"/>
    <w:rsid w:val="00887588"/>
    <w:rsid w:val="0089032F"/>
    <w:rsid w:val="008903CA"/>
    <w:rsid w:val="00890874"/>
    <w:rsid w:val="00890C1F"/>
    <w:rsid w:val="00890DA8"/>
    <w:rsid w:val="00891638"/>
    <w:rsid w:val="0089180F"/>
    <w:rsid w:val="00891A38"/>
    <w:rsid w:val="00891BCF"/>
    <w:rsid w:val="0089231F"/>
    <w:rsid w:val="00892C4E"/>
    <w:rsid w:val="00892CE1"/>
    <w:rsid w:val="008931D2"/>
    <w:rsid w:val="00893ECA"/>
    <w:rsid w:val="0089481C"/>
    <w:rsid w:val="00894CEE"/>
    <w:rsid w:val="00894F4A"/>
    <w:rsid w:val="00894FB9"/>
    <w:rsid w:val="008952C1"/>
    <w:rsid w:val="00895A0E"/>
    <w:rsid w:val="00896813"/>
    <w:rsid w:val="00896B01"/>
    <w:rsid w:val="0089739C"/>
    <w:rsid w:val="008974F0"/>
    <w:rsid w:val="00897CC2"/>
    <w:rsid w:val="008A01EE"/>
    <w:rsid w:val="008A0477"/>
    <w:rsid w:val="008A07E0"/>
    <w:rsid w:val="008A0897"/>
    <w:rsid w:val="008A1076"/>
    <w:rsid w:val="008A236E"/>
    <w:rsid w:val="008A261A"/>
    <w:rsid w:val="008A29CF"/>
    <w:rsid w:val="008A453A"/>
    <w:rsid w:val="008A465D"/>
    <w:rsid w:val="008A4B09"/>
    <w:rsid w:val="008A4BD5"/>
    <w:rsid w:val="008A4D2E"/>
    <w:rsid w:val="008A4D42"/>
    <w:rsid w:val="008A5390"/>
    <w:rsid w:val="008A539C"/>
    <w:rsid w:val="008A545A"/>
    <w:rsid w:val="008A6335"/>
    <w:rsid w:val="008A6C63"/>
    <w:rsid w:val="008A6E74"/>
    <w:rsid w:val="008A71D1"/>
    <w:rsid w:val="008B011A"/>
    <w:rsid w:val="008B011B"/>
    <w:rsid w:val="008B0E11"/>
    <w:rsid w:val="008B13D0"/>
    <w:rsid w:val="008B1B10"/>
    <w:rsid w:val="008B1F55"/>
    <w:rsid w:val="008B2166"/>
    <w:rsid w:val="008B347E"/>
    <w:rsid w:val="008B502F"/>
    <w:rsid w:val="008B51C6"/>
    <w:rsid w:val="008B52BC"/>
    <w:rsid w:val="008B57AE"/>
    <w:rsid w:val="008B5A25"/>
    <w:rsid w:val="008B6873"/>
    <w:rsid w:val="008B6B71"/>
    <w:rsid w:val="008B6C6D"/>
    <w:rsid w:val="008B6E10"/>
    <w:rsid w:val="008B7463"/>
    <w:rsid w:val="008B7EB7"/>
    <w:rsid w:val="008B7EDC"/>
    <w:rsid w:val="008B7FB2"/>
    <w:rsid w:val="008C0100"/>
    <w:rsid w:val="008C0F71"/>
    <w:rsid w:val="008C1423"/>
    <w:rsid w:val="008C18A1"/>
    <w:rsid w:val="008C1935"/>
    <w:rsid w:val="008C1E2B"/>
    <w:rsid w:val="008C2172"/>
    <w:rsid w:val="008C2719"/>
    <w:rsid w:val="008C298A"/>
    <w:rsid w:val="008C2BA2"/>
    <w:rsid w:val="008C31E0"/>
    <w:rsid w:val="008C3F4E"/>
    <w:rsid w:val="008C3F5C"/>
    <w:rsid w:val="008C411F"/>
    <w:rsid w:val="008C4775"/>
    <w:rsid w:val="008C482A"/>
    <w:rsid w:val="008C4FEB"/>
    <w:rsid w:val="008C6405"/>
    <w:rsid w:val="008C6EE6"/>
    <w:rsid w:val="008C790F"/>
    <w:rsid w:val="008D03CE"/>
    <w:rsid w:val="008D16D5"/>
    <w:rsid w:val="008D18E7"/>
    <w:rsid w:val="008D1A40"/>
    <w:rsid w:val="008D2B1D"/>
    <w:rsid w:val="008D35D9"/>
    <w:rsid w:val="008D3974"/>
    <w:rsid w:val="008D444E"/>
    <w:rsid w:val="008D48A0"/>
    <w:rsid w:val="008D4E0A"/>
    <w:rsid w:val="008D641F"/>
    <w:rsid w:val="008D6752"/>
    <w:rsid w:val="008D7671"/>
    <w:rsid w:val="008D7BAD"/>
    <w:rsid w:val="008E0138"/>
    <w:rsid w:val="008E1575"/>
    <w:rsid w:val="008E1C1A"/>
    <w:rsid w:val="008E1FF2"/>
    <w:rsid w:val="008E2B89"/>
    <w:rsid w:val="008E2CDF"/>
    <w:rsid w:val="008E39B9"/>
    <w:rsid w:val="008E3C9C"/>
    <w:rsid w:val="008E3D48"/>
    <w:rsid w:val="008E488F"/>
    <w:rsid w:val="008E48F6"/>
    <w:rsid w:val="008E4935"/>
    <w:rsid w:val="008E58E9"/>
    <w:rsid w:val="008E6D74"/>
    <w:rsid w:val="008E6EC0"/>
    <w:rsid w:val="008E75E8"/>
    <w:rsid w:val="008E7B1B"/>
    <w:rsid w:val="008F06E8"/>
    <w:rsid w:val="008F075B"/>
    <w:rsid w:val="008F0B61"/>
    <w:rsid w:val="008F11FE"/>
    <w:rsid w:val="008F1BF1"/>
    <w:rsid w:val="008F1CA0"/>
    <w:rsid w:val="008F3913"/>
    <w:rsid w:val="008F4691"/>
    <w:rsid w:val="008F5613"/>
    <w:rsid w:val="008F56C4"/>
    <w:rsid w:val="008F5ED7"/>
    <w:rsid w:val="008F62FC"/>
    <w:rsid w:val="008F66EF"/>
    <w:rsid w:val="008F6D19"/>
    <w:rsid w:val="008F6FC0"/>
    <w:rsid w:val="008F7206"/>
    <w:rsid w:val="008F7390"/>
    <w:rsid w:val="008F7703"/>
    <w:rsid w:val="008F7960"/>
    <w:rsid w:val="0090012D"/>
    <w:rsid w:val="009002E5"/>
    <w:rsid w:val="00900805"/>
    <w:rsid w:val="00900F86"/>
    <w:rsid w:val="009010D4"/>
    <w:rsid w:val="009011DD"/>
    <w:rsid w:val="0090139D"/>
    <w:rsid w:val="00901423"/>
    <w:rsid w:val="00901464"/>
    <w:rsid w:val="00902481"/>
    <w:rsid w:val="00902509"/>
    <w:rsid w:val="00902CF5"/>
    <w:rsid w:val="009038A6"/>
    <w:rsid w:val="00903FFB"/>
    <w:rsid w:val="0090430D"/>
    <w:rsid w:val="009049DE"/>
    <w:rsid w:val="009058BB"/>
    <w:rsid w:val="00905E62"/>
    <w:rsid w:val="0090645C"/>
    <w:rsid w:val="00906847"/>
    <w:rsid w:val="009069E5"/>
    <w:rsid w:val="00906F01"/>
    <w:rsid w:val="00907A26"/>
    <w:rsid w:val="009105B6"/>
    <w:rsid w:val="00910684"/>
    <w:rsid w:val="00910776"/>
    <w:rsid w:val="009108D6"/>
    <w:rsid w:val="00911955"/>
    <w:rsid w:val="00912529"/>
    <w:rsid w:val="00912A6C"/>
    <w:rsid w:val="00912CA8"/>
    <w:rsid w:val="00912D86"/>
    <w:rsid w:val="00914635"/>
    <w:rsid w:val="00914D4C"/>
    <w:rsid w:val="00915546"/>
    <w:rsid w:val="009155E8"/>
    <w:rsid w:val="00915DD2"/>
    <w:rsid w:val="0091611B"/>
    <w:rsid w:val="0091645A"/>
    <w:rsid w:val="0091653A"/>
    <w:rsid w:val="0091738A"/>
    <w:rsid w:val="00917C56"/>
    <w:rsid w:val="00921873"/>
    <w:rsid w:val="00921E67"/>
    <w:rsid w:val="00923CB1"/>
    <w:rsid w:val="00924163"/>
    <w:rsid w:val="009248FA"/>
    <w:rsid w:val="00924DE1"/>
    <w:rsid w:val="0092536C"/>
    <w:rsid w:val="00925707"/>
    <w:rsid w:val="00926258"/>
    <w:rsid w:val="0092724A"/>
    <w:rsid w:val="0092728F"/>
    <w:rsid w:val="009273BE"/>
    <w:rsid w:val="0093005A"/>
    <w:rsid w:val="009314CE"/>
    <w:rsid w:val="00932688"/>
    <w:rsid w:val="009328E7"/>
    <w:rsid w:val="0093336C"/>
    <w:rsid w:val="00933A43"/>
    <w:rsid w:val="00933BD3"/>
    <w:rsid w:val="00933FC2"/>
    <w:rsid w:val="009350EB"/>
    <w:rsid w:val="0093570E"/>
    <w:rsid w:val="0093589B"/>
    <w:rsid w:val="00936119"/>
    <w:rsid w:val="009363B6"/>
    <w:rsid w:val="00936F1F"/>
    <w:rsid w:val="00936FB5"/>
    <w:rsid w:val="009377A9"/>
    <w:rsid w:val="00940F5D"/>
    <w:rsid w:val="00941235"/>
    <w:rsid w:val="00941D54"/>
    <w:rsid w:val="0094288C"/>
    <w:rsid w:val="00942899"/>
    <w:rsid w:val="00942E8F"/>
    <w:rsid w:val="00942FE6"/>
    <w:rsid w:val="0094381F"/>
    <w:rsid w:val="009438A0"/>
    <w:rsid w:val="00944FCA"/>
    <w:rsid w:val="0094521E"/>
    <w:rsid w:val="009452AB"/>
    <w:rsid w:val="0094547B"/>
    <w:rsid w:val="0094584C"/>
    <w:rsid w:val="00946C36"/>
    <w:rsid w:val="00946D7A"/>
    <w:rsid w:val="00947375"/>
    <w:rsid w:val="009476B9"/>
    <w:rsid w:val="009476C6"/>
    <w:rsid w:val="0095001F"/>
    <w:rsid w:val="00950156"/>
    <w:rsid w:val="00950B12"/>
    <w:rsid w:val="00950EAD"/>
    <w:rsid w:val="009519A5"/>
    <w:rsid w:val="00951BE8"/>
    <w:rsid w:val="00952912"/>
    <w:rsid w:val="009536CC"/>
    <w:rsid w:val="00953864"/>
    <w:rsid w:val="009539D3"/>
    <w:rsid w:val="0095443D"/>
    <w:rsid w:val="0095487E"/>
    <w:rsid w:val="009556E8"/>
    <w:rsid w:val="009561B2"/>
    <w:rsid w:val="00956D7E"/>
    <w:rsid w:val="00957307"/>
    <w:rsid w:val="00957577"/>
    <w:rsid w:val="00961364"/>
    <w:rsid w:val="00961468"/>
    <w:rsid w:val="00961556"/>
    <w:rsid w:val="00963039"/>
    <w:rsid w:val="00963186"/>
    <w:rsid w:val="00963735"/>
    <w:rsid w:val="00963A72"/>
    <w:rsid w:val="00964278"/>
    <w:rsid w:val="00964655"/>
    <w:rsid w:val="009648E1"/>
    <w:rsid w:val="0096493E"/>
    <w:rsid w:val="00964BAC"/>
    <w:rsid w:val="00965532"/>
    <w:rsid w:val="009665F5"/>
    <w:rsid w:val="009678CC"/>
    <w:rsid w:val="00967A0E"/>
    <w:rsid w:val="00967AA9"/>
    <w:rsid w:val="00967C3D"/>
    <w:rsid w:val="009705BC"/>
    <w:rsid w:val="00970AF0"/>
    <w:rsid w:val="00972DAF"/>
    <w:rsid w:val="00972EE6"/>
    <w:rsid w:val="00973597"/>
    <w:rsid w:val="00975440"/>
    <w:rsid w:val="009756FF"/>
    <w:rsid w:val="009757DF"/>
    <w:rsid w:val="009759F6"/>
    <w:rsid w:val="009765E3"/>
    <w:rsid w:val="00976A99"/>
    <w:rsid w:val="0097722E"/>
    <w:rsid w:val="00977B7C"/>
    <w:rsid w:val="00977D2E"/>
    <w:rsid w:val="0098030C"/>
    <w:rsid w:val="00980742"/>
    <w:rsid w:val="00980B63"/>
    <w:rsid w:val="00980C07"/>
    <w:rsid w:val="00982E00"/>
    <w:rsid w:val="00982E12"/>
    <w:rsid w:val="00983877"/>
    <w:rsid w:val="009838F1"/>
    <w:rsid w:val="009839A5"/>
    <w:rsid w:val="009852EE"/>
    <w:rsid w:val="00985518"/>
    <w:rsid w:val="0098574E"/>
    <w:rsid w:val="00985A86"/>
    <w:rsid w:val="00985B77"/>
    <w:rsid w:val="009862E4"/>
    <w:rsid w:val="00986CC3"/>
    <w:rsid w:val="00987AD2"/>
    <w:rsid w:val="00990189"/>
    <w:rsid w:val="00990530"/>
    <w:rsid w:val="00991B91"/>
    <w:rsid w:val="00992491"/>
    <w:rsid w:val="009933AC"/>
    <w:rsid w:val="00993BED"/>
    <w:rsid w:val="00994E60"/>
    <w:rsid w:val="00994F85"/>
    <w:rsid w:val="00995F23"/>
    <w:rsid w:val="00996201"/>
    <w:rsid w:val="00996B55"/>
    <w:rsid w:val="00996E62"/>
    <w:rsid w:val="0099750E"/>
    <w:rsid w:val="00997905"/>
    <w:rsid w:val="00997EFC"/>
    <w:rsid w:val="009A027E"/>
    <w:rsid w:val="009A029E"/>
    <w:rsid w:val="009A05D9"/>
    <w:rsid w:val="009A1F2E"/>
    <w:rsid w:val="009A22FE"/>
    <w:rsid w:val="009A4189"/>
    <w:rsid w:val="009A4A68"/>
    <w:rsid w:val="009A4F80"/>
    <w:rsid w:val="009A5131"/>
    <w:rsid w:val="009A6053"/>
    <w:rsid w:val="009A68F5"/>
    <w:rsid w:val="009A6C48"/>
    <w:rsid w:val="009A6EAF"/>
    <w:rsid w:val="009A74E3"/>
    <w:rsid w:val="009A796D"/>
    <w:rsid w:val="009A7EAE"/>
    <w:rsid w:val="009B009F"/>
    <w:rsid w:val="009B02D8"/>
    <w:rsid w:val="009B0D4A"/>
    <w:rsid w:val="009B137C"/>
    <w:rsid w:val="009B2949"/>
    <w:rsid w:val="009B3143"/>
    <w:rsid w:val="009B3260"/>
    <w:rsid w:val="009B5AFA"/>
    <w:rsid w:val="009B6175"/>
    <w:rsid w:val="009B65BC"/>
    <w:rsid w:val="009B6822"/>
    <w:rsid w:val="009B7349"/>
    <w:rsid w:val="009B7458"/>
    <w:rsid w:val="009B76EA"/>
    <w:rsid w:val="009B774D"/>
    <w:rsid w:val="009B785A"/>
    <w:rsid w:val="009B78AF"/>
    <w:rsid w:val="009B799E"/>
    <w:rsid w:val="009B7C64"/>
    <w:rsid w:val="009C0904"/>
    <w:rsid w:val="009C1B7E"/>
    <w:rsid w:val="009C1F4A"/>
    <w:rsid w:val="009C261F"/>
    <w:rsid w:val="009C3616"/>
    <w:rsid w:val="009C3624"/>
    <w:rsid w:val="009C3754"/>
    <w:rsid w:val="009C4776"/>
    <w:rsid w:val="009C4833"/>
    <w:rsid w:val="009C4EC5"/>
    <w:rsid w:val="009C5D3D"/>
    <w:rsid w:val="009C619F"/>
    <w:rsid w:val="009C6C10"/>
    <w:rsid w:val="009C6CAD"/>
    <w:rsid w:val="009C741C"/>
    <w:rsid w:val="009C7893"/>
    <w:rsid w:val="009C7D34"/>
    <w:rsid w:val="009C7DD3"/>
    <w:rsid w:val="009C7EFB"/>
    <w:rsid w:val="009D027B"/>
    <w:rsid w:val="009D0332"/>
    <w:rsid w:val="009D0EAF"/>
    <w:rsid w:val="009D0F58"/>
    <w:rsid w:val="009D1280"/>
    <w:rsid w:val="009D1A44"/>
    <w:rsid w:val="009D1C2E"/>
    <w:rsid w:val="009D213D"/>
    <w:rsid w:val="009D267D"/>
    <w:rsid w:val="009D2C24"/>
    <w:rsid w:val="009D3171"/>
    <w:rsid w:val="009D32A6"/>
    <w:rsid w:val="009D3582"/>
    <w:rsid w:val="009D385F"/>
    <w:rsid w:val="009D3C57"/>
    <w:rsid w:val="009D3F6F"/>
    <w:rsid w:val="009D3FFD"/>
    <w:rsid w:val="009D4B80"/>
    <w:rsid w:val="009D4E83"/>
    <w:rsid w:val="009D5219"/>
    <w:rsid w:val="009D5AAD"/>
    <w:rsid w:val="009D5E54"/>
    <w:rsid w:val="009D5F2C"/>
    <w:rsid w:val="009D6489"/>
    <w:rsid w:val="009D70BC"/>
    <w:rsid w:val="009D72AA"/>
    <w:rsid w:val="009D7359"/>
    <w:rsid w:val="009D7663"/>
    <w:rsid w:val="009D76C3"/>
    <w:rsid w:val="009D7EDD"/>
    <w:rsid w:val="009E134E"/>
    <w:rsid w:val="009E1421"/>
    <w:rsid w:val="009E143A"/>
    <w:rsid w:val="009E1F56"/>
    <w:rsid w:val="009E2F79"/>
    <w:rsid w:val="009E31D2"/>
    <w:rsid w:val="009E32C9"/>
    <w:rsid w:val="009E3861"/>
    <w:rsid w:val="009E3DCB"/>
    <w:rsid w:val="009E3F8A"/>
    <w:rsid w:val="009E4236"/>
    <w:rsid w:val="009E47B1"/>
    <w:rsid w:val="009E536E"/>
    <w:rsid w:val="009E573D"/>
    <w:rsid w:val="009E5819"/>
    <w:rsid w:val="009E5925"/>
    <w:rsid w:val="009E6373"/>
    <w:rsid w:val="009E68F2"/>
    <w:rsid w:val="009E6DC5"/>
    <w:rsid w:val="009E7813"/>
    <w:rsid w:val="009E7AE1"/>
    <w:rsid w:val="009F0010"/>
    <w:rsid w:val="009F01B5"/>
    <w:rsid w:val="009F073E"/>
    <w:rsid w:val="009F0964"/>
    <w:rsid w:val="009F143B"/>
    <w:rsid w:val="009F1576"/>
    <w:rsid w:val="009F1841"/>
    <w:rsid w:val="009F1B8B"/>
    <w:rsid w:val="009F2B08"/>
    <w:rsid w:val="009F2F71"/>
    <w:rsid w:val="009F374D"/>
    <w:rsid w:val="009F3C6B"/>
    <w:rsid w:val="009F40E3"/>
    <w:rsid w:val="009F499B"/>
    <w:rsid w:val="009F4E29"/>
    <w:rsid w:val="009F4F90"/>
    <w:rsid w:val="009F539D"/>
    <w:rsid w:val="009F5DB1"/>
    <w:rsid w:val="009F5EBA"/>
    <w:rsid w:val="009F6207"/>
    <w:rsid w:val="009F6484"/>
    <w:rsid w:val="009F64E7"/>
    <w:rsid w:val="009F6E18"/>
    <w:rsid w:val="009F6E29"/>
    <w:rsid w:val="009F6F17"/>
    <w:rsid w:val="009F6F36"/>
    <w:rsid w:val="009F7AE5"/>
    <w:rsid w:val="00A005FC"/>
    <w:rsid w:val="00A00CF3"/>
    <w:rsid w:val="00A03982"/>
    <w:rsid w:val="00A0455D"/>
    <w:rsid w:val="00A04CDF"/>
    <w:rsid w:val="00A05026"/>
    <w:rsid w:val="00A0513C"/>
    <w:rsid w:val="00A0535D"/>
    <w:rsid w:val="00A06684"/>
    <w:rsid w:val="00A07E39"/>
    <w:rsid w:val="00A107C1"/>
    <w:rsid w:val="00A109DF"/>
    <w:rsid w:val="00A10E1A"/>
    <w:rsid w:val="00A1133C"/>
    <w:rsid w:val="00A11522"/>
    <w:rsid w:val="00A11623"/>
    <w:rsid w:val="00A11872"/>
    <w:rsid w:val="00A1189F"/>
    <w:rsid w:val="00A118D3"/>
    <w:rsid w:val="00A12201"/>
    <w:rsid w:val="00A12234"/>
    <w:rsid w:val="00A140FD"/>
    <w:rsid w:val="00A146E0"/>
    <w:rsid w:val="00A14CBB"/>
    <w:rsid w:val="00A14DE4"/>
    <w:rsid w:val="00A150A6"/>
    <w:rsid w:val="00A15D9A"/>
    <w:rsid w:val="00A15DF0"/>
    <w:rsid w:val="00A16FBA"/>
    <w:rsid w:val="00A170A3"/>
    <w:rsid w:val="00A17D6A"/>
    <w:rsid w:val="00A205D1"/>
    <w:rsid w:val="00A20CCB"/>
    <w:rsid w:val="00A21565"/>
    <w:rsid w:val="00A22FEA"/>
    <w:rsid w:val="00A2373B"/>
    <w:rsid w:val="00A23B50"/>
    <w:rsid w:val="00A23FD3"/>
    <w:rsid w:val="00A24567"/>
    <w:rsid w:val="00A246B5"/>
    <w:rsid w:val="00A25179"/>
    <w:rsid w:val="00A25C03"/>
    <w:rsid w:val="00A25C85"/>
    <w:rsid w:val="00A265E1"/>
    <w:rsid w:val="00A27B4F"/>
    <w:rsid w:val="00A30B67"/>
    <w:rsid w:val="00A30F13"/>
    <w:rsid w:val="00A312EB"/>
    <w:rsid w:val="00A317C4"/>
    <w:rsid w:val="00A31BD5"/>
    <w:rsid w:val="00A32B87"/>
    <w:rsid w:val="00A32C3B"/>
    <w:rsid w:val="00A33BE8"/>
    <w:rsid w:val="00A33C78"/>
    <w:rsid w:val="00A348A0"/>
    <w:rsid w:val="00A34E73"/>
    <w:rsid w:val="00A35344"/>
    <w:rsid w:val="00A36321"/>
    <w:rsid w:val="00A37015"/>
    <w:rsid w:val="00A3713E"/>
    <w:rsid w:val="00A372E6"/>
    <w:rsid w:val="00A375C4"/>
    <w:rsid w:val="00A3763D"/>
    <w:rsid w:val="00A40042"/>
    <w:rsid w:val="00A402F1"/>
    <w:rsid w:val="00A40A80"/>
    <w:rsid w:val="00A410E5"/>
    <w:rsid w:val="00A41219"/>
    <w:rsid w:val="00A4187B"/>
    <w:rsid w:val="00A42631"/>
    <w:rsid w:val="00A4293C"/>
    <w:rsid w:val="00A42A3B"/>
    <w:rsid w:val="00A4341B"/>
    <w:rsid w:val="00A43470"/>
    <w:rsid w:val="00A43473"/>
    <w:rsid w:val="00A43630"/>
    <w:rsid w:val="00A44189"/>
    <w:rsid w:val="00A44C65"/>
    <w:rsid w:val="00A44ED3"/>
    <w:rsid w:val="00A4576D"/>
    <w:rsid w:val="00A45B4B"/>
    <w:rsid w:val="00A46335"/>
    <w:rsid w:val="00A472DE"/>
    <w:rsid w:val="00A47C70"/>
    <w:rsid w:val="00A50034"/>
    <w:rsid w:val="00A50350"/>
    <w:rsid w:val="00A503CC"/>
    <w:rsid w:val="00A503CE"/>
    <w:rsid w:val="00A50422"/>
    <w:rsid w:val="00A50B99"/>
    <w:rsid w:val="00A5170F"/>
    <w:rsid w:val="00A51A5B"/>
    <w:rsid w:val="00A51BD8"/>
    <w:rsid w:val="00A52A9F"/>
    <w:rsid w:val="00A53AE0"/>
    <w:rsid w:val="00A53BF5"/>
    <w:rsid w:val="00A54936"/>
    <w:rsid w:val="00A54982"/>
    <w:rsid w:val="00A54E87"/>
    <w:rsid w:val="00A55320"/>
    <w:rsid w:val="00A55FA8"/>
    <w:rsid w:val="00A5640B"/>
    <w:rsid w:val="00A564E3"/>
    <w:rsid w:val="00A56A1D"/>
    <w:rsid w:val="00A56AC4"/>
    <w:rsid w:val="00A571CD"/>
    <w:rsid w:val="00A57C22"/>
    <w:rsid w:val="00A57F32"/>
    <w:rsid w:val="00A608B7"/>
    <w:rsid w:val="00A60992"/>
    <w:rsid w:val="00A61001"/>
    <w:rsid w:val="00A6112B"/>
    <w:rsid w:val="00A61817"/>
    <w:rsid w:val="00A62CC0"/>
    <w:rsid w:val="00A62D9D"/>
    <w:rsid w:val="00A63014"/>
    <w:rsid w:val="00A63634"/>
    <w:rsid w:val="00A63891"/>
    <w:rsid w:val="00A6390E"/>
    <w:rsid w:val="00A63D51"/>
    <w:rsid w:val="00A644E5"/>
    <w:rsid w:val="00A64535"/>
    <w:rsid w:val="00A65274"/>
    <w:rsid w:val="00A65867"/>
    <w:rsid w:val="00A6654E"/>
    <w:rsid w:val="00A6705E"/>
    <w:rsid w:val="00A671CF"/>
    <w:rsid w:val="00A6747F"/>
    <w:rsid w:val="00A674BF"/>
    <w:rsid w:val="00A703AE"/>
    <w:rsid w:val="00A704B6"/>
    <w:rsid w:val="00A70856"/>
    <w:rsid w:val="00A70E7F"/>
    <w:rsid w:val="00A7215D"/>
    <w:rsid w:val="00A72CBA"/>
    <w:rsid w:val="00A730B4"/>
    <w:rsid w:val="00A73630"/>
    <w:rsid w:val="00A73BDA"/>
    <w:rsid w:val="00A73FBB"/>
    <w:rsid w:val="00A741D3"/>
    <w:rsid w:val="00A749D4"/>
    <w:rsid w:val="00A753E5"/>
    <w:rsid w:val="00A75918"/>
    <w:rsid w:val="00A75E8B"/>
    <w:rsid w:val="00A75E97"/>
    <w:rsid w:val="00A76049"/>
    <w:rsid w:val="00A776B2"/>
    <w:rsid w:val="00A77E2B"/>
    <w:rsid w:val="00A801AB"/>
    <w:rsid w:val="00A807C0"/>
    <w:rsid w:val="00A8217C"/>
    <w:rsid w:val="00A82596"/>
    <w:rsid w:val="00A8301E"/>
    <w:rsid w:val="00A83A9B"/>
    <w:rsid w:val="00A84B1F"/>
    <w:rsid w:val="00A84E61"/>
    <w:rsid w:val="00A8654A"/>
    <w:rsid w:val="00A8657C"/>
    <w:rsid w:val="00A8708A"/>
    <w:rsid w:val="00A872A1"/>
    <w:rsid w:val="00A874B0"/>
    <w:rsid w:val="00A87677"/>
    <w:rsid w:val="00A877C1"/>
    <w:rsid w:val="00A901DC"/>
    <w:rsid w:val="00A90748"/>
    <w:rsid w:val="00A90D2E"/>
    <w:rsid w:val="00A92B28"/>
    <w:rsid w:val="00A92D4C"/>
    <w:rsid w:val="00A9317A"/>
    <w:rsid w:val="00A93230"/>
    <w:rsid w:val="00A9379A"/>
    <w:rsid w:val="00A94642"/>
    <w:rsid w:val="00A94A02"/>
    <w:rsid w:val="00A95775"/>
    <w:rsid w:val="00A95E3A"/>
    <w:rsid w:val="00A966A1"/>
    <w:rsid w:val="00A96D45"/>
    <w:rsid w:val="00A96DB1"/>
    <w:rsid w:val="00A97C8F"/>
    <w:rsid w:val="00A97EAE"/>
    <w:rsid w:val="00AA013A"/>
    <w:rsid w:val="00AA044D"/>
    <w:rsid w:val="00AA04CE"/>
    <w:rsid w:val="00AA05E9"/>
    <w:rsid w:val="00AA0625"/>
    <w:rsid w:val="00AA095A"/>
    <w:rsid w:val="00AA0C79"/>
    <w:rsid w:val="00AA0DD7"/>
    <w:rsid w:val="00AA0E06"/>
    <w:rsid w:val="00AA1762"/>
    <w:rsid w:val="00AA1911"/>
    <w:rsid w:val="00AA2BF0"/>
    <w:rsid w:val="00AA2C33"/>
    <w:rsid w:val="00AA2D98"/>
    <w:rsid w:val="00AA36B1"/>
    <w:rsid w:val="00AA3998"/>
    <w:rsid w:val="00AA3ADA"/>
    <w:rsid w:val="00AA517D"/>
    <w:rsid w:val="00AA5B74"/>
    <w:rsid w:val="00AA6544"/>
    <w:rsid w:val="00AA6A21"/>
    <w:rsid w:val="00AA6AA1"/>
    <w:rsid w:val="00AA6AD6"/>
    <w:rsid w:val="00AA7089"/>
    <w:rsid w:val="00AA72CB"/>
    <w:rsid w:val="00AA75C6"/>
    <w:rsid w:val="00AA7A01"/>
    <w:rsid w:val="00AA7CD9"/>
    <w:rsid w:val="00AB0020"/>
    <w:rsid w:val="00AB06FB"/>
    <w:rsid w:val="00AB0AE5"/>
    <w:rsid w:val="00AB0C31"/>
    <w:rsid w:val="00AB0D0E"/>
    <w:rsid w:val="00AB1149"/>
    <w:rsid w:val="00AB2595"/>
    <w:rsid w:val="00AB35C9"/>
    <w:rsid w:val="00AB4033"/>
    <w:rsid w:val="00AB5730"/>
    <w:rsid w:val="00AB5A65"/>
    <w:rsid w:val="00AB5EE7"/>
    <w:rsid w:val="00AB5F66"/>
    <w:rsid w:val="00AB6F5A"/>
    <w:rsid w:val="00AC09BB"/>
    <w:rsid w:val="00AC0EDB"/>
    <w:rsid w:val="00AC1066"/>
    <w:rsid w:val="00AC3109"/>
    <w:rsid w:val="00AC3983"/>
    <w:rsid w:val="00AC3A75"/>
    <w:rsid w:val="00AC40BF"/>
    <w:rsid w:val="00AC4311"/>
    <w:rsid w:val="00AC4379"/>
    <w:rsid w:val="00AC46AE"/>
    <w:rsid w:val="00AC4FD0"/>
    <w:rsid w:val="00AC5B3C"/>
    <w:rsid w:val="00AC60DF"/>
    <w:rsid w:val="00AC6388"/>
    <w:rsid w:val="00AC6761"/>
    <w:rsid w:val="00AD04A3"/>
    <w:rsid w:val="00AD0C98"/>
    <w:rsid w:val="00AD12E2"/>
    <w:rsid w:val="00AD21A8"/>
    <w:rsid w:val="00AD251E"/>
    <w:rsid w:val="00AD2784"/>
    <w:rsid w:val="00AD29FE"/>
    <w:rsid w:val="00AD2C36"/>
    <w:rsid w:val="00AD2D6B"/>
    <w:rsid w:val="00AD37E9"/>
    <w:rsid w:val="00AD3F2A"/>
    <w:rsid w:val="00AD481A"/>
    <w:rsid w:val="00AD5085"/>
    <w:rsid w:val="00AD548F"/>
    <w:rsid w:val="00AD5945"/>
    <w:rsid w:val="00AD5A30"/>
    <w:rsid w:val="00AD5CC2"/>
    <w:rsid w:val="00AD731C"/>
    <w:rsid w:val="00AD7838"/>
    <w:rsid w:val="00AD7CB4"/>
    <w:rsid w:val="00AE0109"/>
    <w:rsid w:val="00AE0A4E"/>
    <w:rsid w:val="00AE1328"/>
    <w:rsid w:val="00AE1A26"/>
    <w:rsid w:val="00AE1DEB"/>
    <w:rsid w:val="00AE2270"/>
    <w:rsid w:val="00AE23BA"/>
    <w:rsid w:val="00AE2A38"/>
    <w:rsid w:val="00AE2B06"/>
    <w:rsid w:val="00AE3689"/>
    <w:rsid w:val="00AE3D22"/>
    <w:rsid w:val="00AE3E2E"/>
    <w:rsid w:val="00AE464E"/>
    <w:rsid w:val="00AE48E2"/>
    <w:rsid w:val="00AE4B37"/>
    <w:rsid w:val="00AE536B"/>
    <w:rsid w:val="00AE5713"/>
    <w:rsid w:val="00AE57C4"/>
    <w:rsid w:val="00AE5A4B"/>
    <w:rsid w:val="00AE5C78"/>
    <w:rsid w:val="00AE5E48"/>
    <w:rsid w:val="00AE68B0"/>
    <w:rsid w:val="00AE7095"/>
    <w:rsid w:val="00AE70D8"/>
    <w:rsid w:val="00AE738B"/>
    <w:rsid w:val="00AE79F4"/>
    <w:rsid w:val="00AF0060"/>
    <w:rsid w:val="00AF0063"/>
    <w:rsid w:val="00AF012F"/>
    <w:rsid w:val="00AF1122"/>
    <w:rsid w:val="00AF1F41"/>
    <w:rsid w:val="00AF1FD9"/>
    <w:rsid w:val="00AF24D1"/>
    <w:rsid w:val="00AF29C1"/>
    <w:rsid w:val="00AF2A51"/>
    <w:rsid w:val="00AF2CB6"/>
    <w:rsid w:val="00AF2E74"/>
    <w:rsid w:val="00AF383F"/>
    <w:rsid w:val="00AF41F4"/>
    <w:rsid w:val="00AF423F"/>
    <w:rsid w:val="00AF48EC"/>
    <w:rsid w:val="00AF4950"/>
    <w:rsid w:val="00AF4A82"/>
    <w:rsid w:val="00AF4B34"/>
    <w:rsid w:val="00AF590F"/>
    <w:rsid w:val="00AF5F73"/>
    <w:rsid w:val="00AF6ADC"/>
    <w:rsid w:val="00AF7273"/>
    <w:rsid w:val="00AF7306"/>
    <w:rsid w:val="00AF7A7F"/>
    <w:rsid w:val="00B002DA"/>
    <w:rsid w:val="00B00733"/>
    <w:rsid w:val="00B00D58"/>
    <w:rsid w:val="00B00E03"/>
    <w:rsid w:val="00B01C07"/>
    <w:rsid w:val="00B01DF0"/>
    <w:rsid w:val="00B01F87"/>
    <w:rsid w:val="00B032E2"/>
    <w:rsid w:val="00B03522"/>
    <w:rsid w:val="00B03529"/>
    <w:rsid w:val="00B03B4E"/>
    <w:rsid w:val="00B03BA0"/>
    <w:rsid w:val="00B04044"/>
    <w:rsid w:val="00B04109"/>
    <w:rsid w:val="00B04734"/>
    <w:rsid w:val="00B057F8"/>
    <w:rsid w:val="00B068DE"/>
    <w:rsid w:val="00B06A56"/>
    <w:rsid w:val="00B06B75"/>
    <w:rsid w:val="00B06FF0"/>
    <w:rsid w:val="00B06FF7"/>
    <w:rsid w:val="00B07F4B"/>
    <w:rsid w:val="00B10C5B"/>
    <w:rsid w:val="00B11098"/>
    <w:rsid w:val="00B1232D"/>
    <w:rsid w:val="00B1272A"/>
    <w:rsid w:val="00B12B00"/>
    <w:rsid w:val="00B12D3F"/>
    <w:rsid w:val="00B149D8"/>
    <w:rsid w:val="00B14A4F"/>
    <w:rsid w:val="00B15312"/>
    <w:rsid w:val="00B1615D"/>
    <w:rsid w:val="00B1642B"/>
    <w:rsid w:val="00B16FB2"/>
    <w:rsid w:val="00B204E6"/>
    <w:rsid w:val="00B206CC"/>
    <w:rsid w:val="00B20C93"/>
    <w:rsid w:val="00B20D1A"/>
    <w:rsid w:val="00B21CC8"/>
    <w:rsid w:val="00B238EE"/>
    <w:rsid w:val="00B2431B"/>
    <w:rsid w:val="00B24D0D"/>
    <w:rsid w:val="00B24E61"/>
    <w:rsid w:val="00B252F2"/>
    <w:rsid w:val="00B25D8A"/>
    <w:rsid w:val="00B25DDD"/>
    <w:rsid w:val="00B26530"/>
    <w:rsid w:val="00B269EF"/>
    <w:rsid w:val="00B26B23"/>
    <w:rsid w:val="00B271C7"/>
    <w:rsid w:val="00B27AB3"/>
    <w:rsid w:val="00B3073C"/>
    <w:rsid w:val="00B30904"/>
    <w:rsid w:val="00B31B19"/>
    <w:rsid w:val="00B33115"/>
    <w:rsid w:val="00B338FC"/>
    <w:rsid w:val="00B339A8"/>
    <w:rsid w:val="00B34BE3"/>
    <w:rsid w:val="00B35BDE"/>
    <w:rsid w:val="00B35CB0"/>
    <w:rsid w:val="00B35D58"/>
    <w:rsid w:val="00B35E97"/>
    <w:rsid w:val="00B361E8"/>
    <w:rsid w:val="00B36CA4"/>
    <w:rsid w:val="00B40403"/>
    <w:rsid w:val="00B414CF"/>
    <w:rsid w:val="00B41B18"/>
    <w:rsid w:val="00B42514"/>
    <w:rsid w:val="00B43300"/>
    <w:rsid w:val="00B43816"/>
    <w:rsid w:val="00B43974"/>
    <w:rsid w:val="00B439F3"/>
    <w:rsid w:val="00B43A7D"/>
    <w:rsid w:val="00B43E92"/>
    <w:rsid w:val="00B4400E"/>
    <w:rsid w:val="00B44827"/>
    <w:rsid w:val="00B4554E"/>
    <w:rsid w:val="00B45679"/>
    <w:rsid w:val="00B45B09"/>
    <w:rsid w:val="00B45EE4"/>
    <w:rsid w:val="00B4676C"/>
    <w:rsid w:val="00B46EC7"/>
    <w:rsid w:val="00B4722F"/>
    <w:rsid w:val="00B476C1"/>
    <w:rsid w:val="00B47B1D"/>
    <w:rsid w:val="00B47F1D"/>
    <w:rsid w:val="00B50536"/>
    <w:rsid w:val="00B50BDA"/>
    <w:rsid w:val="00B514FA"/>
    <w:rsid w:val="00B51687"/>
    <w:rsid w:val="00B51780"/>
    <w:rsid w:val="00B519AD"/>
    <w:rsid w:val="00B519F7"/>
    <w:rsid w:val="00B51A34"/>
    <w:rsid w:val="00B51D41"/>
    <w:rsid w:val="00B527A7"/>
    <w:rsid w:val="00B538A9"/>
    <w:rsid w:val="00B53962"/>
    <w:rsid w:val="00B549B9"/>
    <w:rsid w:val="00B54AD0"/>
    <w:rsid w:val="00B559C5"/>
    <w:rsid w:val="00B559FE"/>
    <w:rsid w:val="00B55A8C"/>
    <w:rsid w:val="00B55F31"/>
    <w:rsid w:val="00B55FDB"/>
    <w:rsid w:val="00B562DD"/>
    <w:rsid w:val="00B56B27"/>
    <w:rsid w:val="00B56D1B"/>
    <w:rsid w:val="00B57870"/>
    <w:rsid w:val="00B60013"/>
    <w:rsid w:val="00B60E1C"/>
    <w:rsid w:val="00B61177"/>
    <w:rsid w:val="00B61634"/>
    <w:rsid w:val="00B617AC"/>
    <w:rsid w:val="00B61A9C"/>
    <w:rsid w:val="00B630C2"/>
    <w:rsid w:val="00B63565"/>
    <w:rsid w:val="00B63D9E"/>
    <w:rsid w:val="00B6434B"/>
    <w:rsid w:val="00B6548B"/>
    <w:rsid w:val="00B65741"/>
    <w:rsid w:val="00B66154"/>
    <w:rsid w:val="00B66798"/>
    <w:rsid w:val="00B66854"/>
    <w:rsid w:val="00B66A5F"/>
    <w:rsid w:val="00B66FFD"/>
    <w:rsid w:val="00B672E5"/>
    <w:rsid w:val="00B70763"/>
    <w:rsid w:val="00B70A9B"/>
    <w:rsid w:val="00B718C5"/>
    <w:rsid w:val="00B731BA"/>
    <w:rsid w:val="00B7334C"/>
    <w:rsid w:val="00B738F6"/>
    <w:rsid w:val="00B73CD4"/>
    <w:rsid w:val="00B74050"/>
    <w:rsid w:val="00B740C4"/>
    <w:rsid w:val="00B74F41"/>
    <w:rsid w:val="00B75538"/>
    <w:rsid w:val="00B76823"/>
    <w:rsid w:val="00B76B9A"/>
    <w:rsid w:val="00B7793E"/>
    <w:rsid w:val="00B77AD0"/>
    <w:rsid w:val="00B77B3D"/>
    <w:rsid w:val="00B80284"/>
    <w:rsid w:val="00B805E2"/>
    <w:rsid w:val="00B80DC7"/>
    <w:rsid w:val="00B81245"/>
    <w:rsid w:val="00B817AC"/>
    <w:rsid w:val="00B82995"/>
    <w:rsid w:val="00B82F85"/>
    <w:rsid w:val="00B8337D"/>
    <w:rsid w:val="00B83531"/>
    <w:rsid w:val="00B83C65"/>
    <w:rsid w:val="00B84B8C"/>
    <w:rsid w:val="00B85285"/>
    <w:rsid w:val="00B854F1"/>
    <w:rsid w:val="00B85527"/>
    <w:rsid w:val="00B85A84"/>
    <w:rsid w:val="00B87843"/>
    <w:rsid w:val="00B87FC6"/>
    <w:rsid w:val="00B90F15"/>
    <w:rsid w:val="00B914CB"/>
    <w:rsid w:val="00B9192F"/>
    <w:rsid w:val="00B91BAF"/>
    <w:rsid w:val="00B92305"/>
    <w:rsid w:val="00B929D1"/>
    <w:rsid w:val="00B94042"/>
    <w:rsid w:val="00B94061"/>
    <w:rsid w:val="00B96209"/>
    <w:rsid w:val="00B9748E"/>
    <w:rsid w:val="00B974AA"/>
    <w:rsid w:val="00B977CD"/>
    <w:rsid w:val="00B97B63"/>
    <w:rsid w:val="00B97F6D"/>
    <w:rsid w:val="00BA0344"/>
    <w:rsid w:val="00BA03D3"/>
    <w:rsid w:val="00BA0571"/>
    <w:rsid w:val="00BA06EB"/>
    <w:rsid w:val="00BA07FE"/>
    <w:rsid w:val="00BA0AF1"/>
    <w:rsid w:val="00BA109B"/>
    <w:rsid w:val="00BA20CD"/>
    <w:rsid w:val="00BA2237"/>
    <w:rsid w:val="00BA2942"/>
    <w:rsid w:val="00BA2A9E"/>
    <w:rsid w:val="00BA2EBA"/>
    <w:rsid w:val="00BA324F"/>
    <w:rsid w:val="00BA33A2"/>
    <w:rsid w:val="00BA3A4F"/>
    <w:rsid w:val="00BA3D38"/>
    <w:rsid w:val="00BA4379"/>
    <w:rsid w:val="00BA49DF"/>
    <w:rsid w:val="00BA4BCD"/>
    <w:rsid w:val="00BA4D98"/>
    <w:rsid w:val="00BA52AA"/>
    <w:rsid w:val="00BA5525"/>
    <w:rsid w:val="00BA5A65"/>
    <w:rsid w:val="00BA5AC0"/>
    <w:rsid w:val="00BA5D8C"/>
    <w:rsid w:val="00BA5EEA"/>
    <w:rsid w:val="00BA7CFA"/>
    <w:rsid w:val="00BB005E"/>
    <w:rsid w:val="00BB0217"/>
    <w:rsid w:val="00BB05F0"/>
    <w:rsid w:val="00BB0C62"/>
    <w:rsid w:val="00BB1D65"/>
    <w:rsid w:val="00BB1D8E"/>
    <w:rsid w:val="00BB20A7"/>
    <w:rsid w:val="00BB2422"/>
    <w:rsid w:val="00BB2669"/>
    <w:rsid w:val="00BB3DF3"/>
    <w:rsid w:val="00BB3EF8"/>
    <w:rsid w:val="00BB45E9"/>
    <w:rsid w:val="00BB4AA6"/>
    <w:rsid w:val="00BB4E0F"/>
    <w:rsid w:val="00BB5CDE"/>
    <w:rsid w:val="00BB75EE"/>
    <w:rsid w:val="00BB7810"/>
    <w:rsid w:val="00BB7A42"/>
    <w:rsid w:val="00BC01BE"/>
    <w:rsid w:val="00BC075D"/>
    <w:rsid w:val="00BC0807"/>
    <w:rsid w:val="00BC09D2"/>
    <w:rsid w:val="00BC142A"/>
    <w:rsid w:val="00BC1452"/>
    <w:rsid w:val="00BC1536"/>
    <w:rsid w:val="00BC1D2A"/>
    <w:rsid w:val="00BC2032"/>
    <w:rsid w:val="00BC270D"/>
    <w:rsid w:val="00BC2AA4"/>
    <w:rsid w:val="00BC3391"/>
    <w:rsid w:val="00BC36D1"/>
    <w:rsid w:val="00BC3A5C"/>
    <w:rsid w:val="00BC495C"/>
    <w:rsid w:val="00BC4A4F"/>
    <w:rsid w:val="00BC4B73"/>
    <w:rsid w:val="00BC4C06"/>
    <w:rsid w:val="00BC4CB2"/>
    <w:rsid w:val="00BC4F4E"/>
    <w:rsid w:val="00BC5071"/>
    <w:rsid w:val="00BC668E"/>
    <w:rsid w:val="00BC6A99"/>
    <w:rsid w:val="00BC70F2"/>
    <w:rsid w:val="00BC78F2"/>
    <w:rsid w:val="00BC7A8C"/>
    <w:rsid w:val="00BD02FE"/>
    <w:rsid w:val="00BD0302"/>
    <w:rsid w:val="00BD0556"/>
    <w:rsid w:val="00BD071A"/>
    <w:rsid w:val="00BD0947"/>
    <w:rsid w:val="00BD0DA2"/>
    <w:rsid w:val="00BD2241"/>
    <w:rsid w:val="00BD23B9"/>
    <w:rsid w:val="00BD2C40"/>
    <w:rsid w:val="00BD32E2"/>
    <w:rsid w:val="00BD36DF"/>
    <w:rsid w:val="00BD46E9"/>
    <w:rsid w:val="00BD4C95"/>
    <w:rsid w:val="00BD5AF3"/>
    <w:rsid w:val="00BD5E23"/>
    <w:rsid w:val="00BD6439"/>
    <w:rsid w:val="00BD6515"/>
    <w:rsid w:val="00BD6BB0"/>
    <w:rsid w:val="00BD733E"/>
    <w:rsid w:val="00BD74AF"/>
    <w:rsid w:val="00BD772E"/>
    <w:rsid w:val="00BD7E10"/>
    <w:rsid w:val="00BE0B94"/>
    <w:rsid w:val="00BE0BB7"/>
    <w:rsid w:val="00BE0FED"/>
    <w:rsid w:val="00BE21D0"/>
    <w:rsid w:val="00BE311A"/>
    <w:rsid w:val="00BE31AE"/>
    <w:rsid w:val="00BE34BA"/>
    <w:rsid w:val="00BE3654"/>
    <w:rsid w:val="00BE3F11"/>
    <w:rsid w:val="00BE50E5"/>
    <w:rsid w:val="00BE5B4C"/>
    <w:rsid w:val="00BE771F"/>
    <w:rsid w:val="00BE7DB1"/>
    <w:rsid w:val="00BF031E"/>
    <w:rsid w:val="00BF0840"/>
    <w:rsid w:val="00BF09C9"/>
    <w:rsid w:val="00BF14B2"/>
    <w:rsid w:val="00BF187B"/>
    <w:rsid w:val="00BF1911"/>
    <w:rsid w:val="00BF3154"/>
    <w:rsid w:val="00BF3283"/>
    <w:rsid w:val="00BF3972"/>
    <w:rsid w:val="00BF3E56"/>
    <w:rsid w:val="00BF44A8"/>
    <w:rsid w:val="00BF4B4C"/>
    <w:rsid w:val="00BF4C43"/>
    <w:rsid w:val="00BF5AA6"/>
    <w:rsid w:val="00BF5BDE"/>
    <w:rsid w:val="00BF5E6A"/>
    <w:rsid w:val="00BF69B3"/>
    <w:rsid w:val="00BF7780"/>
    <w:rsid w:val="00BF7873"/>
    <w:rsid w:val="00BF78C6"/>
    <w:rsid w:val="00C0007A"/>
    <w:rsid w:val="00C00363"/>
    <w:rsid w:val="00C00833"/>
    <w:rsid w:val="00C0157D"/>
    <w:rsid w:val="00C01EF7"/>
    <w:rsid w:val="00C020D3"/>
    <w:rsid w:val="00C02A8F"/>
    <w:rsid w:val="00C02DF1"/>
    <w:rsid w:val="00C034CA"/>
    <w:rsid w:val="00C03C0C"/>
    <w:rsid w:val="00C03DDD"/>
    <w:rsid w:val="00C04250"/>
    <w:rsid w:val="00C04F12"/>
    <w:rsid w:val="00C0588E"/>
    <w:rsid w:val="00C062AA"/>
    <w:rsid w:val="00C064A1"/>
    <w:rsid w:val="00C066F5"/>
    <w:rsid w:val="00C068B0"/>
    <w:rsid w:val="00C06B93"/>
    <w:rsid w:val="00C06DA4"/>
    <w:rsid w:val="00C06F82"/>
    <w:rsid w:val="00C07D6B"/>
    <w:rsid w:val="00C07E30"/>
    <w:rsid w:val="00C10C00"/>
    <w:rsid w:val="00C10C78"/>
    <w:rsid w:val="00C10E64"/>
    <w:rsid w:val="00C112A6"/>
    <w:rsid w:val="00C1190E"/>
    <w:rsid w:val="00C11A7A"/>
    <w:rsid w:val="00C11AF8"/>
    <w:rsid w:val="00C1236E"/>
    <w:rsid w:val="00C123E8"/>
    <w:rsid w:val="00C12BFF"/>
    <w:rsid w:val="00C13DBE"/>
    <w:rsid w:val="00C141EB"/>
    <w:rsid w:val="00C1561E"/>
    <w:rsid w:val="00C15C7E"/>
    <w:rsid w:val="00C16115"/>
    <w:rsid w:val="00C1696C"/>
    <w:rsid w:val="00C16E70"/>
    <w:rsid w:val="00C17BF0"/>
    <w:rsid w:val="00C17E48"/>
    <w:rsid w:val="00C201E9"/>
    <w:rsid w:val="00C218CA"/>
    <w:rsid w:val="00C2328B"/>
    <w:rsid w:val="00C23AA7"/>
    <w:rsid w:val="00C24553"/>
    <w:rsid w:val="00C24FCC"/>
    <w:rsid w:val="00C25CB0"/>
    <w:rsid w:val="00C25EF2"/>
    <w:rsid w:val="00C26C9A"/>
    <w:rsid w:val="00C26FDB"/>
    <w:rsid w:val="00C2785B"/>
    <w:rsid w:val="00C30255"/>
    <w:rsid w:val="00C3033C"/>
    <w:rsid w:val="00C30413"/>
    <w:rsid w:val="00C30B1C"/>
    <w:rsid w:val="00C314DF"/>
    <w:rsid w:val="00C31531"/>
    <w:rsid w:val="00C316AF"/>
    <w:rsid w:val="00C31AFA"/>
    <w:rsid w:val="00C31DFC"/>
    <w:rsid w:val="00C32397"/>
    <w:rsid w:val="00C32600"/>
    <w:rsid w:val="00C32661"/>
    <w:rsid w:val="00C326D0"/>
    <w:rsid w:val="00C32C3B"/>
    <w:rsid w:val="00C33B9C"/>
    <w:rsid w:val="00C33DC6"/>
    <w:rsid w:val="00C34DF6"/>
    <w:rsid w:val="00C35455"/>
    <w:rsid w:val="00C35AAD"/>
    <w:rsid w:val="00C35F91"/>
    <w:rsid w:val="00C360AF"/>
    <w:rsid w:val="00C361B6"/>
    <w:rsid w:val="00C362C6"/>
    <w:rsid w:val="00C37304"/>
    <w:rsid w:val="00C37E23"/>
    <w:rsid w:val="00C419DD"/>
    <w:rsid w:val="00C41F16"/>
    <w:rsid w:val="00C42662"/>
    <w:rsid w:val="00C43DFF"/>
    <w:rsid w:val="00C4481B"/>
    <w:rsid w:val="00C4518E"/>
    <w:rsid w:val="00C45A1B"/>
    <w:rsid w:val="00C45FAA"/>
    <w:rsid w:val="00C461CA"/>
    <w:rsid w:val="00C46426"/>
    <w:rsid w:val="00C46676"/>
    <w:rsid w:val="00C46FCB"/>
    <w:rsid w:val="00C471F8"/>
    <w:rsid w:val="00C472F7"/>
    <w:rsid w:val="00C4749B"/>
    <w:rsid w:val="00C4770E"/>
    <w:rsid w:val="00C4780B"/>
    <w:rsid w:val="00C50616"/>
    <w:rsid w:val="00C50969"/>
    <w:rsid w:val="00C50A1D"/>
    <w:rsid w:val="00C50DBB"/>
    <w:rsid w:val="00C5179F"/>
    <w:rsid w:val="00C5181F"/>
    <w:rsid w:val="00C51B8C"/>
    <w:rsid w:val="00C52417"/>
    <w:rsid w:val="00C52555"/>
    <w:rsid w:val="00C525A9"/>
    <w:rsid w:val="00C52C43"/>
    <w:rsid w:val="00C52EB2"/>
    <w:rsid w:val="00C53554"/>
    <w:rsid w:val="00C537B2"/>
    <w:rsid w:val="00C540B4"/>
    <w:rsid w:val="00C550C4"/>
    <w:rsid w:val="00C5626B"/>
    <w:rsid w:val="00C57CEB"/>
    <w:rsid w:val="00C57ED5"/>
    <w:rsid w:val="00C6026E"/>
    <w:rsid w:val="00C60E71"/>
    <w:rsid w:val="00C6142A"/>
    <w:rsid w:val="00C61A4D"/>
    <w:rsid w:val="00C62039"/>
    <w:rsid w:val="00C620E0"/>
    <w:rsid w:val="00C62C32"/>
    <w:rsid w:val="00C6300E"/>
    <w:rsid w:val="00C630CA"/>
    <w:rsid w:val="00C63132"/>
    <w:rsid w:val="00C6369E"/>
    <w:rsid w:val="00C636BE"/>
    <w:rsid w:val="00C64083"/>
    <w:rsid w:val="00C644CF"/>
    <w:rsid w:val="00C64E4C"/>
    <w:rsid w:val="00C65479"/>
    <w:rsid w:val="00C65515"/>
    <w:rsid w:val="00C65DB0"/>
    <w:rsid w:val="00C669C9"/>
    <w:rsid w:val="00C67469"/>
    <w:rsid w:val="00C70C43"/>
    <w:rsid w:val="00C70CBE"/>
    <w:rsid w:val="00C70D0D"/>
    <w:rsid w:val="00C70D0E"/>
    <w:rsid w:val="00C7149D"/>
    <w:rsid w:val="00C71705"/>
    <w:rsid w:val="00C71D4C"/>
    <w:rsid w:val="00C7209E"/>
    <w:rsid w:val="00C7227D"/>
    <w:rsid w:val="00C72B81"/>
    <w:rsid w:val="00C730A8"/>
    <w:rsid w:val="00C736F4"/>
    <w:rsid w:val="00C73928"/>
    <w:rsid w:val="00C73AB6"/>
    <w:rsid w:val="00C75653"/>
    <w:rsid w:val="00C758B9"/>
    <w:rsid w:val="00C75E2C"/>
    <w:rsid w:val="00C760BC"/>
    <w:rsid w:val="00C76AA4"/>
    <w:rsid w:val="00C76BC4"/>
    <w:rsid w:val="00C76F88"/>
    <w:rsid w:val="00C7743F"/>
    <w:rsid w:val="00C77883"/>
    <w:rsid w:val="00C7793C"/>
    <w:rsid w:val="00C811F8"/>
    <w:rsid w:val="00C815F4"/>
    <w:rsid w:val="00C8179E"/>
    <w:rsid w:val="00C81D90"/>
    <w:rsid w:val="00C82CD6"/>
    <w:rsid w:val="00C82DEB"/>
    <w:rsid w:val="00C836DF"/>
    <w:rsid w:val="00C83CB9"/>
    <w:rsid w:val="00C845A2"/>
    <w:rsid w:val="00C84BEB"/>
    <w:rsid w:val="00C84C1B"/>
    <w:rsid w:val="00C84F44"/>
    <w:rsid w:val="00C85956"/>
    <w:rsid w:val="00C85E1C"/>
    <w:rsid w:val="00C8661B"/>
    <w:rsid w:val="00C86657"/>
    <w:rsid w:val="00C86898"/>
    <w:rsid w:val="00C86E3B"/>
    <w:rsid w:val="00C86FA2"/>
    <w:rsid w:val="00C87754"/>
    <w:rsid w:val="00C90001"/>
    <w:rsid w:val="00C909FB"/>
    <w:rsid w:val="00C90BAA"/>
    <w:rsid w:val="00C90E0E"/>
    <w:rsid w:val="00C910C1"/>
    <w:rsid w:val="00C91775"/>
    <w:rsid w:val="00C918F4"/>
    <w:rsid w:val="00C91C23"/>
    <w:rsid w:val="00C925B6"/>
    <w:rsid w:val="00C927B7"/>
    <w:rsid w:val="00C92B36"/>
    <w:rsid w:val="00C92C62"/>
    <w:rsid w:val="00C945E9"/>
    <w:rsid w:val="00C94C43"/>
    <w:rsid w:val="00C951BB"/>
    <w:rsid w:val="00C95B21"/>
    <w:rsid w:val="00C95B54"/>
    <w:rsid w:val="00C963C4"/>
    <w:rsid w:val="00C964B3"/>
    <w:rsid w:val="00C96F69"/>
    <w:rsid w:val="00C9786A"/>
    <w:rsid w:val="00C978C8"/>
    <w:rsid w:val="00CA01E1"/>
    <w:rsid w:val="00CA0DD7"/>
    <w:rsid w:val="00CA16B5"/>
    <w:rsid w:val="00CA16C2"/>
    <w:rsid w:val="00CA2F57"/>
    <w:rsid w:val="00CA3932"/>
    <w:rsid w:val="00CA3D6A"/>
    <w:rsid w:val="00CA4041"/>
    <w:rsid w:val="00CA41FD"/>
    <w:rsid w:val="00CA4638"/>
    <w:rsid w:val="00CA4ADD"/>
    <w:rsid w:val="00CA538C"/>
    <w:rsid w:val="00CA5CCF"/>
    <w:rsid w:val="00CA6C7D"/>
    <w:rsid w:val="00CA788C"/>
    <w:rsid w:val="00CA7947"/>
    <w:rsid w:val="00CA7BE4"/>
    <w:rsid w:val="00CB0143"/>
    <w:rsid w:val="00CB039B"/>
    <w:rsid w:val="00CB075B"/>
    <w:rsid w:val="00CB1F8E"/>
    <w:rsid w:val="00CB20B4"/>
    <w:rsid w:val="00CB28CD"/>
    <w:rsid w:val="00CB4271"/>
    <w:rsid w:val="00CB42F6"/>
    <w:rsid w:val="00CB470B"/>
    <w:rsid w:val="00CB4BF5"/>
    <w:rsid w:val="00CB51FF"/>
    <w:rsid w:val="00CB5535"/>
    <w:rsid w:val="00CB571B"/>
    <w:rsid w:val="00CB6268"/>
    <w:rsid w:val="00CB629C"/>
    <w:rsid w:val="00CB6D18"/>
    <w:rsid w:val="00CB75E6"/>
    <w:rsid w:val="00CC04C4"/>
    <w:rsid w:val="00CC0F05"/>
    <w:rsid w:val="00CC1BED"/>
    <w:rsid w:val="00CC2BE0"/>
    <w:rsid w:val="00CC3A68"/>
    <w:rsid w:val="00CC4003"/>
    <w:rsid w:val="00CC48DA"/>
    <w:rsid w:val="00CC591F"/>
    <w:rsid w:val="00CC5D15"/>
    <w:rsid w:val="00CC5F64"/>
    <w:rsid w:val="00CC60EE"/>
    <w:rsid w:val="00CC685C"/>
    <w:rsid w:val="00CC6A4D"/>
    <w:rsid w:val="00CC77CD"/>
    <w:rsid w:val="00CC7844"/>
    <w:rsid w:val="00CC78F7"/>
    <w:rsid w:val="00CC7C15"/>
    <w:rsid w:val="00CC7D16"/>
    <w:rsid w:val="00CC7D7C"/>
    <w:rsid w:val="00CD0A18"/>
    <w:rsid w:val="00CD0BC5"/>
    <w:rsid w:val="00CD0CC3"/>
    <w:rsid w:val="00CD11E4"/>
    <w:rsid w:val="00CD13B7"/>
    <w:rsid w:val="00CD1956"/>
    <w:rsid w:val="00CD243D"/>
    <w:rsid w:val="00CD2826"/>
    <w:rsid w:val="00CD360B"/>
    <w:rsid w:val="00CD3CB7"/>
    <w:rsid w:val="00CD43E4"/>
    <w:rsid w:val="00CD4E71"/>
    <w:rsid w:val="00CD5183"/>
    <w:rsid w:val="00CD535F"/>
    <w:rsid w:val="00CD5BA5"/>
    <w:rsid w:val="00CD5EF4"/>
    <w:rsid w:val="00CD624A"/>
    <w:rsid w:val="00CD6480"/>
    <w:rsid w:val="00CD6688"/>
    <w:rsid w:val="00CD6A12"/>
    <w:rsid w:val="00CD6ED3"/>
    <w:rsid w:val="00CD7933"/>
    <w:rsid w:val="00CE0250"/>
    <w:rsid w:val="00CE03D2"/>
    <w:rsid w:val="00CE1097"/>
    <w:rsid w:val="00CE16BD"/>
    <w:rsid w:val="00CE1EEF"/>
    <w:rsid w:val="00CE3590"/>
    <w:rsid w:val="00CE388D"/>
    <w:rsid w:val="00CE3A48"/>
    <w:rsid w:val="00CE3F7A"/>
    <w:rsid w:val="00CE4477"/>
    <w:rsid w:val="00CE4E90"/>
    <w:rsid w:val="00CE50EF"/>
    <w:rsid w:val="00CE555F"/>
    <w:rsid w:val="00CE57EF"/>
    <w:rsid w:val="00CE5FBC"/>
    <w:rsid w:val="00CE62B6"/>
    <w:rsid w:val="00CE6706"/>
    <w:rsid w:val="00CE6FC7"/>
    <w:rsid w:val="00CE748E"/>
    <w:rsid w:val="00CE77D0"/>
    <w:rsid w:val="00CE786A"/>
    <w:rsid w:val="00CF0A26"/>
    <w:rsid w:val="00CF0F6C"/>
    <w:rsid w:val="00CF0FE4"/>
    <w:rsid w:val="00CF13C3"/>
    <w:rsid w:val="00CF14C1"/>
    <w:rsid w:val="00CF1F67"/>
    <w:rsid w:val="00CF2BE1"/>
    <w:rsid w:val="00CF2FF7"/>
    <w:rsid w:val="00CF3041"/>
    <w:rsid w:val="00CF31AD"/>
    <w:rsid w:val="00CF362F"/>
    <w:rsid w:val="00CF3D65"/>
    <w:rsid w:val="00CF3E37"/>
    <w:rsid w:val="00CF3E41"/>
    <w:rsid w:val="00CF4694"/>
    <w:rsid w:val="00CF4800"/>
    <w:rsid w:val="00CF4C1D"/>
    <w:rsid w:val="00CF50E5"/>
    <w:rsid w:val="00CF5574"/>
    <w:rsid w:val="00CF5964"/>
    <w:rsid w:val="00CF67AB"/>
    <w:rsid w:val="00D001E7"/>
    <w:rsid w:val="00D005C9"/>
    <w:rsid w:val="00D00888"/>
    <w:rsid w:val="00D009B7"/>
    <w:rsid w:val="00D01077"/>
    <w:rsid w:val="00D0180C"/>
    <w:rsid w:val="00D02371"/>
    <w:rsid w:val="00D0267B"/>
    <w:rsid w:val="00D02B9C"/>
    <w:rsid w:val="00D02D3F"/>
    <w:rsid w:val="00D02D49"/>
    <w:rsid w:val="00D03653"/>
    <w:rsid w:val="00D0371C"/>
    <w:rsid w:val="00D039D2"/>
    <w:rsid w:val="00D03C26"/>
    <w:rsid w:val="00D04B87"/>
    <w:rsid w:val="00D04CF5"/>
    <w:rsid w:val="00D05296"/>
    <w:rsid w:val="00D053C4"/>
    <w:rsid w:val="00D055C9"/>
    <w:rsid w:val="00D05D7B"/>
    <w:rsid w:val="00D05DF3"/>
    <w:rsid w:val="00D067F2"/>
    <w:rsid w:val="00D072E2"/>
    <w:rsid w:val="00D07643"/>
    <w:rsid w:val="00D079E8"/>
    <w:rsid w:val="00D07CC9"/>
    <w:rsid w:val="00D110E5"/>
    <w:rsid w:val="00D11416"/>
    <w:rsid w:val="00D117AD"/>
    <w:rsid w:val="00D11A27"/>
    <w:rsid w:val="00D11B0F"/>
    <w:rsid w:val="00D12118"/>
    <w:rsid w:val="00D1292D"/>
    <w:rsid w:val="00D13DF8"/>
    <w:rsid w:val="00D14319"/>
    <w:rsid w:val="00D148E9"/>
    <w:rsid w:val="00D14D05"/>
    <w:rsid w:val="00D14EB5"/>
    <w:rsid w:val="00D15245"/>
    <w:rsid w:val="00D153A0"/>
    <w:rsid w:val="00D15AD1"/>
    <w:rsid w:val="00D16014"/>
    <w:rsid w:val="00D161F2"/>
    <w:rsid w:val="00D16590"/>
    <w:rsid w:val="00D16B55"/>
    <w:rsid w:val="00D16DE7"/>
    <w:rsid w:val="00D1797F"/>
    <w:rsid w:val="00D17C9B"/>
    <w:rsid w:val="00D2022A"/>
    <w:rsid w:val="00D2024A"/>
    <w:rsid w:val="00D20371"/>
    <w:rsid w:val="00D20588"/>
    <w:rsid w:val="00D207A6"/>
    <w:rsid w:val="00D20835"/>
    <w:rsid w:val="00D21501"/>
    <w:rsid w:val="00D216F4"/>
    <w:rsid w:val="00D217A5"/>
    <w:rsid w:val="00D21B3B"/>
    <w:rsid w:val="00D23C13"/>
    <w:rsid w:val="00D245C7"/>
    <w:rsid w:val="00D2562F"/>
    <w:rsid w:val="00D2694E"/>
    <w:rsid w:val="00D26A9B"/>
    <w:rsid w:val="00D26B9A"/>
    <w:rsid w:val="00D27A6D"/>
    <w:rsid w:val="00D27BD5"/>
    <w:rsid w:val="00D30599"/>
    <w:rsid w:val="00D309FB"/>
    <w:rsid w:val="00D30BAD"/>
    <w:rsid w:val="00D30D5A"/>
    <w:rsid w:val="00D30EB6"/>
    <w:rsid w:val="00D30F64"/>
    <w:rsid w:val="00D31D92"/>
    <w:rsid w:val="00D32702"/>
    <w:rsid w:val="00D329A0"/>
    <w:rsid w:val="00D32E47"/>
    <w:rsid w:val="00D33599"/>
    <w:rsid w:val="00D33C7B"/>
    <w:rsid w:val="00D345CE"/>
    <w:rsid w:val="00D34EEE"/>
    <w:rsid w:val="00D35213"/>
    <w:rsid w:val="00D35598"/>
    <w:rsid w:val="00D3566C"/>
    <w:rsid w:val="00D35BF9"/>
    <w:rsid w:val="00D368B8"/>
    <w:rsid w:val="00D36D80"/>
    <w:rsid w:val="00D373C9"/>
    <w:rsid w:val="00D37FAC"/>
    <w:rsid w:val="00D401C2"/>
    <w:rsid w:val="00D403A7"/>
    <w:rsid w:val="00D41688"/>
    <w:rsid w:val="00D43430"/>
    <w:rsid w:val="00D438FD"/>
    <w:rsid w:val="00D43AC6"/>
    <w:rsid w:val="00D43C0C"/>
    <w:rsid w:val="00D44706"/>
    <w:rsid w:val="00D44994"/>
    <w:rsid w:val="00D45516"/>
    <w:rsid w:val="00D45684"/>
    <w:rsid w:val="00D458FA"/>
    <w:rsid w:val="00D465B4"/>
    <w:rsid w:val="00D46844"/>
    <w:rsid w:val="00D46ACE"/>
    <w:rsid w:val="00D46BF6"/>
    <w:rsid w:val="00D47155"/>
    <w:rsid w:val="00D473E2"/>
    <w:rsid w:val="00D477B1"/>
    <w:rsid w:val="00D47830"/>
    <w:rsid w:val="00D47B29"/>
    <w:rsid w:val="00D47F3D"/>
    <w:rsid w:val="00D50144"/>
    <w:rsid w:val="00D505A3"/>
    <w:rsid w:val="00D50F99"/>
    <w:rsid w:val="00D51A06"/>
    <w:rsid w:val="00D51AC6"/>
    <w:rsid w:val="00D51AEB"/>
    <w:rsid w:val="00D51B7A"/>
    <w:rsid w:val="00D51C1D"/>
    <w:rsid w:val="00D51D3C"/>
    <w:rsid w:val="00D521AC"/>
    <w:rsid w:val="00D52F10"/>
    <w:rsid w:val="00D53147"/>
    <w:rsid w:val="00D532A2"/>
    <w:rsid w:val="00D53339"/>
    <w:rsid w:val="00D5343D"/>
    <w:rsid w:val="00D54927"/>
    <w:rsid w:val="00D54EA2"/>
    <w:rsid w:val="00D551D0"/>
    <w:rsid w:val="00D566A0"/>
    <w:rsid w:val="00D5672C"/>
    <w:rsid w:val="00D5684B"/>
    <w:rsid w:val="00D57192"/>
    <w:rsid w:val="00D5743A"/>
    <w:rsid w:val="00D57525"/>
    <w:rsid w:val="00D5769A"/>
    <w:rsid w:val="00D578AB"/>
    <w:rsid w:val="00D57AC8"/>
    <w:rsid w:val="00D60093"/>
    <w:rsid w:val="00D601E0"/>
    <w:rsid w:val="00D6031D"/>
    <w:rsid w:val="00D60467"/>
    <w:rsid w:val="00D60A5A"/>
    <w:rsid w:val="00D60DD7"/>
    <w:rsid w:val="00D61A54"/>
    <w:rsid w:val="00D6246C"/>
    <w:rsid w:val="00D62DAA"/>
    <w:rsid w:val="00D637F5"/>
    <w:rsid w:val="00D63F89"/>
    <w:rsid w:val="00D6437B"/>
    <w:rsid w:val="00D644E6"/>
    <w:rsid w:val="00D6494E"/>
    <w:rsid w:val="00D65185"/>
    <w:rsid w:val="00D6601E"/>
    <w:rsid w:val="00D66074"/>
    <w:rsid w:val="00D67650"/>
    <w:rsid w:val="00D677E6"/>
    <w:rsid w:val="00D67DAB"/>
    <w:rsid w:val="00D67F16"/>
    <w:rsid w:val="00D7011B"/>
    <w:rsid w:val="00D703CA"/>
    <w:rsid w:val="00D708D3"/>
    <w:rsid w:val="00D70F80"/>
    <w:rsid w:val="00D71478"/>
    <w:rsid w:val="00D72226"/>
    <w:rsid w:val="00D72489"/>
    <w:rsid w:val="00D72665"/>
    <w:rsid w:val="00D72D36"/>
    <w:rsid w:val="00D73CA4"/>
    <w:rsid w:val="00D73E35"/>
    <w:rsid w:val="00D74165"/>
    <w:rsid w:val="00D741D6"/>
    <w:rsid w:val="00D74C9D"/>
    <w:rsid w:val="00D75474"/>
    <w:rsid w:val="00D755F5"/>
    <w:rsid w:val="00D75A69"/>
    <w:rsid w:val="00D75DD8"/>
    <w:rsid w:val="00D75FA6"/>
    <w:rsid w:val="00D76CC5"/>
    <w:rsid w:val="00D779A5"/>
    <w:rsid w:val="00D803B5"/>
    <w:rsid w:val="00D80E81"/>
    <w:rsid w:val="00D80F6A"/>
    <w:rsid w:val="00D8108B"/>
    <w:rsid w:val="00D81146"/>
    <w:rsid w:val="00D812F4"/>
    <w:rsid w:val="00D8130C"/>
    <w:rsid w:val="00D81D6C"/>
    <w:rsid w:val="00D81E01"/>
    <w:rsid w:val="00D820DC"/>
    <w:rsid w:val="00D82253"/>
    <w:rsid w:val="00D82297"/>
    <w:rsid w:val="00D82452"/>
    <w:rsid w:val="00D82D83"/>
    <w:rsid w:val="00D83825"/>
    <w:rsid w:val="00D83BE3"/>
    <w:rsid w:val="00D845FB"/>
    <w:rsid w:val="00D85CDE"/>
    <w:rsid w:val="00D865B4"/>
    <w:rsid w:val="00D8697F"/>
    <w:rsid w:val="00D874B3"/>
    <w:rsid w:val="00D87608"/>
    <w:rsid w:val="00D876CF"/>
    <w:rsid w:val="00D90055"/>
    <w:rsid w:val="00D9036A"/>
    <w:rsid w:val="00D909B4"/>
    <w:rsid w:val="00D90C3F"/>
    <w:rsid w:val="00D9170F"/>
    <w:rsid w:val="00D92148"/>
    <w:rsid w:val="00D929D4"/>
    <w:rsid w:val="00D92E95"/>
    <w:rsid w:val="00D937A7"/>
    <w:rsid w:val="00D93966"/>
    <w:rsid w:val="00D9396D"/>
    <w:rsid w:val="00D9465E"/>
    <w:rsid w:val="00D9479F"/>
    <w:rsid w:val="00D955CF"/>
    <w:rsid w:val="00D95885"/>
    <w:rsid w:val="00D958D6"/>
    <w:rsid w:val="00D95BD7"/>
    <w:rsid w:val="00D96871"/>
    <w:rsid w:val="00D96E0D"/>
    <w:rsid w:val="00D97132"/>
    <w:rsid w:val="00D975B9"/>
    <w:rsid w:val="00DA0341"/>
    <w:rsid w:val="00DA1082"/>
    <w:rsid w:val="00DA1096"/>
    <w:rsid w:val="00DA1102"/>
    <w:rsid w:val="00DA1991"/>
    <w:rsid w:val="00DA23CE"/>
    <w:rsid w:val="00DA2CCB"/>
    <w:rsid w:val="00DA2FFD"/>
    <w:rsid w:val="00DA3481"/>
    <w:rsid w:val="00DA360E"/>
    <w:rsid w:val="00DA3662"/>
    <w:rsid w:val="00DA3D8C"/>
    <w:rsid w:val="00DA416D"/>
    <w:rsid w:val="00DA43B3"/>
    <w:rsid w:val="00DA46C8"/>
    <w:rsid w:val="00DA5E0C"/>
    <w:rsid w:val="00DA61A5"/>
    <w:rsid w:val="00DA6F96"/>
    <w:rsid w:val="00DA706D"/>
    <w:rsid w:val="00DA72AA"/>
    <w:rsid w:val="00DB07EC"/>
    <w:rsid w:val="00DB0A36"/>
    <w:rsid w:val="00DB0BC7"/>
    <w:rsid w:val="00DB0E89"/>
    <w:rsid w:val="00DB2237"/>
    <w:rsid w:val="00DB242A"/>
    <w:rsid w:val="00DB26F2"/>
    <w:rsid w:val="00DB271D"/>
    <w:rsid w:val="00DB2B0D"/>
    <w:rsid w:val="00DB2DAB"/>
    <w:rsid w:val="00DB35F3"/>
    <w:rsid w:val="00DB3C49"/>
    <w:rsid w:val="00DB42D1"/>
    <w:rsid w:val="00DB51FF"/>
    <w:rsid w:val="00DB6D1C"/>
    <w:rsid w:val="00DB74E5"/>
    <w:rsid w:val="00DB7870"/>
    <w:rsid w:val="00DB7A65"/>
    <w:rsid w:val="00DC0008"/>
    <w:rsid w:val="00DC042B"/>
    <w:rsid w:val="00DC091B"/>
    <w:rsid w:val="00DC0BC5"/>
    <w:rsid w:val="00DC0C8A"/>
    <w:rsid w:val="00DC0F38"/>
    <w:rsid w:val="00DC1021"/>
    <w:rsid w:val="00DC14CB"/>
    <w:rsid w:val="00DC15F8"/>
    <w:rsid w:val="00DC2779"/>
    <w:rsid w:val="00DC32F6"/>
    <w:rsid w:val="00DC3D18"/>
    <w:rsid w:val="00DC4E23"/>
    <w:rsid w:val="00DC4E85"/>
    <w:rsid w:val="00DC4F6D"/>
    <w:rsid w:val="00DC566E"/>
    <w:rsid w:val="00DC5712"/>
    <w:rsid w:val="00DC5916"/>
    <w:rsid w:val="00DC63AD"/>
    <w:rsid w:val="00DC63F0"/>
    <w:rsid w:val="00DC6508"/>
    <w:rsid w:val="00DC6966"/>
    <w:rsid w:val="00DC6AF5"/>
    <w:rsid w:val="00DC70E7"/>
    <w:rsid w:val="00DC774F"/>
    <w:rsid w:val="00DC78EC"/>
    <w:rsid w:val="00DD03D4"/>
    <w:rsid w:val="00DD111A"/>
    <w:rsid w:val="00DD1B1E"/>
    <w:rsid w:val="00DD1DCA"/>
    <w:rsid w:val="00DD1F62"/>
    <w:rsid w:val="00DD1F9B"/>
    <w:rsid w:val="00DD30A9"/>
    <w:rsid w:val="00DD3264"/>
    <w:rsid w:val="00DD33F1"/>
    <w:rsid w:val="00DD4960"/>
    <w:rsid w:val="00DD4969"/>
    <w:rsid w:val="00DD52F7"/>
    <w:rsid w:val="00DD55C9"/>
    <w:rsid w:val="00DD574A"/>
    <w:rsid w:val="00DD5804"/>
    <w:rsid w:val="00DD59E9"/>
    <w:rsid w:val="00DD5A9C"/>
    <w:rsid w:val="00DD6493"/>
    <w:rsid w:val="00DD7073"/>
    <w:rsid w:val="00DD709A"/>
    <w:rsid w:val="00DD7736"/>
    <w:rsid w:val="00DD798F"/>
    <w:rsid w:val="00DE01BC"/>
    <w:rsid w:val="00DE0928"/>
    <w:rsid w:val="00DE0FCC"/>
    <w:rsid w:val="00DE115E"/>
    <w:rsid w:val="00DE1208"/>
    <w:rsid w:val="00DE1911"/>
    <w:rsid w:val="00DE1BBD"/>
    <w:rsid w:val="00DE21EC"/>
    <w:rsid w:val="00DE2524"/>
    <w:rsid w:val="00DE3041"/>
    <w:rsid w:val="00DE43CD"/>
    <w:rsid w:val="00DE4686"/>
    <w:rsid w:val="00DE4968"/>
    <w:rsid w:val="00DE4C15"/>
    <w:rsid w:val="00DE53D3"/>
    <w:rsid w:val="00DE551B"/>
    <w:rsid w:val="00DE553F"/>
    <w:rsid w:val="00DE55A2"/>
    <w:rsid w:val="00DE617B"/>
    <w:rsid w:val="00DE6729"/>
    <w:rsid w:val="00DE6E60"/>
    <w:rsid w:val="00DE7106"/>
    <w:rsid w:val="00DE74E0"/>
    <w:rsid w:val="00DE7913"/>
    <w:rsid w:val="00DF02ED"/>
    <w:rsid w:val="00DF0CE9"/>
    <w:rsid w:val="00DF1E9D"/>
    <w:rsid w:val="00DF2D3D"/>
    <w:rsid w:val="00DF302B"/>
    <w:rsid w:val="00DF354D"/>
    <w:rsid w:val="00DF3A02"/>
    <w:rsid w:val="00DF3C15"/>
    <w:rsid w:val="00DF41CF"/>
    <w:rsid w:val="00DF4E34"/>
    <w:rsid w:val="00DF51C5"/>
    <w:rsid w:val="00DF52F0"/>
    <w:rsid w:val="00DF55D6"/>
    <w:rsid w:val="00DF5FFC"/>
    <w:rsid w:val="00DF6B80"/>
    <w:rsid w:val="00DF6B82"/>
    <w:rsid w:val="00DF7676"/>
    <w:rsid w:val="00DF781D"/>
    <w:rsid w:val="00E00A16"/>
    <w:rsid w:val="00E00CC9"/>
    <w:rsid w:val="00E01439"/>
    <w:rsid w:val="00E0159E"/>
    <w:rsid w:val="00E0239A"/>
    <w:rsid w:val="00E0356D"/>
    <w:rsid w:val="00E03DA9"/>
    <w:rsid w:val="00E04538"/>
    <w:rsid w:val="00E04AD5"/>
    <w:rsid w:val="00E05D51"/>
    <w:rsid w:val="00E0600C"/>
    <w:rsid w:val="00E067D3"/>
    <w:rsid w:val="00E06ED7"/>
    <w:rsid w:val="00E06EEC"/>
    <w:rsid w:val="00E06FD1"/>
    <w:rsid w:val="00E07528"/>
    <w:rsid w:val="00E07954"/>
    <w:rsid w:val="00E07E45"/>
    <w:rsid w:val="00E07F24"/>
    <w:rsid w:val="00E10136"/>
    <w:rsid w:val="00E10911"/>
    <w:rsid w:val="00E12294"/>
    <w:rsid w:val="00E125C2"/>
    <w:rsid w:val="00E12A75"/>
    <w:rsid w:val="00E13133"/>
    <w:rsid w:val="00E133DB"/>
    <w:rsid w:val="00E13621"/>
    <w:rsid w:val="00E139CF"/>
    <w:rsid w:val="00E1410B"/>
    <w:rsid w:val="00E14175"/>
    <w:rsid w:val="00E14922"/>
    <w:rsid w:val="00E15E0C"/>
    <w:rsid w:val="00E16B5D"/>
    <w:rsid w:val="00E16BF7"/>
    <w:rsid w:val="00E17E5E"/>
    <w:rsid w:val="00E21CD1"/>
    <w:rsid w:val="00E21D17"/>
    <w:rsid w:val="00E22191"/>
    <w:rsid w:val="00E22B25"/>
    <w:rsid w:val="00E23240"/>
    <w:rsid w:val="00E23879"/>
    <w:rsid w:val="00E24015"/>
    <w:rsid w:val="00E24654"/>
    <w:rsid w:val="00E24EAE"/>
    <w:rsid w:val="00E25102"/>
    <w:rsid w:val="00E2591B"/>
    <w:rsid w:val="00E25B33"/>
    <w:rsid w:val="00E26579"/>
    <w:rsid w:val="00E26CC0"/>
    <w:rsid w:val="00E2776B"/>
    <w:rsid w:val="00E27C72"/>
    <w:rsid w:val="00E27C7B"/>
    <w:rsid w:val="00E30248"/>
    <w:rsid w:val="00E307B4"/>
    <w:rsid w:val="00E30863"/>
    <w:rsid w:val="00E32082"/>
    <w:rsid w:val="00E324F8"/>
    <w:rsid w:val="00E32524"/>
    <w:rsid w:val="00E3264C"/>
    <w:rsid w:val="00E3281F"/>
    <w:rsid w:val="00E32820"/>
    <w:rsid w:val="00E32CBB"/>
    <w:rsid w:val="00E334C7"/>
    <w:rsid w:val="00E337C2"/>
    <w:rsid w:val="00E33AC8"/>
    <w:rsid w:val="00E34B2B"/>
    <w:rsid w:val="00E35102"/>
    <w:rsid w:val="00E3552C"/>
    <w:rsid w:val="00E35991"/>
    <w:rsid w:val="00E35C87"/>
    <w:rsid w:val="00E35E59"/>
    <w:rsid w:val="00E35F9A"/>
    <w:rsid w:val="00E365AF"/>
    <w:rsid w:val="00E375E6"/>
    <w:rsid w:val="00E3761F"/>
    <w:rsid w:val="00E37C07"/>
    <w:rsid w:val="00E40002"/>
    <w:rsid w:val="00E41504"/>
    <w:rsid w:val="00E41809"/>
    <w:rsid w:val="00E41AC4"/>
    <w:rsid w:val="00E42771"/>
    <w:rsid w:val="00E42AD8"/>
    <w:rsid w:val="00E42D24"/>
    <w:rsid w:val="00E42E1A"/>
    <w:rsid w:val="00E431D9"/>
    <w:rsid w:val="00E44814"/>
    <w:rsid w:val="00E44974"/>
    <w:rsid w:val="00E45077"/>
    <w:rsid w:val="00E451AA"/>
    <w:rsid w:val="00E45963"/>
    <w:rsid w:val="00E4623B"/>
    <w:rsid w:val="00E46C15"/>
    <w:rsid w:val="00E47649"/>
    <w:rsid w:val="00E50034"/>
    <w:rsid w:val="00E50F5E"/>
    <w:rsid w:val="00E51435"/>
    <w:rsid w:val="00E51597"/>
    <w:rsid w:val="00E5179D"/>
    <w:rsid w:val="00E520C9"/>
    <w:rsid w:val="00E52204"/>
    <w:rsid w:val="00E52C2A"/>
    <w:rsid w:val="00E5394E"/>
    <w:rsid w:val="00E545EC"/>
    <w:rsid w:val="00E54912"/>
    <w:rsid w:val="00E5499E"/>
    <w:rsid w:val="00E54A4A"/>
    <w:rsid w:val="00E54F7F"/>
    <w:rsid w:val="00E559AA"/>
    <w:rsid w:val="00E56062"/>
    <w:rsid w:val="00E564DB"/>
    <w:rsid w:val="00E56EC3"/>
    <w:rsid w:val="00E57076"/>
    <w:rsid w:val="00E57404"/>
    <w:rsid w:val="00E5742A"/>
    <w:rsid w:val="00E5759B"/>
    <w:rsid w:val="00E57B1D"/>
    <w:rsid w:val="00E57C40"/>
    <w:rsid w:val="00E6003A"/>
    <w:rsid w:val="00E60A7B"/>
    <w:rsid w:val="00E60D29"/>
    <w:rsid w:val="00E60E3F"/>
    <w:rsid w:val="00E6158C"/>
    <w:rsid w:val="00E618FB"/>
    <w:rsid w:val="00E628A2"/>
    <w:rsid w:val="00E62D29"/>
    <w:rsid w:val="00E62EA8"/>
    <w:rsid w:val="00E63484"/>
    <w:rsid w:val="00E638A4"/>
    <w:rsid w:val="00E63AE2"/>
    <w:rsid w:val="00E63FF7"/>
    <w:rsid w:val="00E64075"/>
    <w:rsid w:val="00E64189"/>
    <w:rsid w:val="00E64488"/>
    <w:rsid w:val="00E65496"/>
    <w:rsid w:val="00E66008"/>
    <w:rsid w:val="00E665F5"/>
    <w:rsid w:val="00E6680C"/>
    <w:rsid w:val="00E66DBB"/>
    <w:rsid w:val="00E66FED"/>
    <w:rsid w:val="00E671E0"/>
    <w:rsid w:val="00E67592"/>
    <w:rsid w:val="00E6785D"/>
    <w:rsid w:val="00E678BB"/>
    <w:rsid w:val="00E6795A"/>
    <w:rsid w:val="00E70FDB"/>
    <w:rsid w:val="00E714CE"/>
    <w:rsid w:val="00E71D9B"/>
    <w:rsid w:val="00E71E8B"/>
    <w:rsid w:val="00E7218E"/>
    <w:rsid w:val="00E7290C"/>
    <w:rsid w:val="00E72CEC"/>
    <w:rsid w:val="00E72F65"/>
    <w:rsid w:val="00E73332"/>
    <w:rsid w:val="00E73745"/>
    <w:rsid w:val="00E738FE"/>
    <w:rsid w:val="00E7445C"/>
    <w:rsid w:val="00E75063"/>
    <w:rsid w:val="00E759E1"/>
    <w:rsid w:val="00E76126"/>
    <w:rsid w:val="00E76ABF"/>
    <w:rsid w:val="00E76AD3"/>
    <w:rsid w:val="00E76BA2"/>
    <w:rsid w:val="00E76D33"/>
    <w:rsid w:val="00E77B50"/>
    <w:rsid w:val="00E80AE1"/>
    <w:rsid w:val="00E81861"/>
    <w:rsid w:val="00E81AD3"/>
    <w:rsid w:val="00E81BB4"/>
    <w:rsid w:val="00E823C7"/>
    <w:rsid w:val="00E8298C"/>
    <w:rsid w:val="00E83505"/>
    <w:rsid w:val="00E8381F"/>
    <w:rsid w:val="00E83C51"/>
    <w:rsid w:val="00E83F34"/>
    <w:rsid w:val="00E84204"/>
    <w:rsid w:val="00E8523A"/>
    <w:rsid w:val="00E8540E"/>
    <w:rsid w:val="00E85AB4"/>
    <w:rsid w:val="00E86263"/>
    <w:rsid w:val="00E86896"/>
    <w:rsid w:val="00E87CB0"/>
    <w:rsid w:val="00E900FC"/>
    <w:rsid w:val="00E909DE"/>
    <w:rsid w:val="00E91BCB"/>
    <w:rsid w:val="00E91C7B"/>
    <w:rsid w:val="00E91D2A"/>
    <w:rsid w:val="00E91E3F"/>
    <w:rsid w:val="00E92CB3"/>
    <w:rsid w:val="00E92EAE"/>
    <w:rsid w:val="00E934C5"/>
    <w:rsid w:val="00E9355A"/>
    <w:rsid w:val="00E93A05"/>
    <w:rsid w:val="00E93E83"/>
    <w:rsid w:val="00E942E2"/>
    <w:rsid w:val="00E94691"/>
    <w:rsid w:val="00E94984"/>
    <w:rsid w:val="00E949E7"/>
    <w:rsid w:val="00E94CE6"/>
    <w:rsid w:val="00E953A9"/>
    <w:rsid w:val="00E95F78"/>
    <w:rsid w:val="00E960CD"/>
    <w:rsid w:val="00E96710"/>
    <w:rsid w:val="00E9689D"/>
    <w:rsid w:val="00E97D36"/>
    <w:rsid w:val="00EA0346"/>
    <w:rsid w:val="00EA0C86"/>
    <w:rsid w:val="00EA1694"/>
    <w:rsid w:val="00EA1916"/>
    <w:rsid w:val="00EA1AA0"/>
    <w:rsid w:val="00EA20E4"/>
    <w:rsid w:val="00EA24CE"/>
    <w:rsid w:val="00EA281A"/>
    <w:rsid w:val="00EA2BA5"/>
    <w:rsid w:val="00EA2D91"/>
    <w:rsid w:val="00EA44DE"/>
    <w:rsid w:val="00EA4844"/>
    <w:rsid w:val="00EA4C8A"/>
    <w:rsid w:val="00EA5980"/>
    <w:rsid w:val="00EA61AB"/>
    <w:rsid w:val="00EA6A2C"/>
    <w:rsid w:val="00EA729B"/>
    <w:rsid w:val="00EA7714"/>
    <w:rsid w:val="00EA786A"/>
    <w:rsid w:val="00EA798C"/>
    <w:rsid w:val="00EB11E2"/>
    <w:rsid w:val="00EB2578"/>
    <w:rsid w:val="00EB28A7"/>
    <w:rsid w:val="00EB28F3"/>
    <w:rsid w:val="00EB2F12"/>
    <w:rsid w:val="00EB3F27"/>
    <w:rsid w:val="00EB4712"/>
    <w:rsid w:val="00EB57C2"/>
    <w:rsid w:val="00EB5983"/>
    <w:rsid w:val="00EB5B58"/>
    <w:rsid w:val="00EB5E8A"/>
    <w:rsid w:val="00EB6457"/>
    <w:rsid w:val="00EB6D47"/>
    <w:rsid w:val="00EB77F2"/>
    <w:rsid w:val="00EB7890"/>
    <w:rsid w:val="00EB7DE6"/>
    <w:rsid w:val="00EB7E89"/>
    <w:rsid w:val="00EC0712"/>
    <w:rsid w:val="00EC0BA4"/>
    <w:rsid w:val="00EC135C"/>
    <w:rsid w:val="00EC17C6"/>
    <w:rsid w:val="00EC189B"/>
    <w:rsid w:val="00EC43B4"/>
    <w:rsid w:val="00EC4557"/>
    <w:rsid w:val="00EC4CC2"/>
    <w:rsid w:val="00EC5023"/>
    <w:rsid w:val="00EC5B79"/>
    <w:rsid w:val="00EC5CDF"/>
    <w:rsid w:val="00EC6D3E"/>
    <w:rsid w:val="00EC6E5E"/>
    <w:rsid w:val="00EC7434"/>
    <w:rsid w:val="00EC752C"/>
    <w:rsid w:val="00EC7CA5"/>
    <w:rsid w:val="00EC7F06"/>
    <w:rsid w:val="00ED0231"/>
    <w:rsid w:val="00ED0471"/>
    <w:rsid w:val="00ED078B"/>
    <w:rsid w:val="00ED1071"/>
    <w:rsid w:val="00ED1C2E"/>
    <w:rsid w:val="00ED1C5A"/>
    <w:rsid w:val="00ED20EF"/>
    <w:rsid w:val="00ED2577"/>
    <w:rsid w:val="00ED288A"/>
    <w:rsid w:val="00ED29D3"/>
    <w:rsid w:val="00ED2E07"/>
    <w:rsid w:val="00ED30E8"/>
    <w:rsid w:val="00ED4270"/>
    <w:rsid w:val="00ED47A8"/>
    <w:rsid w:val="00ED49C1"/>
    <w:rsid w:val="00ED5413"/>
    <w:rsid w:val="00ED59DF"/>
    <w:rsid w:val="00ED610C"/>
    <w:rsid w:val="00EE02CF"/>
    <w:rsid w:val="00EE0C1F"/>
    <w:rsid w:val="00EE0F5E"/>
    <w:rsid w:val="00EE101E"/>
    <w:rsid w:val="00EE1D39"/>
    <w:rsid w:val="00EE3153"/>
    <w:rsid w:val="00EE3163"/>
    <w:rsid w:val="00EE3A71"/>
    <w:rsid w:val="00EE3CF6"/>
    <w:rsid w:val="00EE3E4F"/>
    <w:rsid w:val="00EE43EE"/>
    <w:rsid w:val="00EE5617"/>
    <w:rsid w:val="00EE5F11"/>
    <w:rsid w:val="00EE66CB"/>
    <w:rsid w:val="00EE706E"/>
    <w:rsid w:val="00EE79A1"/>
    <w:rsid w:val="00EE7F2C"/>
    <w:rsid w:val="00EF0093"/>
    <w:rsid w:val="00EF062B"/>
    <w:rsid w:val="00EF081F"/>
    <w:rsid w:val="00EF0A44"/>
    <w:rsid w:val="00EF0FC3"/>
    <w:rsid w:val="00EF13C3"/>
    <w:rsid w:val="00EF2189"/>
    <w:rsid w:val="00EF21EA"/>
    <w:rsid w:val="00EF321B"/>
    <w:rsid w:val="00EF3919"/>
    <w:rsid w:val="00EF3AB7"/>
    <w:rsid w:val="00EF4138"/>
    <w:rsid w:val="00EF4635"/>
    <w:rsid w:val="00EF4BFC"/>
    <w:rsid w:val="00EF4C3F"/>
    <w:rsid w:val="00EF59E5"/>
    <w:rsid w:val="00EF64BD"/>
    <w:rsid w:val="00EF6D63"/>
    <w:rsid w:val="00EF6E7A"/>
    <w:rsid w:val="00EF6F80"/>
    <w:rsid w:val="00EF73B0"/>
    <w:rsid w:val="00EF7D40"/>
    <w:rsid w:val="00F00631"/>
    <w:rsid w:val="00F006D6"/>
    <w:rsid w:val="00F0168D"/>
    <w:rsid w:val="00F016BF"/>
    <w:rsid w:val="00F01786"/>
    <w:rsid w:val="00F0218A"/>
    <w:rsid w:val="00F023FF"/>
    <w:rsid w:val="00F027EF"/>
    <w:rsid w:val="00F02C7E"/>
    <w:rsid w:val="00F03307"/>
    <w:rsid w:val="00F038A3"/>
    <w:rsid w:val="00F04B53"/>
    <w:rsid w:val="00F04E33"/>
    <w:rsid w:val="00F05719"/>
    <w:rsid w:val="00F05FFF"/>
    <w:rsid w:val="00F0605D"/>
    <w:rsid w:val="00F06180"/>
    <w:rsid w:val="00F07542"/>
    <w:rsid w:val="00F1029C"/>
    <w:rsid w:val="00F1109B"/>
    <w:rsid w:val="00F11156"/>
    <w:rsid w:val="00F1198A"/>
    <w:rsid w:val="00F122C4"/>
    <w:rsid w:val="00F123B9"/>
    <w:rsid w:val="00F12445"/>
    <w:rsid w:val="00F1245E"/>
    <w:rsid w:val="00F12CEF"/>
    <w:rsid w:val="00F13071"/>
    <w:rsid w:val="00F13AB0"/>
    <w:rsid w:val="00F1423A"/>
    <w:rsid w:val="00F14D53"/>
    <w:rsid w:val="00F158E0"/>
    <w:rsid w:val="00F16912"/>
    <w:rsid w:val="00F16F4D"/>
    <w:rsid w:val="00F17B92"/>
    <w:rsid w:val="00F201D0"/>
    <w:rsid w:val="00F203C4"/>
    <w:rsid w:val="00F20BDF"/>
    <w:rsid w:val="00F20D9F"/>
    <w:rsid w:val="00F21178"/>
    <w:rsid w:val="00F21254"/>
    <w:rsid w:val="00F2162B"/>
    <w:rsid w:val="00F2167A"/>
    <w:rsid w:val="00F218E5"/>
    <w:rsid w:val="00F21912"/>
    <w:rsid w:val="00F22577"/>
    <w:rsid w:val="00F225D5"/>
    <w:rsid w:val="00F23579"/>
    <w:rsid w:val="00F23895"/>
    <w:rsid w:val="00F239F0"/>
    <w:rsid w:val="00F23A7C"/>
    <w:rsid w:val="00F24228"/>
    <w:rsid w:val="00F24A77"/>
    <w:rsid w:val="00F24CBD"/>
    <w:rsid w:val="00F25DC5"/>
    <w:rsid w:val="00F25F71"/>
    <w:rsid w:val="00F25F91"/>
    <w:rsid w:val="00F261B4"/>
    <w:rsid w:val="00F27206"/>
    <w:rsid w:val="00F30172"/>
    <w:rsid w:val="00F306F4"/>
    <w:rsid w:val="00F3095D"/>
    <w:rsid w:val="00F311B9"/>
    <w:rsid w:val="00F3125C"/>
    <w:rsid w:val="00F31442"/>
    <w:rsid w:val="00F315E7"/>
    <w:rsid w:val="00F317A7"/>
    <w:rsid w:val="00F31CED"/>
    <w:rsid w:val="00F322B5"/>
    <w:rsid w:val="00F32402"/>
    <w:rsid w:val="00F32626"/>
    <w:rsid w:val="00F32CA2"/>
    <w:rsid w:val="00F32EF2"/>
    <w:rsid w:val="00F33DDB"/>
    <w:rsid w:val="00F3407A"/>
    <w:rsid w:val="00F3509A"/>
    <w:rsid w:val="00F35265"/>
    <w:rsid w:val="00F3565D"/>
    <w:rsid w:val="00F35B92"/>
    <w:rsid w:val="00F372F9"/>
    <w:rsid w:val="00F377EE"/>
    <w:rsid w:val="00F37CC1"/>
    <w:rsid w:val="00F37CFB"/>
    <w:rsid w:val="00F37E59"/>
    <w:rsid w:val="00F4011F"/>
    <w:rsid w:val="00F40929"/>
    <w:rsid w:val="00F409E3"/>
    <w:rsid w:val="00F40CAC"/>
    <w:rsid w:val="00F4109D"/>
    <w:rsid w:val="00F414CA"/>
    <w:rsid w:val="00F41C1C"/>
    <w:rsid w:val="00F4233D"/>
    <w:rsid w:val="00F423B5"/>
    <w:rsid w:val="00F42BAF"/>
    <w:rsid w:val="00F43E67"/>
    <w:rsid w:val="00F442A8"/>
    <w:rsid w:val="00F449F2"/>
    <w:rsid w:val="00F44DE9"/>
    <w:rsid w:val="00F44ED9"/>
    <w:rsid w:val="00F45561"/>
    <w:rsid w:val="00F46701"/>
    <w:rsid w:val="00F469C3"/>
    <w:rsid w:val="00F470A6"/>
    <w:rsid w:val="00F47539"/>
    <w:rsid w:val="00F47DD1"/>
    <w:rsid w:val="00F5198A"/>
    <w:rsid w:val="00F51AB2"/>
    <w:rsid w:val="00F521EF"/>
    <w:rsid w:val="00F52547"/>
    <w:rsid w:val="00F52F39"/>
    <w:rsid w:val="00F5362A"/>
    <w:rsid w:val="00F53D21"/>
    <w:rsid w:val="00F53F26"/>
    <w:rsid w:val="00F54D86"/>
    <w:rsid w:val="00F5574F"/>
    <w:rsid w:val="00F55773"/>
    <w:rsid w:val="00F559DB"/>
    <w:rsid w:val="00F55A50"/>
    <w:rsid w:val="00F56859"/>
    <w:rsid w:val="00F57226"/>
    <w:rsid w:val="00F57904"/>
    <w:rsid w:val="00F609B7"/>
    <w:rsid w:val="00F60B92"/>
    <w:rsid w:val="00F60DFA"/>
    <w:rsid w:val="00F623CA"/>
    <w:rsid w:val="00F62AA1"/>
    <w:rsid w:val="00F62CAE"/>
    <w:rsid w:val="00F62F20"/>
    <w:rsid w:val="00F63038"/>
    <w:rsid w:val="00F6352A"/>
    <w:rsid w:val="00F63882"/>
    <w:rsid w:val="00F63A88"/>
    <w:rsid w:val="00F63B19"/>
    <w:rsid w:val="00F63D81"/>
    <w:rsid w:val="00F6435D"/>
    <w:rsid w:val="00F6445A"/>
    <w:rsid w:val="00F64619"/>
    <w:rsid w:val="00F64AA1"/>
    <w:rsid w:val="00F64BA5"/>
    <w:rsid w:val="00F65309"/>
    <w:rsid w:val="00F65B12"/>
    <w:rsid w:val="00F65C72"/>
    <w:rsid w:val="00F673D8"/>
    <w:rsid w:val="00F6786C"/>
    <w:rsid w:val="00F67A81"/>
    <w:rsid w:val="00F67DA8"/>
    <w:rsid w:val="00F70566"/>
    <w:rsid w:val="00F708AD"/>
    <w:rsid w:val="00F70E1C"/>
    <w:rsid w:val="00F716EE"/>
    <w:rsid w:val="00F72919"/>
    <w:rsid w:val="00F74B53"/>
    <w:rsid w:val="00F75038"/>
    <w:rsid w:val="00F75436"/>
    <w:rsid w:val="00F75D62"/>
    <w:rsid w:val="00F7616E"/>
    <w:rsid w:val="00F761BC"/>
    <w:rsid w:val="00F76A61"/>
    <w:rsid w:val="00F7738E"/>
    <w:rsid w:val="00F7754F"/>
    <w:rsid w:val="00F779CE"/>
    <w:rsid w:val="00F80608"/>
    <w:rsid w:val="00F80A60"/>
    <w:rsid w:val="00F80F0B"/>
    <w:rsid w:val="00F812AE"/>
    <w:rsid w:val="00F819AB"/>
    <w:rsid w:val="00F8255D"/>
    <w:rsid w:val="00F83F37"/>
    <w:rsid w:val="00F8546B"/>
    <w:rsid w:val="00F855A2"/>
    <w:rsid w:val="00F8566B"/>
    <w:rsid w:val="00F869CA"/>
    <w:rsid w:val="00F876CF"/>
    <w:rsid w:val="00F87FE9"/>
    <w:rsid w:val="00F900E3"/>
    <w:rsid w:val="00F90152"/>
    <w:rsid w:val="00F916C3"/>
    <w:rsid w:val="00F91DC3"/>
    <w:rsid w:val="00F9201C"/>
    <w:rsid w:val="00F92A3B"/>
    <w:rsid w:val="00F93275"/>
    <w:rsid w:val="00F935AD"/>
    <w:rsid w:val="00F93D7E"/>
    <w:rsid w:val="00F9472B"/>
    <w:rsid w:val="00F95018"/>
    <w:rsid w:val="00F95598"/>
    <w:rsid w:val="00F963E6"/>
    <w:rsid w:val="00FA02C6"/>
    <w:rsid w:val="00FA1097"/>
    <w:rsid w:val="00FA1169"/>
    <w:rsid w:val="00FA16F6"/>
    <w:rsid w:val="00FA22E3"/>
    <w:rsid w:val="00FA2587"/>
    <w:rsid w:val="00FA2610"/>
    <w:rsid w:val="00FA2ED9"/>
    <w:rsid w:val="00FA3D0C"/>
    <w:rsid w:val="00FA3EEA"/>
    <w:rsid w:val="00FA415C"/>
    <w:rsid w:val="00FA45B2"/>
    <w:rsid w:val="00FA45D4"/>
    <w:rsid w:val="00FA4BE4"/>
    <w:rsid w:val="00FA55FC"/>
    <w:rsid w:val="00FA5F60"/>
    <w:rsid w:val="00FA7FD3"/>
    <w:rsid w:val="00FB001B"/>
    <w:rsid w:val="00FB015A"/>
    <w:rsid w:val="00FB0658"/>
    <w:rsid w:val="00FB19B7"/>
    <w:rsid w:val="00FB1CB2"/>
    <w:rsid w:val="00FB1FF0"/>
    <w:rsid w:val="00FB2428"/>
    <w:rsid w:val="00FB2508"/>
    <w:rsid w:val="00FB2891"/>
    <w:rsid w:val="00FB30FC"/>
    <w:rsid w:val="00FB49CF"/>
    <w:rsid w:val="00FB5668"/>
    <w:rsid w:val="00FB6322"/>
    <w:rsid w:val="00FB6DA0"/>
    <w:rsid w:val="00FB6FF3"/>
    <w:rsid w:val="00FB7A0F"/>
    <w:rsid w:val="00FB7EE3"/>
    <w:rsid w:val="00FB7F59"/>
    <w:rsid w:val="00FC06A4"/>
    <w:rsid w:val="00FC0963"/>
    <w:rsid w:val="00FC23FA"/>
    <w:rsid w:val="00FC2742"/>
    <w:rsid w:val="00FC3283"/>
    <w:rsid w:val="00FC3C62"/>
    <w:rsid w:val="00FC41AC"/>
    <w:rsid w:val="00FC47AA"/>
    <w:rsid w:val="00FC48CD"/>
    <w:rsid w:val="00FC5DC4"/>
    <w:rsid w:val="00FC5E7C"/>
    <w:rsid w:val="00FC6850"/>
    <w:rsid w:val="00FC68B0"/>
    <w:rsid w:val="00FC7B7B"/>
    <w:rsid w:val="00FD076F"/>
    <w:rsid w:val="00FD09F5"/>
    <w:rsid w:val="00FD0C3A"/>
    <w:rsid w:val="00FD127E"/>
    <w:rsid w:val="00FD1300"/>
    <w:rsid w:val="00FD1B09"/>
    <w:rsid w:val="00FD1CBD"/>
    <w:rsid w:val="00FD1CD2"/>
    <w:rsid w:val="00FD2176"/>
    <w:rsid w:val="00FD2FA5"/>
    <w:rsid w:val="00FD40C5"/>
    <w:rsid w:val="00FD4D84"/>
    <w:rsid w:val="00FD5399"/>
    <w:rsid w:val="00FD553D"/>
    <w:rsid w:val="00FD55AD"/>
    <w:rsid w:val="00FD5984"/>
    <w:rsid w:val="00FD67CC"/>
    <w:rsid w:val="00FD6904"/>
    <w:rsid w:val="00FD6E1A"/>
    <w:rsid w:val="00FD72B3"/>
    <w:rsid w:val="00FD7DAF"/>
    <w:rsid w:val="00FD7DF3"/>
    <w:rsid w:val="00FE06B9"/>
    <w:rsid w:val="00FE0DBA"/>
    <w:rsid w:val="00FE0E4A"/>
    <w:rsid w:val="00FE21EA"/>
    <w:rsid w:val="00FE28DF"/>
    <w:rsid w:val="00FE2DD0"/>
    <w:rsid w:val="00FE2EB4"/>
    <w:rsid w:val="00FE46C7"/>
    <w:rsid w:val="00FE48D2"/>
    <w:rsid w:val="00FE4A55"/>
    <w:rsid w:val="00FE5C41"/>
    <w:rsid w:val="00FE62B7"/>
    <w:rsid w:val="00FE656F"/>
    <w:rsid w:val="00FE7800"/>
    <w:rsid w:val="00FF097D"/>
    <w:rsid w:val="00FF0FFB"/>
    <w:rsid w:val="00FF12EB"/>
    <w:rsid w:val="00FF16B4"/>
    <w:rsid w:val="00FF2BD6"/>
    <w:rsid w:val="00FF3443"/>
    <w:rsid w:val="00FF34DD"/>
    <w:rsid w:val="00FF3872"/>
    <w:rsid w:val="00FF3A6A"/>
    <w:rsid w:val="00FF3BBF"/>
    <w:rsid w:val="00FF4300"/>
    <w:rsid w:val="00FF4675"/>
    <w:rsid w:val="00FF476E"/>
    <w:rsid w:val="00FF481C"/>
    <w:rsid w:val="00FF4DE7"/>
    <w:rsid w:val="00FF4E3A"/>
    <w:rsid w:val="00FF56BE"/>
    <w:rsid w:val="00FF642D"/>
    <w:rsid w:val="00FF7FB0"/>
    <w:rsid w:val="015B227F"/>
    <w:rsid w:val="01B73A77"/>
    <w:rsid w:val="01BF2702"/>
    <w:rsid w:val="02406C27"/>
    <w:rsid w:val="026B8955"/>
    <w:rsid w:val="02A2B4AF"/>
    <w:rsid w:val="02CA0E01"/>
    <w:rsid w:val="02EB0CC5"/>
    <w:rsid w:val="03014D95"/>
    <w:rsid w:val="03714FCA"/>
    <w:rsid w:val="039696D0"/>
    <w:rsid w:val="03AD704C"/>
    <w:rsid w:val="0455BBA6"/>
    <w:rsid w:val="04632478"/>
    <w:rsid w:val="049F2AA0"/>
    <w:rsid w:val="04B18C6D"/>
    <w:rsid w:val="04E840E9"/>
    <w:rsid w:val="055D6B13"/>
    <w:rsid w:val="05DE0B8A"/>
    <w:rsid w:val="05FBC58E"/>
    <w:rsid w:val="069F8698"/>
    <w:rsid w:val="0739DC45"/>
    <w:rsid w:val="0742C5EA"/>
    <w:rsid w:val="0781EBE4"/>
    <w:rsid w:val="079FB54B"/>
    <w:rsid w:val="07A04CC3"/>
    <w:rsid w:val="07C564D1"/>
    <w:rsid w:val="07D07F21"/>
    <w:rsid w:val="082F179B"/>
    <w:rsid w:val="0894A72E"/>
    <w:rsid w:val="08D44BC5"/>
    <w:rsid w:val="0901CFC7"/>
    <w:rsid w:val="0903EAC9"/>
    <w:rsid w:val="09145F61"/>
    <w:rsid w:val="092AAE7A"/>
    <w:rsid w:val="096D3F82"/>
    <w:rsid w:val="0971BE09"/>
    <w:rsid w:val="09B353F5"/>
    <w:rsid w:val="09B38736"/>
    <w:rsid w:val="09B3B9EE"/>
    <w:rsid w:val="09EDCDE8"/>
    <w:rsid w:val="09F3D2CD"/>
    <w:rsid w:val="0A004F55"/>
    <w:rsid w:val="0A0409C6"/>
    <w:rsid w:val="0A2F4FB6"/>
    <w:rsid w:val="0A5B6163"/>
    <w:rsid w:val="0A769B3A"/>
    <w:rsid w:val="0AA24EEA"/>
    <w:rsid w:val="0ACE6D63"/>
    <w:rsid w:val="0ADDAFFC"/>
    <w:rsid w:val="0B0C6917"/>
    <w:rsid w:val="0B60FDA9"/>
    <w:rsid w:val="0C527728"/>
    <w:rsid w:val="0C5C4773"/>
    <w:rsid w:val="0C6FEC0F"/>
    <w:rsid w:val="0C720D39"/>
    <w:rsid w:val="0C8E6194"/>
    <w:rsid w:val="0CFBE55C"/>
    <w:rsid w:val="0D0BABFC"/>
    <w:rsid w:val="0D608B9B"/>
    <w:rsid w:val="0DA0170E"/>
    <w:rsid w:val="0E234FFB"/>
    <w:rsid w:val="0E35282B"/>
    <w:rsid w:val="0E77368E"/>
    <w:rsid w:val="0EC7C5AA"/>
    <w:rsid w:val="0ECCD29B"/>
    <w:rsid w:val="0ECF405B"/>
    <w:rsid w:val="0F1AF0C1"/>
    <w:rsid w:val="0F628BFD"/>
    <w:rsid w:val="0F7E93F7"/>
    <w:rsid w:val="0FD0322A"/>
    <w:rsid w:val="10225962"/>
    <w:rsid w:val="10603D5E"/>
    <w:rsid w:val="109E913A"/>
    <w:rsid w:val="11009C23"/>
    <w:rsid w:val="1108B06E"/>
    <w:rsid w:val="113F639C"/>
    <w:rsid w:val="116445EF"/>
    <w:rsid w:val="11775723"/>
    <w:rsid w:val="118802AB"/>
    <w:rsid w:val="118C92AC"/>
    <w:rsid w:val="1199A229"/>
    <w:rsid w:val="11ACC0DA"/>
    <w:rsid w:val="11BE29C3"/>
    <w:rsid w:val="11C848FD"/>
    <w:rsid w:val="11F35826"/>
    <w:rsid w:val="12AB2005"/>
    <w:rsid w:val="13C02AB1"/>
    <w:rsid w:val="140A312F"/>
    <w:rsid w:val="142EB53B"/>
    <w:rsid w:val="148D1645"/>
    <w:rsid w:val="1518011E"/>
    <w:rsid w:val="151B14F2"/>
    <w:rsid w:val="1594A4A4"/>
    <w:rsid w:val="15BA1B13"/>
    <w:rsid w:val="15FC809C"/>
    <w:rsid w:val="160FDC4F"/>
    <w:rsid w:val="162BB167"/>
    <w:rsid w:val="1644F1F8"/>
    <w:rsid w:val="166EC643"/>
    <w:rsid w:val="167A4091"/>
    <w:rsid w:val="169E6E6C"/>
    <w:rsid w:val="16D15DB7"/>
    <w:rsid w:val="16E52EDB"/>
    <w:rsid w:val="174017DD"/>
    <w:rsid w:val="1750FC2E"/>
    <w:rsid w:val="17C2F09F"/>
    <w:rsid w:val="1832FAED"/>
    <w:rsid w:val="1852E44F"/>
    <w:rsid w:val="18851940"/>
    <w:rsid w:val="18BBB99C"/>
    <w:rsid w:val="1902E27E"/>
    <w:rsid w:val="1964E81E"/>
    <w:rsid w:val="19704E69"/>
    <w:rsid w:val="1984696F"/>
    <w:rsid w:val="1A27B180"/>
    <w:rsid w:val="1ACA5622"/>
    <w:rsid w:val="1B14EAF0"/>
    <w:rsid w:val="1BB266EA"/>
    <w:rsid w:val="1BD29DC3"/>
    <w:rsid w:val="1C133ED9"/>
    <w:rsid w:val="1C1FC7B9"/>
    <w:rsid w:val="1C28846E"/>
    <w:rsid w:val="1D0329FB"/>
    <w:rsid w:val="1D7BF3F6"/>
    <w:rsid w:val="1D924411"/>
    <w:rsid w:val="1D9C0FFF"/>
    <w:rsid w:val="1E184078"/>
    <w:rsid w:val="1E3AE8F7"/>
    <w:rsid w:val="1E81574D"/>
    <w:rsid w:val="1E9EFA5C"/>
    <w:rsid w:val="1EB14BB3"/>
    <w:rsid w:val="1F1E13AE"/>
    <w:rsid w:val="1FDFA2FD"/>
    <w:rsid w:val="203659BD"/>
    <w:rsid w:val="203930DC"/>
    <w:rsid w:val="206F5257"/>
    <w:rsid w:val="20AF8BC7"/>
    <w:rsid w:val="20F0431F"/>
    <w:rsid w:val="2101E237"/>
    <w:rsid w:val="2116E658"/>
    <w:rsid w:val="2117D19D"/>
    <w:rsid w:val="21806B8C"/>
    <w:rsid w:val="21861459"/>
    <w:rsid w:val="21C65E9A"/>
    <w:rsid w:val="21ECDBB2"/>
    <w:rsid w:val="2202A526"/>
    <w:rsid w:val="2218FD4E"/>
    <w:rsid w:val="22751632"/>
    <w:rsid w:val="228033A6"/>
    <w:rsid w:val="22FC0906"/>
    <w:rsid w:val="2324F5EE"/>
    <w:rsid w:val="23429AB0"/>
    <w:rsid w:val="23BB2DE0"/>
    <w:rsid w:val="23D66DD3"/>
    <w:rsid w:val="23F40706"/>
    <w:rsid w:val="242B79C5"/>
    <w:rsid w:val="243DF881"/>
    <w:rsid w:val="2447F37B"/>
    <w:rsid w:val="24F6B5E3"/>
    <w:rsid w:val="24FE578D"/>
    <w:rsid w:val="2511A533"/>
    <w:rsid w:val="252998CD"/>
    <w:rsid w:val="252EA8F3"/>
    <w:rsid w:val="253188A3"/>
    <w:rsid w:val="256BB26F"/>
    <w:rsid w:val="256FC0FC"/>
    <w:rsid w:val="25B3294B"/>
    <w:rsid w:val="25DBFEE8"/>
    <w:rsid w:val="25E024B8"/>
    <w:rsid w:val="25E688E5"/>
    <w:rsid w:val="2613F2AE"/>
    <w:rsid w:val="2699A0DD"/>
    <w:rsid w:val="26A915F6"/>
    <w:rsid w:val="26E9FA0F"/>
    <w:rsid w:val="26FAEDFE"/>
    <w:rsid w:val="274B0BD6"/>
    <w:rsid w:val="27C3656B"/>
    <w:rsid w:val="27CB783B"/>
    <w:rsid w:val="27DA6019"/>
    <w:rsid w:val="27E525B2"/>
    <w:rsid w:val="2868A570"/>
    <w:rsid w:val="28AA8023"/>
    <w:rsid w:val="28B73F4D"/>
    <w:rsid w:val="28CFA2C2"/>
    <w:rsid w:val="28DE0C9D"/>
    <w:rsid w:val="291365FC"/>
    <w:rsid w:val="2964A612"/>
    <w:rsid w:val="29714FC3"/>
    <w:rsid w:val="29C40312"/>
    <w:rsid w:val="29F656DF"/>
    <w:rsid w:val="2A00A87D"/>
    <w:rsid w:val="2A3F7F6D"/>
    <w:rsid w:val="2A591EE2"/>
    <w:rsid w:val="2A8F8DFE"/>
    <w:rsid w:val="2AB7ACFD"/>
    <w:rsid w:val="2AF68C1F"/>
    <w:rsid w:val="2B15BF30"/>
    <w:rsid w:val="2B79B25E"/>
    <w:rsid w:val="2BDEB8ED"/>
    <w:rsid w:val="2C2536CE"/>
    <w:rsid w:val="2C4EF8C2"/>
    <w:rsid w:val="2C560680"/>
    <w:rsid w:val="2C57E211"/>
    <w:rsid w:val="2C88EF82"/>
    <w:rsid w:val="2C8F94EC"/>
    <w:rsid w:val="2CAB6C57"/>
    <w:rsid w:val="2D70620A"/>
    <w:rsid w:val="2DA258D2"/>
    <w:rsid w:val="2DD82ACF"/>
    <w:rsid w:val="2E15C9B5"/>
    <w:rsid w:val="2E20836A"/>
    <w:rsid w:val="2E3A00D1"/>
    <w:rsid w:val="2E8F43B7"/>
    <w:rsid w:val="2EE5FFCD"/>
    <w:rsid w:val="2F1EF56F"/>
    <w:rsid w:val="2F8DD2EA"/>
    <w:rsid w:val="2F95FAC1"/>
    <w:rsid w:val="2FC6B441"/>
    <w:rsid w:val="2FD4B1DF"/>
    <w:rsid w:val="2FFE5C5B"/>
    <w:rsid w:val="3069C2E0"/>
    <w:rsid w:val="3131CB22"/>
    <w:rsid w:val="313A6943"/>
    <w:rsid w:val="315133C0"/>
    <w:rsid w:val="315D63EB"/>
    <w:rsid w:val="316C486C"/>
    <w:rsid w:val="31FBDA16"/>
    <w:rsid w:val="32528F2E"/>
    <w:rsid w:val="325B1788"/>
    <w:rsid w:val="327EF725"/>
    <w:rsid w:val="32960E2A"/>
    <w:rsid w:val="32CD2F48"/>
    <w:rsid w:val="3328DE9A"/>
    <w:rsid w:val="3366EC34"/>
    <w:rsid w:val="33BF192E"/>
    <w:rsid w:val="33C7E648"/>
    <w:rsid w:val="34275FBB"/>
    <w:rsid w:val="345E4C51"/>
    <w:rsid w:val="345F1E4C"/>
    <w:rsid w:val="34696BE4"/>
    <w:rsid w:val="347895CA"/>
    <w:rsid w:val="34C72469"/>
    <w:rsid w:val="34D30F2B"/>
    <w:rsid w:val="354CEC2C"/>
    <w:rsid w:val="35504E7B"/>
    <w:rsid w:val="35AAE26A"/>
    <w:rsid w:val="35F41D4F"/>
    <w:rsid w:val="363C880C"/>
    <w:rsid w:val="36518DF9"/>
    <w:rsid w:val="3653032B"/>
    <w:rsid w:val="3664F3DF"/>
    <w:rsid w:val="366C011B"/>
    <w:rsid w:val="3693BB5D"/>
    <w:rsid w:val="36A3A10A"/>
    <w:rsid w:val="36AA1E92"/>
    <w:rsid w:val="36BA1A8B"/>
    <w:rsid w:val="36F88E78"/>
    <w:rsid w:val="3755D26D"/>
    <w:rsid w:val="37C00FA2"/>
    <w:rsid w:val="37C3C574"/>
    <w:rsid w:val="3807034C"/>
    <w:rsid w:val="381F6C7F"/>
    <w:rsid w:val="383C45D2"/>
    <w:rsid w:val="386F731E"/>
    <w:rsid w:val="38A9A2C8"/>
    <w:rsid w:val="38B65ED4"/>
    <w:rsid w:val="392BE42D"/>
    <w:rsid w:val="393002E6"/>
    <w:rsid w:val="3A260AC7"/>
    <w:rsid w:val="3AEA0AC1"/>
    <w:rsid w:val="3B018229"/>
    <w:rsid w:val="3B1BF920"/>
    <w:rsid w:val="3B1F14F7"/>
    <w:rsid w:val="3B73BFBF"/>
    <w:rsid w:val="3B7F5CC6"/>
    <w:rsid w:val="3B820C55"/>
    <w:rsid w:val="3BB545EE"/>
    <w:rsid w:val="3BBB3056"/>
    <w:rsid w:val="3BDB01CE"/>
    <w:rsid w:val="3C07441D"/>
    <w:rsid w:val="3C09BBBA"/>
    <w:rsid w:val="3C1784AD"/>
    <w:rsid w:val="3C2CA05B"/>
    <w:rsid w:val="3C5FF451"/>
    <w:rsid w:val="3C6DD951"/>
    <w:rsid w:val="3CC3BA5D"/>
    <w:rsid w:val="3D30E5EE"/>
    <w:rsid w:val="3D52C708"/>
    <w:rsid w:val="3E2578F7"/>
    <w:rsid w:val="3E8F71E2"/>
    <w:rsid w:val="3EC63152"/>
    <w:rsid w:val="3ED75318"/>
    <w:rsid w:val="3EE42732"/>
    <w:rsid w:val="3F231419"/>
    <w:rsid w:val="3F4B8BC2"/>
    <w:rsid w:val="3F4F256F"/>
    <w:rsid w:val="3F5DF001"/>
    <w:rsid w:val="3FA0C4B9"/>
    <w:rsid w:val="3FD88A47"/>
    <w:rsid w:val="400C321D"/>
    <w:rsid w:val="400C3CBB"/>
    <w:rsid w:val="4023F30C"/>
    <w:rsid w:val="406839A1"/>
    <w:rsid w:val="406CD394"/>
    <w:rsid w:val="410754C0"/>
    <w:rsid w:val="4140A6F4"/>
    <w:rsid w:val="41C93F19"/>
    <w:rsid w:val="41D7EA3A"/>
    <w:rsid w:val="420C4711"/>
    <w:rsid w:val="425BE3CB"/>
    <w:rsid w:val="4278940A"/>
    <w:rsid w:val="428B1DB5"/>
    <w:rsid w:val="42C0D965"/>
    <w:rsid w:val="42E30B0C"/>
    <w:rsid w:val="430675FB"/>
    <w:rsid w:val="4326E53C"/>
    <w:rsid w:val="44431041"/>
    <w:rsid w:val="44561E01"/>
    <w:rsid w:val="445923A3"/>
    <w:rsid w:val="448D7518"/>
    <w:rsid w:val="457A2A5A"/>
    <w:rsid w:val="457CC052"/>
    <w:rsid w:val="45BF2149"/>
    <w:rsid w:val="45C201F6"/>
    <w:rsid w:val="4631E01E"/>
    <w:rsid w:val="473C7E0A"/>
    <w:rsid w:val="4746380B"/>
    <w:rsid w:val="47492749"/>
    <w:rsid w:val="4761E216"/>
    <w:rsid w:val="4782A035"/>
    <w:rsid w:val="4782F6FE"/>
    <w:rsid w:val="47F8993D"/>
    <w:rsid w:val="483DB9B7"/>
    <w:rsid w:val="48CE89E6"/>
    <w:rsid w:val="48FAFE0B"/>
    <w:rsid w:val="4A88BEAB"/>
    <w:rsid w:val="4AD802C2"/>
    <w:rsid w:val="4AEC6D17"/>
    <w:rsid w:val="4B3B0481"/>
    <w:rsid w:val="4B3D97BE"/>
    <w:rsid w:val="4BC3EB81"/>
    <w:rsid w:val="4C0ACC11"/>
    <w:rsid w:val="4C11E123"/>
    <w:rsid w:val="4C3EA185"/>
    <w:rsid w:val="4C8FE5B5"/>
    <w:rsid w:val="4C937ABC"/>
    <w:rsid w:val="4CED3AB8"/>
    <w:rsid w:val="4D48B81A"/>
    <w:rsid w:val="4D4FA64E"/>
    <w:rsid w:val="4D583162"/>
    <w:rsid w:val="4D8C7149"/>
    <w:rsid w:val="4DAB34E9"/>
    <w:rsid w:val="4DC6ED89"/>
    <w:rsid w:val="4E193B79"/>
    <w:rsid w:val="4E3A7C38"/>
    <w:rsid w:val="4E75175B"/>
    <w:rsid w:val="4E96EBF1"/>
    <w:rsid w:val="4E9E976B"/>
    <w:rsid w:val="4ED47961"/>
    <w:rsid w:val="4EE73F25"/>
    <w:rsid w:val="4F7B8AB0"/>
    <w:rsid w:val="4FAAC579"/>
    <w:rsid w:val="4FC0960B"/>
    <w:rsid w:val="501A5168"/>
    <w:rsid w:val="51091592"/>
    <w:rsid w:val="514695DA"/>
    <w:rsid w:val="51709546"/>
    <w:rsid w:val="517570B8"/>
    <w:rsid w:val="51E6AA66"/>
    <w:rsid w:val="5260CCBE"/>
    <w:rsid w:val="52867432"/>
    <w:rsid w:val="52B4D26C"/>
    <w:rsid w:val="52E054C1"/>
    <w:rsid w:val="52E2663B"/>
    <w:rsid w:val="5326C7E6"/>
    <w:rsid w:val="53772758"/>
    <w:rsid w:val="540D417B"/>
    <w:rsid w:val="5440B654"/>
    <w:rsid w:val="547C2522"/>
    <w:rsid w:val="55035562"/>
    <w:rsid w:val="558650BB"/>
    <w:rsid w:val="558717C3"/>
    <w:rsid w:val="55BE47C5"/>
    <w:rsid w:val="55E4E20F"/>
    <w:rsid w:val="55F07662"/>
    <w:rsid w:val="563B73F8"/>
    <w:rsid w:val="567AF4A1"/>
    <w:rsid w:val="56ED4EB4"/>
    <w:rsid w:val="5776702E"/>
    <w:rsid w:val="5776A41F"/>
    <w:rsid w:val="577D459F"/>
    <w:rsid w:val="5791E35C"/>
    <w:rsid w:val="57CA4E52"/>
    <w:rsid w:val="58E51373"/>
    <w:rsid w:val="591ADB6D"/>
    <w:rsid w:val="5951A7BF"/>
    <w:rsid w:val="5972C081"/>
    <w:rsid w:val="59F8BB42"/>
    <w:rsid w:val="5A4E6C2C"/>
    <w:rsid w:val="5A62C328"/>
    <w:rsid w:val="5A9FEAF6"/>
    <w:rsid w:val="5AE80F4F"/>
    <w:rsid w:val="5AED7820"/>
    <w:rsid w:val="5B515B1C"/>
    <w:rsid w:val="5B678E21"/>
    <w:rsid w:val="5BA5AB96"/>
    <w:rsid w:val="5BDD9AEB"/>
    <w:rsid w:val="5CC936F8"/>
    <w:rsid w:val="5CD214B8"/>
    <w:rsid w:val="5D037FD6"/>
    <w:rsid w:val="5D47D2B9"/>
    <w:rsid w:val="5D619586"/>
    <w:rsid w:val="5D7AF9FA"/>
    <w:rsid w:val="5DE74764"/>
    <w:rsid w:val="5DFE11E1"/>
    <w:rsid w:val="5E1FFA25"/>
    <w:rsid w:val="5E712AFE"/>
    <w:rsid w:val="5F49C814"/>
    <w:rsid w:val="5F6C4D48"/>
    <w:rsid w:val="5F803828"/>
    <w:rsid w:val="5FB001D6"/>
    <w:rsid w:val="5FB834A3"/>
    <w:rsid w:val="600AC08F"/>
    <w:rsid w:val="6016F142"/>
    <w:rsid w:val="60957E4F"/>
    <w:rsid w:val="609D19A4"/>
    <w:rsid w:val="60AFD594"/>
    <w:rsid w:val="60CC0553"/>
    <w:rsid w:val="60E1C994"/>
    <w:rsid w:val="60F28AA4"/>
    <w:rsid w:val="613B741F"/>
    <w:rsid w:val="61B12CE6"/>
    <w:rsid w:val="61F6A3FD"/>
    <w:rsid w:val="61F94F8C"/>
    <w:rsid w:val="620C1F54"/>
    <w:rsid w:val="623542C0"/>
    <w:rsid w:val="6257AA3F"/>
    <w:rsid w:val="62B0D85D"/>
    <w:rsid w:val="62B421E2"/>
    <w:rsid w:val="62B9B04B"/>
    <w:rsid w:val="62EEA675"/>
    <w:rsid w:val="62FFE02B"/>
    <w:rsid w:val="6324D5C0"/>
    <w:rsid w:val="632AA04E"/>
    <w:rsid w:val="6381E29F"/>
    <w:rsid w:val="63EF63DC"/>
    <w:rsid w:val="644E9889"/>
    <w:rsid w:val="64552727"/>
    <w:rsid w:val="646686B1"/>
    <w:rsid w:val="64AEF478"/>
    <w:rsid w:val="64C53C0D"/>
    <w:rsid w:val="64C72E4F"/>
    <w:rsid w:val="64E2DE43"/>
    <w:rsid w:val="6510505F"/>
    <w:rsid w:val="653C50D0"/>
    <w:rsid w:val="6550F605"/>
    <w:rsid w:val="656CA76B"/>
    <w:rsid w:val="65942EAD"/>
    <w:rsid w:val="659523C4"/>
    <w:rsid w:val="65F9B78E"/>
    <w:rsid w:val="6665C0AB"/>
    <w:rsid w:val="6698A04F"/>
    <w:rsid w:val="66BF845E"/>
    <w:rsid w:val="673D9C4A"/>
    <w:rsid w:val="67552C8C"/>
    <w:rsid w:val="67DDA5B3"/>
    <w:rsid w:val="682C0E8B"/>
    <w:rsid w:val="686CFCA9"/>
    <w:rsid w:val="68BD2F9E"/>
    <w:rsid w:val="68D06538"/>
    <w:rsid w:val="68D22816"/>
    <w:rsid w:val="68DF3677"/>
    <w:rsid w:val="69113750"/>
    <w:rsid w:val="69D61848"/>
    <w:rsid w:val="69E408DE"/>
    <w:rsid w:val="6A6ADFD4"/>
    <w:rsid w:val="6A899AA4"/>
    <w:rsid w:val="6A8CBC17"/>
    <w:rsid w:val="6A9CC8F9"/>
    <w:rsid w:val="6AB636F7"/>
    <w:rsid w:val="6ABF54DA"/>
    <w:rsid w:val="6AC26B11"/>
    <w:rsid w:val="6AC73A40"/>
    <w:rsid w:val="6AC89A07"/>
    <w:rsid w:val="6AD937EE"/>
    <w:rsid w:val="6AF04F99"/>
    <w:rsid w:val="6B37A043"/>
    <w:rsid w:val="6B7669D2"/>
    <w:rsid w:val="6BCB7F06"/>
    <w:rsid w:val="6C5A9019"/>
    <w:rsid w:val="6C7E4B0C"/>
    <w:rsid w:val="6CEF3EB8"/>
    <w:rsid w:val="6D25CF8D"/>
    <w:rsid w:val="6D699342"/>
    <w:rsid w:val="6D7D48F6"/>
    <w:rsid w:val="6E2A01D5"/>
    <w:rsid w:val="6E6F0FB8"/>
    <w:rsid w:val="6EB75346"/>
    <w:rsid w:val="6EC87F0A"/>
    <w:rsid w:val="6F301D4A"/>
    <w:rsid w:val="6F36E8DA"/>
    <w:rsid w:val="6F50043D"/>
    <w:rsid w:val="6F948BCA"/>
    <w:rsid w:val="6FB587C1"/>
    <w:rsid w:val="6FE7F12F"/>
    <w:rsid w:val="706CBAFF"/>
    <w:rsid w:val="706E61C2"/>
    <w:rsid w:val="70B26C39"/>
    <w:rsid w:val="70B74798"/>
    <w:rsid w:val="70FFFCB9"/>
    <w:rsid w:val="7105B08E"/>
    <w:rsid w:val="71295B34"/>
    <w:rsid w:val="714BD37F"/>
    <w:rsid w:val="71AB9949"/>
    <w:rsid w:val="71C58593"/>
    <w:rsid w:val="71E1DEBB"/>
    <w:rsid w:val="721036B6"/>
    <w:rsid w:val="72C211CF"/>
    <w:rsid w:val="72C5CAFF"/>
    <w:rsid w:val="72F40497"/>
    <w:rsid w:val="73199C7E"/>
    <w:rsid w:val="73766EC9"/>
    <w:rsid w:val="7385794A"/>
    <w:rsid w:val="73862D76"/>
    <w:rsid w:val="73DF411A"/>
    <w:rsid w:val="73E5D285"/>
    <w:rsid w:val="740B03F9"/>
    <w:rsid w:val="74A715E7"/>
    <w:rsid w:val="74E412B8"/>
    <w:rsid w:val="75194DA7"/>
    <w:rsid w:val="75330338"/>
    <w:rsid w:val="756DEBD6"/>
    <w:rsid w:val="75C20463"/>
    <w:rsid w:val="76325367"/>
    <w:rsid w:val="76C3FAFF"/>
    <w:rsid w:val="76CA3210"/>
    <w:rsid w:val="76D99DA3"/>
    <w:rsid w:val="77186E6F"/>
    <w:rsid w:val="77C56CF4"/>
    <w:rsid w:val="77ED55FB"/>
    <w:rsid w:val="77F0F802"/>
    <w:rsid w:val="78756E04"/>
    <w:rsid w:val="7881D94F"/>
    <w:rsid w:val="7886C124"/>
    <w:rsid w:val="7904E471"/>
    <w:rsid w:val="791209EC"/>
    <w:rsid w:val="791B2F36"/>
    <w:rsid w:val="7936F816"/>
    <w:rsid w:val="793F21B6"/>
    <w:rsid w:val="7944AE46"/>
    <w:rsid w:val="794ACD8D"/>
    <w:rsid w:val="79855F4D"/>
    <w:rsid w:val="79AD24B0"/>
    <w:rsid w:val="79B3BE90"/>
    <w:rsid w:val="79DD7C31"/>
    <w:rsid w:val="79DE8AC0"/>
    <w:rsid w:val="79F60D16"/>
    <w:rsid w:val="7A113E65"/>
    <w:rsid w:val="7A23A210"/>
    <w:rsid w:val="7A6D53A4"/>
    <w:rsid w:val="7A7DFE26"/>
    <w:rsid w:val="7AAC60FE"/>
    <w:rsid w:val="7B5E0BF1"/>
    <w:rsid w:val="7B9C31DB"/>
    <w:rsid w:val="7B9DA333"/>
    <w:rsid w:val="7BF9FA3F"/>
    <w:rsid w:val="7BFA3656"/>
    <w:rsid w:val="7C141390"/>
    <w:rsid w:val="7C34FD4F"/>
    <w:rsid w:val="7C705F4D"/>
    <w:rsid w:val="7CEB5922"/>
    <w:rsid w:val="7D179D76"/>
    <w:rsid w:val="7D3517C4"/>
    <w:rsid w:val="7D48DF27"/>
    <w:rsid w:val="7DC31EAE"/>
    <w:rsid w:val="7E29D7C9"/>
    <w:rsid w:val="7E41BB99"/>
    <w:rsid w:val="7E7B41C9"/>
    <w:rsid w:val="7E9EC999"/>
    <w:rsid w:val="7F79684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0F418E"/>
  <w15:docId w15:val="{AEB0D35D-AE49-4762-B133-8127A7CE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1" w:unhideWhenUsed="1"/>
    <w:lsdException w:name="header" w:semiHidden="1" w:uiPriority="99"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315D63EB"/>
    <w:pPr>
      <w:spacing w:line="360" w:lineRule="auto"/>
      <w:jc w:val="both"/>
    </w:pPr>
    <w:rPr>
      <w:rFonts w:ascii="Calibri" w:hAnsi="Calibri" w:cs="Times , serif"/>
      <w:sz w:val="22"/>
      <w:szCs w:val="22"/>
    </w:rPr>
  </w:style>
  <w:style w:type="paragraph" w:styleId="Ttulo1">
    <w:name w:val="heading 1"/>
    <w:basedOn w:val="Normal"/>
    <w:next w:val="BodyText1"/>
    <w:link w:val="Ttulo1Carter"/>
    <w:uiPriority w:val="1"/>
    <w:qFormat/>
    <w:rsid w:val="00E76126"/>
    <w:pPr>
      <w:jc w:val="left"/>
      <w:outlineLvl w:val="0"/>
    </w:pPr>
    <w:rPr>
      <w:rFonts w:cs="Times New Roman"/>
      <w:bCs/>
      <w:color w:val="1F497D" w:themeColor="text2"/>
      <w:sz w:val="32"/>
    </w:rPr>
  </w:style>
  <w:style w:type="paragraph" w:styleId="Ttulo2">
    <w:name w:val="heading 2"/>
    <w:basedOn w:val="Normal"/>
    <w:next w:val="Normal"/>
    <w:link w:val="Ttulo2Carter"/>
    <w:uiPriority w:val="1"/>
    <w:qFormat/>
    <w:rsid w:val="00E76126"/>
    <w:pPr>
      <w:outlineLvl w:val="1"/>
    </w:pPr>
    <w:rPr>
      <w:rFonts w:cs="Times New Roman"/>
      <w:b/>
      <w:bCs/>
      <w:color w:val="000000" w:themeColor="text1"/>
    </w:rPr>
  </w:style>
  <w:style w:type="paragraph" w:styleId="Ttulo3">
    <w:name w:val="heading 3"/>
    <w:basedOn w:val="Normal"/>
    <w:next w:val="Normal"/>
    <w:link w:val="Ttulo3Carter"/>
    <w:uiPriority w:val="9"/>
    <w:unhideWhenUsed/>
    <w:qFormat/>
    <w:rsid w:val="315D63EB"/>
    <w:pPr>
      <w:keepNext/>
      <w:keepLines/>
      <w:spacing w:before="40"/>
      <w:outlineLvl w:val="2"/>
    </w:pPr>
    <w:rPr>
      <w:rFonts w:asciiTheme="majorHAnsi" w:eastAsiaTheme="majorEastAsia" w:hAnsiTheme="majorHAnsi" w:cstheme="majorBidi"/>
      <w:color w:val="243F60"/>
      <w:sz w:val="24"/>
      <w:szCs w:val="24"/>
    </w:rPr>
  </w:style>
  <w:style w:type="paragraph" w:styleId="Ttulo4">
    <w:name w:val="heading 4"/>
    <w:basedOn w:val="Normal"/>
    <w:next w:val="Normal"/>
    <w:link w:val="Ttulo4Carter"/>
    <w:uiPriority w:val="9"/>
    <w:unhideWhenUsed/>
    <w:qFormat/>
    <w:rsid w:val="0005542B"/>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05542B"/>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05542B"/>
    <w:pPr>
      <w:keepNext/>
      <w:keepLines/>
      <w:spacing w:before="40"/>
      <w:outlineLvl w:val="5"/>
    </w:pPr>
    <w:rPr>
      <w:rFonts w:asciiTheme="majorHAnsi" w:eastAsiaTheme="majorEastAsia" w:hAnsiTheme="majorHAnsi" w:cstheme="majorBidi"/>
      <w:color w:val="243F60"/>
    </w:rPr>
  </w:style>
  <w:style w:type="paragraph" w:styleId="Ttulo7">
    <w:name w:val="heading 7"/>
    <w:basedOn w:val="Normal"/>
    <w:next w:val="Normal"/>
    <w:link w:val="Ttulo7Carter"/>
    <w:uiPriority w:val="9"/>
    <w:unhideWhenUsed/>
    <w:qFormat/>
    <w:rsid w:val="0005542B"/>
    <w:pPr>
      <w:keepNext/>
      <w:keepLines/>
      <w:spacing w:before="40"/>
      <w:outlineLvl w:val="6"/>
    </w:pPr>
    <w:rPr>
      <w:rFonts w:asciiTheme="majorHAnsi" w:eastAsiaTheme="majorEastAsia" w:hAnsiTheme="majorHAnsi" w:cstheme="majorBidi"/>
      <w:i/>
      <w:iCs/>
      <w:color w:val="243F60"/>
    </w:rPr>
  </w:style>
  <w:style w:type="paragraph" w:styleId="Ttulo8">
    <w:name w:val="heading 8"/>
    <w:basedOn w:val="Normal"/>
    <w:next w:val="Normal"/>
    <w:link w:val="Ttulo8Carter"/>
    <w:uiPriority w:val="9"/>
    <w:unhideWhenUsed/>
    <w:qFormat/>
    <w:rsid w:val="0005542B"/>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05542B"/>
    <w:pPr>
      <w:keepNext/>
      <w:keepLines/>
      <w:spacing w:before="4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rPr>
      <w:color w:val="0000FF"/>
      <w:u w:val="single"/>
    </w:rPr>
  </w:style>
  <w:style w:type="character" w:styleId="Hiperligaovisitada">
    <w:name w:val="FollowedHyperlink"/>
    <w:rPr>
      <w:color w:val="800080"/>
      <w:u w:val="single"/>
    </w:rPr>
  </w:style>
  <w:style w:type="paragraph" w:customStyle="1" w:styleId="BodyText1">
    <w:name w:val="Body Text1"/>
    <w:basedOn w:val="Normal"/>
    <w:link w:val="BodyTextChar"/>
    <w:uiPriority w:val="1"/>
  </w:style>
  <w:style w:type="character" w:customStyle="1" w:styleId="Ttulo1Carter">
    <w:name w:val="Título 1 Caráter"/>
    <w:link w:val="Ttulo1"/>
    <w:uiPriority w:val="1"/>
    <w:rsid w:val="00E76126"/>
    <w:rPr>
      <w:rFonts w:ascii="Calibri" w:hAnsi="Calibri"/>
      <w:bCs/>
      <w:color w:val="1F497D" w:themeColor="text2"/>
      <w:sz w:val="32"/>
      <w:szCs w:val="22"/>
    </w:rPr>
  </w:style>
  <w:style w:type="character" w:customStyle="1" w:styleId="Ttulo2Carter">
    <w:name w:val="Título 2 Caráter"/>
    <w:link w:val="Ttulo2"/>
    <w:uiPriority w:val="1"/>
    <w:rsid w:val="00E76126"/>
    <w:rPr>
      <w:rFonts w:ascii="Calibri" w:hAnsi="Calibri"/>
      <w:b/>
      <w:bCs/>
      <w:color w:val="000000" w:themeColor="text1"/>
      <w:sz w:val="22"/>
      <w:szCs w:val="22"/>
    </w:rPr>
  </w:style>
  <w:style w:type="paragraph" w:styleId="Cabealho">
    <w:name w:val="header"/>
    <w:basedOn w:val="Normal"/>
    <w:link w:val="CabealhoCarter"/>
    <w:uiPriority w:val="99"/>
    <w:pPr>
      <w:tabs>
        <w:tab w:val="center" w:pos="4320"/>
        <w:tab w:val="right" w:pos="8640"/>
      </w:tabs>
    </w:pPr>
    <w:rPr>
      <w:rFonts w:ascii="Times New Roman" w:hAnsi="Times New Roman" w:cs="Times New Roman"/>
    </w:rPr>
  </w:style>
  <w:style w:type="character" w:customStyle="1" w:styleId="CabealhoCarter">
    <w:name w:val="Cabeçalho Caráter"/>
    <w:link w:val="Cabealho"/>
    <w:uiPriority w:val="99"/>
    <w:rPr>
      <w:rFonts w:cs="Times , serif"/>
      <w:sz w:val="24"/>
      <w:szCs w:val="24"/>
    </w:rPr>
  </w:style>
  <w:style w:type="paragraph" w:styleId="Rodap">
    <w:name w:val="footer"/>
    <w:basedOn w:val="Normal"/>
    <w:link w:val="RodapCarter"/>
    <w:uiPriority w:val="99"/>
    <w:pPr>
      <w:tabs>
        <w:tab w:val="center" w:pos="4320"/>
        <w:tab w:val="right" w:pos="8640"/>
      </w:tabs>
    </w:pPr>
  </w:style>
  <w:style w:type="character" w:customStyle="1" w:styleId="RodapCarter">
    <w:name w:val="Rodapé Caráter"/>
    <w:link w:val="Rodap"/>
    <w:uiPriority w:val="99"/>
    <w:rPr>
      <w:rFonts w:cs="Times , serif"/>
      <w:sz w:val="24"/>
      <w:szCs w:val="24"/>
    </w:rPr>
  </w:style>
  <w:style w:type="paragraph" w:styleId="Corpodetexto">
    <w:name w:val="Body Text"/>
    <w:basedOn w:val="Normal"/>
    <w:link w:val="CorpodetextoCarter"/>
    <w:uiPriority w:val="1"/>
    <w:rsid w:val="315D63EB"/>
    <w:pPr>
      <w:ind w:firstLine="540"/>
    </w:pPr>
    <w:rPr>
      <w:rFonts w:ascii="Times New Roman" w:hAnsi="Times New Roman" w:cs="Times New Roman"/>
    </w:rPr>
  </w:style>
  <w:style w:type="character" w:customStyle="1" w:styleId="CorpodetextoCarter">
    <w:name w:val="Corpo de texto Caráter"/>
    <w:link w:val="Corpodetexto"/>
    <w:uiPriority w:val="1"/>
    <w:rPr>
      <w:rFonts w:ascii="Times New Roman" w:hAnsi="Times New Roman"/>
      <w:noProof/>
      <w:sz w:val="22"/>
      <w:szCs w:val="22"/>
    </w:rPr>
  </w:style>
  <w:style w:type="character" w:customStyle="1" w:styleId="TextodeblocoCarcter">
    <w:name w:val="Texto de bloco Carácter"/>
    <w:link w:val="BlockText1"/>
    <w:uiPriority w:val="1"/>
    <w:rPr>
      <w:sz w:val="24"/>
      <w:lang w:val="pt-PT" w:eastAsia="pt-PT" w:bidi="pt-PT"/>
    </w:rPr>
  </w:style>
  <w:style w:type="paragraph" w:styleId="Textodebloco">
    <w:name w:val="Block Text"/>
    <w:basedOn w:val="BodyText1"/>
    <w:uiPriority w:val="1"/>
    <w:rsid w:val="315D63EB"/>
    <w:rPr>
      <w:rFonts w:ascii="Times New Roman" w:hAnsi="Times New Roman" w:cs="Times New Roman"/>
    </w:rPr>
  </w:style>
  <w:style w:type="paragraph" w:customStyle="1" w:styleId="Numberedlist">
    <w:name w:val="Numbered list"/>
    <w:basedOn w:val="Normal"/>
    <w:uiPriority w:val="1"/>
    <w:rsid w:val="63EF63DC"/>
    <w:pPr>
      <w:numPr>
        <w:numId w:val="1"/>
      </w:numPr>
    </w:pPr>
    <w:rPr>
      <w:rFonts w:ascii="Times New Roman" w:hAnsi="Times New Roman" w:cs="Times New Roman"/>
      <w:lang w:bidi="pt-PT"/>
    </w:rPr>
  </w:style>
  <w:style w:type="paragraph" w:customStyle="1" w:styleId="Quotation">
    <w:name w:val="Quotation"/>
    <w:basedOn w:val="BodyText1"/>
    <w:uiPriority w:val="1"/>
    <w:rsid w:val="315D63EB"/>
    <w:pPr>
      <w:ind w:left="547"/>
    </w:pPr>
    <w:rPr>
      <w:rFonts w:ascii="Times New Roman" w:hAnsi="Times New Roman" w:cs="Times New Roman"/>
      <w:lang w:bidi="pt-PT"/>
    </w:rPr>
  </w:style>
  <w:style w:type="paragraph" w:customStyle="1" w:styleId="Reference">
    <w:name w:val="Reference"/>
    <w:basedOn w:val="BodyText1"/>
    <w:uiPriority w:val="1"/>
    <w:rsid w:val="315D63EB"/>
    <w:pPr>
      <w:ind w:left="547" w:hanging="547"/>
    </w:pPr>
    <w:rPr>
      <w:rFonts w:ascii="Times New Roman" w:hAnsi="Times New Roman" w:cs="Times New Roman"/>
      <w:lang w:bidi="pt-PT"/>
    </w:rPr>
  </w:style>
  <w:style w:type="paragraph" w:customStyle="1" w:styleId="Heading11">
    <w:name w:val="Heading 11"/>
    <w:basedOn w:val="Normal"/>
    <w:link w:val="Heading1Char"/>
    <w:uiPriority w:val="1"/>
  </w:style>
  <w:style w:type="character" w:customStyle="1" w:styleId="Heading1Char">
    <w:name w:val="Heading 1 Char"/>
    <w:link w:val="Heading11"/>
    <w:uiPriority w:val="1"/>
    <w:rPr>
      <w:sz w:val="24"/>
      <w:lang w:val="pt-PT" w:eastAsia="pt-PT" w:bidi="pt-PT"/>
    </w:rPr>
  </w:style>
  <w:style w:type="character" w:customStyle="1" w:styleId="BodyTextChar">
    <w:name w:val="Body Text Char"/>
    <w:link w:val="BodyText1"/>
    <w:uiPriority w:val="1"/>
    <w:rPr>
      <w:sz w:val="24"/>
      <w:lang w:val="pt-PT" w:eastAsia="pt-PT" w:bidi="pt-PT"/>
    </w:rPr>
  </w:style>
  <w:style w:type="paragraph" w:customStyle="1" w:styleId="BlockText1">
    <w:name w:val="Block Text1"/>
    <w:basedOn w:val="Normal"/>
    <w:link w:val="TextodeblocoCarcter"/>
    <w:uiPriority w:val="1"/>
  </w:style>
  <w:style w:type="table" w:customStyle="1" w:styleId="TableNormal1">
    <w:name w:val="Table Normal1"/>
    <w:semiHidden/>
    <w:rPr>
      <w:rFonts w:cs="Times , serif"/>
      <w:lang w:bidi="pt-PT"/>
    </w:rPr>
    <w:tblPr>
      <w:tblCellMar>
        <w:top w:w="0" w:type="dxa"/>
        <w:left w:w="108" w:type="dxa"/>
        <w:bottom w:w="0" w:type="dxa"/>
        <w:right w:w="108" w:type="dxa"/>
      </w:tblCellMar>
    </w:tblPr>
  </w:style>
  <w:style w:type="character" w:styleId="Nmerodepgina">
    <w:name w:val="page number"/>
    <w:basedOn w:val="Tipodeletrapredefinidodopargrafo"/>
    <w:uiPriority w:val="99"/>
    <w:unhideWhenUsed/>
  </w:style>
  <w:style w:type="paragraph" w:styleId="Ttulo">
    <w:name w:val="Title"/>
    <w:basedOn w:val="Normal"/>
    <w:next w:val="Normal"/>
    <w:link w:val="TtuloCarter"/>
    <w:uiPriority w:val="10"/>
    <w:qFormat/>
    <w:rsid w:val="315D63EB"/>
    <w:pPr>
      <w:spacing w:after="300"/>
      <w:contextualSpacing/>
    </w:pPr>
    <w:rPr>
      <w:rFonts w:ascii="Century Gothic" w:hAnsi="Century Gothic" w:cs="Times New Roman"/>
      <w:color w:val="2F5897"/>
      <w:sz w:val="60"/>
      <w:szCs w:val="60"/>
    </w:rPr>
  </w:style>
  <w:style w:type="character" w:customStyle="1" w:styleId="TtuloCarter">
    <w:name w:val="Título Caráter"/>
    <w:link w:val="Ttulo"/>
    <w:uiPriority w:val="10"/>
    <w:rsid w:val="00E32082"/>
    <w:rPr>
      <w:rFonts w:ascii="Century Gothic" w:hAnsi="Century Gothic"/>
      <w:noProof/>
      <w:color w:val="2F5897"/>
      <w:sz w:val="60"/>
      <w:szCs w:val="60"/>
    </w:rPr>
  </w:style>
  <w:style w:type="table" w:styleId="TabelacomGrelha">
    <w:name w:val="Table Grid"/>
    <w:basedOn w:val="Tabelanormal"/>
    <w:rsid w:val="00E32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arter">
    <w:name w:val="Sem Espaçamento Caráter"/>
    <w:link w:val="SemEspaamento"/>
    <w:uiPriority w:val="1"/>
    <w:locked/>
    <w:rsid w:val="00E32082"/>
    <w:rPr>
      <w:rFonts w:ascii="Times New Roman" w:hAnsi="Times New Roman"/>
    </w:rPr>
  </w:style>
  <w:style w:type="paragraph" w:styleId="SemEspaamento">
    <w:name w:val="No Spacing"/>
    <w:link w:val="SemEspaamentoCarter"/>
    <w:uiPriority w:val="1"/>
    <w:qFormat/>
    <w:rsid w:val="00E32082"/>
    <w:rPr>
      <w:rFonts w:ascii="Times New Roman" w:hAnsi="Times New Roman"/>
    </w:rPr>
  </w:style>
  <w:style w:type="paragraph" w:styleId="Cabealhodondice">
    <w:name w:val="TOC Heading"/>
    <w:basedOn w:val="Ttulo1"/>
    <w:next w:val="Normal"/>
    <w:uiPriority w:val="39"/>
    <w:unhideWhenUsed/>
    <w:qFormat/>
    <w:rsid w:val="315D63EB"/>
    <w:pPr>
      <w:keepNext/>
      <w:keepLines/>
      <w:spacing w:before="480"/>
    </w:pPr>
    <w:rPr>
      <w:rFonts w:ascii="Cambria" w:hAnsi="Cambria"/>
      <w:b/>
      <w:bCs w:val="0"/>
      <w:color w:val="365F91" w:themeColor="accent1" w:themeShade="BF"/>
      <w:sz w:val="28"/>
      <w:szCs w:val="28"/>
    </w:rPr>
  </w:style>
  <w:style w:type="paragraph" w:styleId="ndice1">
    <w:name w:val="toc 1"/>
    <w:basedOn w:val="Normal"/>
    <w:next w:val="Normal"/>
    <w:uiPriority w:val="39"/>
    <w:rsid w:val="315D63EB"/>
  </w:style>
  <w:style w:type="paragraph" w:styleId="ndice2">
    <w:name w:val="toc 2"/>
    <w:basedOn w:val="Normal"/>
    <w:next w:val="Normal"/>
    <w:uiPriority w:val="39"/>
    <w:rsid w:val="315D63EB"/>
    <w:pPr>
      <w:ind w:left="240"/>
    </w:pPr>
  </w:style>
  <w:style w:type="paragraph" w:styleId="PargrafodaLista">
    <w:name w:val="List Paragraph"/>
    <w:basedOn w:val="Normal"/>
    <w:uiPriority w:val="34"/>
    <w:qFormat/>
    <w:rsid w:val="315D63EB"/>
    <w:pPr>
      <w:spacing w:before="120"/>
      <w:ind w:left="720" w:firstLine="851"/>
      <w:contextualSpacing/>
    </w:pPr>
    <w:rPr>
      <w:rFonts w:ascii="Garamond" w:eastAsia="Garamond" w:hAnsi="Garamond" w:cs="Garamond"/>
      <w:color w:val="000000" w:themeColor="text1"/>
    </w:rPr>
  </w:style>
  <w:style w:type="paragraph" w:styleId="Textodebalo">
    <w:name w:val="Balloon Text"/>
    <w:basedOn w:val="Normal"/>
    <w:link w:val="TextodebaloCarter"/>
    <w:uiPriority w:val="1"/>
    <w:rsid w:val="003B263F"/>
    <w:rPr>
      <w:rFonts w:ascii="Tahoma" w:hAnsi="Tahoma" w:cs="Tahoma"/>
      <w:sz w:val="16"/>
      <w:szCs w:val="16"/>
    </w:rPr>
  </w:style>
  <w:style w:type="character" w:customStyle="1" w:styleId="TextodebaloCarter">
    <w:name w:val="Texto de balão Caráter"/>
    <w:link w:val="Textodebalo"/>
    <w:uiPriority w:val="1"/>
    <w:rsid w:val="003B263F"/>
    <w:rPr>
      <w:rFonts w:ascii="Tahoma" w:hAnsi="Tahoma" w:cs="Tahoma"/>
      <w:sz w:val="16"/>
      <w:szCs w:val="16"/>
    </w:rPr>
  </w:style>
  <w:style w:type="character" w:styleId="Refdecomentrio">
    <w:name w:val="annotation reference"/>
    <w:basedOn w:val="Tipodeletrapredefinidodopargrafo"/>
    <w:semiHidden/>
    <w:unhideWhenUsed/>
    <w:rsid w:val="00C811F8"/>
    <w:rPr>
      <w:sz w:val="16"/>
      <w:szCs w:val="16"/>
    </w:rPr>
  </w:style>
  <w:style w:type="paragraph" w:styleId="Textodecomentrio">
    <w:name w:val="annotation text"/>
    <w:basedOn w:val="Normal"/>
    <w:link w:val="TextodecomentrioCarter"/>
    <w:uiPriority w:val="1"/>
    <w:unhideWhenUsed/>
    <w:rsid w:val="00C811F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1"/>
    <w:rsid w:val="00C811F8"/>
    <w:rPr>
      <w:rFonts w:ascii="Calibri" w:hAnsi="Calibri" w:cs="Times , serif"/>
    </w:rPr>
  </w:style>
  <w:style w:type="paragraph" w:styleId="Assuntodecomentrio">
    <w:name w:val="annotation subject"/>
    <w:basedOn w:val="Textodecomentrio"/>
    <w:next w:val="Textodecomentrio"/>
    <w:link w:val="AssuntodecomentrioCarter"/>
    <w:uiPriority w:val="1"/>
    <w:semiHidden/>
    <w:unhideWhenUsed/>
    <w:rsid w:val="00C811F8"/>
    <w:rPr>
      <w:b/>
      <w:bCs/>
    </w:rPr>
  </w:style>
  <w:style w:type="character" w:customStyle="1" w:styleId="AssuntodecomentrioCarter">
    <w:name w:val="Assunto de comentário Caráter"/>
    <w:basedOn w:val="TextodecomentrioCarter"/>
    <w:link w:val="Assuntodecomentrio"/>
    <w:uiPriority w:val="1"/>
    <w:semiHidden/>
    <w:rsid w:val="00C811F8"/>
    <w:rPr>
      <w:rFonts w:ascii="Calibri" w:hAnsi="Calibri" w:cs="Times , serif"/>
      <w:b/>
      <w:bCs/>
      <w:noProof/>
    </w:rPr>
  </w:style>
  <w:style w:type="paragraph" w:styleId="Legenda">
    <w:name w:val="caption"/>
    <w:basedOn w:val="Normal"/>
    <w:next w:val="Normal"/>
    <w:uiPriority w:val="1"/>
    <w:unhideWhenUsed/>
    <w:qFormat/>
    <w:rsid w:val="315D63EB"/>
    <w:pPr>
      <w:spacing w:after="200"/>
    </w:pPr>
    <w:rPr>
      <w:i/>
      <w:iCs/>
      <w:color w:val="1F497D" w:themeColor="text2"/>
      <w:sz w:val="18"/>
      <w:szCs w:val="18"/>
    </w:rPr>
  </w:style>
  <w:style w:type="character" w:customStyle="1" w:styleId="Ttulo3Carter">
    <w:name w:val="Título 3 Caráter"/>
    <w:basedOn w:val="Tipodeletrapredefinidodopargrafo"/>
    <w:link w:val="Ttulo3"/>
    <w:uiPriority w:val="9"/>
    <w:rsid w:val="00CF1F67"/>
    <w:rPr>
      <w:rFonts w:asciiTheme="majorHAnsi" w:eastAsiaTheme="majorEastAsia" w:hAnsiTheme="majorHAnsi" w:cstheme="majorBidi"/>
      <w:noProof/>
      <w:color w:val="243F60"/>
      <w:sz w:val="24"/>
      <w:szCs w:val="24"/>
    </w:rPr>
  </w:style>
  <w:style w:type="paragraph" w:styleId="Subttulo">
    <w:name w:val="Subtitle"/>
    <w:basedOn w:val="Normal"/>
    <w:next w:val="Normal"/>
    <w:link w:val="SubttuloCarter"/>
    <w:uiPriority w:val="11"/>
    <w:qFormat/>
    <w:rsid w:val="315D63EB"/>
    <w:pPr>
      <w:spacing w:after="160"/>
      <w:jc w:val="left"/>
    </w:pPr>
    <w:rPr>
      <w:rFonts w:asciiTheme="minorHAnsi" w:eastAsiaTheme="minorEastAsia" w:hAnsiTheme="minorHAnsi" w:cstheme="minorBidi"/>
      <w:color w:val="5A5A5A"/>
      <w:lang w:val="en-GB" w:eastAsia="en-US"/>
    </w:rPr>
  </w:style>
  <w:style w:type="character" w:customStyle="1" w:styleId="SubttuloCarter">
    <w:name w:val="Subtítulo Caráter"/>
    <w:basedOn w:val="Tipodeletrapredefinidodopargrafo"/>
    <w:link w:val="Subttulo"/>
    <w:uiPriority w:val="11"/>
    <w:rsid w:val="007252C2"/>
    <w:rPr>
      <w:rFonts w:asciiTheme="minorHAnsi" w:eastAsiaTheme="minorEastAsia" w:hAnsiTheme="minorHAnsi" w:cstheme="minorBidi"/>
      <w:noProof/>
      <w:color w:val="5A5A5A"/>
      <w:sz w:val="22"/>
      <w:szCs w:val="22"/>
      <w:lang w:val="en-GB" w:eastAsia="en-US"/>
    </w:rPr>
  </w:style>
  <w:style w:type="character" w:customStyle="1" w:styleId="Ttulo4Carter">
    <w:name w:val="Título 4 Caráter"/>
    <w:basedOn w:val="Tipodeletrapredefinidodopargrafo"/>
    <w:link w:val="Ttulo4"/>
    <w:uiPriority w:val="9"/>
    <w:rsid w:val="008C4FEB"/>
    <w:rPr>
      <w:rFonts w:asciiTheme="majorHAnsi" w:eastAsiaTheme="majorEastAsia" w:hAnsiTheme="majorHAnsi" w:cstheme="majorBidi"/>
      <w:i/>
      <w:iCs/>
      <w:noProof/>
      <w:color w:val="365F91" w:themeColor="accent1" w:themeShade="BF"/>
      <w:sz w:val="22"/>
      <w:szCs w:val="22"/>
    </w:rPr>
  </w:style>
  <w:style w:type="character" w:customStyle="1" w:styleId="Ttulo5Carter">
    <w:name w:val="Título 5 Caráter"/>
    <w:basedOn w:val="Tipodeletrapredefinidodopargrafo"/>
    <w:link w:val="Ttulo5"/>
    <w:uiPriority w:val="9"/>
    <w:rsid w:val="008C4FEB"/>
    <w:rPr>
      <w:rFonts w:asciiTheme="majorHAnsi" w:eastAsiaTheme="majorEastAsia" w:hAnsiTheme="majorHAnsi" w:cstheme="majorBidi"/>
      <w:noProof/>
      <w:color w:val="365F91" w:themeColor="accent1" w:themeShade="BF"/>
      <w:sz w:val="22"/>
      <w:szCs w:val="22"/>
    </w:rPr>
  </w:style>
  <w:style w:type="character" w:customStyle="1" w:styleId="Ttulo6Carter">
    <w:name w:val="Título 6 Caráter"/>
    <w:basedOn w:val="Tipodeletrapredefinidodopargrafo"/>
    <w:link w:val="Ttulo6"/>
    <w:uiPriority w:val="9"/>
    <w:rsid w:val="008C4FEB"/>
    <w:rPr>
      <w:rFonts w:asciiTheme="majorHAnsi" w:eastAsiaTheme="majorEastAsia" w:hAnsiTheme="majorHAnsi" w:cstheme="majorBidi"/>
      <w:noProof/>
      <w:color w:val="243F60"/>
      <w:sz w:val="22"/>
      <w:szCs w:val="22"/>
    </w:rPr>
  </w:style>
  <w:style w:type="character" w:customStyle="1" w:styleId="Ttulo7Carter">
    <w:name w:val="Título 7 Caráter"/>
    <w:basedOn w:val="Tipodeletrapredefinidodopargrafo"/>
    <w:link w:val="Ttulo7"/>
    <w:uiPriority w:val="9"/>
    <w:rsid w:val="008C4FEB"/>
    <w:rPr>
      <w:rFonts w:asciiTheme="majorHAnsi" w:eastAsiaTheme="majorEastAsia" w:hAnsiTheme="majorHAnsi" w:cstheme="majorBidi"/>
      <w:i/>
      <w:iCs/>
      <w:noProof/>
      <w:color w:val="243F60"/>
      <w:sz w:val="22"/>
      <w:szCs w:val="22"/>
    </w:rPr>
  </w:style>
  <w:style w:type="character" w:customStyle="1" w:styleId="Ttulo8Carter">
    <w:name w:val="Título 8 Caráter"/>
    <w:basedOn w:val="Tipodeletrapredefinidodopargrafo"/>
    <w:link w:val="Ttulo8"/>
    <w:uiPriority w:val="9"/>
    <w:rsid w:val="008C4FEB"/>
    <w:rPr>
      <w:rFonts w:asciiTheme="majorHAnsi" w:eastAsiaTheme="majorEastAsia" w:hAnsiTheme="majorHAnsi" w:cstheme="majorBidi"/>
      <w:noProof/>
      <w:color w:val="272727"/>
      <w:sz w:val="21"/>
      <w:szCs w:val="21"/>
    </w:rPr>
  </w:style>
  <w:style w:type="character" w:customStyle="1" w:styleId="Ttulo9Carter">
    <w:name w:val="Título 9 Caráter"/>
    <w:basedOn w:val="Tipodeletrapredefinidodopargrafo"/>
    <w:link w:val="Ttulo9"/>
    <w:uiPriority w:val="9"/>
    <w:rsid w:val="008C4FEB"/>
    <w:rPr>
      <w:rFonts w:asciiTheme="majorHAnsi" w:eastAsiaTheme="majorEastAsia" w:hAnsiTheme="majorHAnsi" w:cstheme="majorBidi"/>
      <w:i/>
      <w:iCs/>
      <w:noProof/>
      <w:color w:val="272727"/>
      <w:sz w:val="21"/>
      <w:szCs w:val="21"/>
    </w:rPr>
  </w:style>
  <w:style w:type="paragraph" w:styleId="Citao">
    <w:name w:val="Quote"/>
    <w:basedOn w:val="Normal"/>
    <w:next w:val="Normal"/>
    <w:link w:val="CitaoCarter"/>
    <w:uiPriority w:val="29"/>
    <w:qFormat/>
    <w:rsid w:val="0005542B"/>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8C4FEB"/>
    <w:rPr>
      <w:rFonts w:ascii="Calibri" w:hAnsi="Calibri" w:cs="Times , serif"/>
      <w:i/>
      <w:iCs/>
      <w:noProof/>
      <w:color w:val="404040" w:themeColor="text1" w:themeTint="BF"/>
      <w:sz w:val="22"/>
      <w:szCs w:val="22"/>
    </w:rPr>
  </w:style>
  <w:style w:type="paragraph" w:styleId="CitaoIntensa">
    <w:name w:val="Intense Quote"/>
    <w:basedOn w:val="Normal"/>
    <w:next w:val="Normal"/>
    <w:link w:val="CitaoIntensaCarter"/>
    <w:uiPriority w:val="30"/>
    <w:qFormat/>
    <w:rsid w:val="0005542B"/>
    <w:pPr>
      <w:spacing w:before="360" w:after="360"/>
      <w:ind w:left="864" w:right="864"/>
      <w:jc w:val="center"/>
    </w:pPr>
    <w:rPr>
      <w:i/>
      <w:iCs/>
      <w:color w:val="4F81BD" w:themeColor="accent1"/>
    </w:rPr>
  </w:style>
  <w:style w:type="character" w:customStyle="1" w:styleId="CitaoIntensaCarter">
    <w:name w:val="Citação Intensa Caráter"/>
    <w:basedOn w:val="Tipodeletrapredefinidodopargrafo"/>
    <w:link w:val="CitaoIntensa"/>
    <w:uiPriority w:val="30"/>
    <w:rsid w:val="008C4FEB"/>
    <w:rPr>
      <w:rFonts w:ascii="Calibri" w:hAnsi="Calibri" w:cs="Times , serif"/>
      <w:i/>
      <w:iCs/>
      <w:noProof/>
      <w:color w:val="4F81BD" w:themeColor="accent1"/>
      <w:sz w:val="22"/>
      <w:szCs w:val="22"/>
    </w:rPr>
  </w:style>
  <w:style w:type="paragraph" w:styleId="ndice3">
    <w:name w:val="toc 3"/>
    <w:basedOn w:val="Normal"/>
    <w:next w:val="Normal"/>
    <w:uiPriority w:val="39"/>
    <w:unhideWhenUsed/>
    <w:rsid w:val="0005542B"/>
    <w:pPr>
      <w:spacing w:after="100"/>
      <w:ind w:left="440"/>
    </w:pPr>
  </w:style>
  <w:style w:type="paragraph" w:styleId="ndice4">
    <w:name w:val="toc 4"/>
    <w:basedOn w:val="Normal"/>
    <w:next w:val="Normal"/>
    <w:uiPriority w:val="39"/>
    <w:unhideWhenUsed/>
    <w:rsid w:val="0005542B"/>
    <w:pPr>
      <w:spacing w:after="100"/>
      <w:ind w:left="660"/>
    </w:pPr>
  </w:style>
  <w:style w:type="paragraph" w:styleId="ndice5">
    <w:name w:val="toc 5"/>
    <w:basedOn w:val="Normal"/>
    <w:next w:val="Normal"/>
    <w:uiPriority w:val="39"/>
    <w:unhideWhenUsed/>
    <w:rsid w:val="0005542B"/>
    <w:pPr>
      <w:spacing w:after="100"/>
      <w:ind w:left="880"/>
    </w:pPr>
  </w:style>
  <w:style w:type="paragraph" w:styleId="ndice6">
    <w:name w:val="toc 6"/>
    <w:basedOn w:val="Normal"/>
    <w:next w:val="Normal"/>
    <w:uiPriority w:val="39"/>
    <w:unhideWhenUsed/>
    <w:rsid w:val="0005542B"/>
    <w:pPr>
      <w:spacing w:after="100"/>
      <w:ind w:left="1100"/>
    </w:pPr>
  </w:style>
  <w:style w:type="paragraph" w:styleId="ndice7">
    <w:name w:val="toc 7"/>
    <w:basedOn w:val="Normal"/>
    <w:next w:val="Normal"/>
    <w:uiPriority w:val="39"/>
    <w:unhideWhenUsed/>
    <w:rsid w:val="0005542B"/>
    <w:pPr>
      <w:spacing w:after="100"/>
      <w:ind w:left="1320"/>
    </w:pPr>
  </w:style>
  <w:style w:type="paragraph" w:styleId="ndice8">
    <w:name w:val="toc 8"/>
    <w:basedOn w:val="Normal"/>
    <w:next w:val="Normal"/>
    <w:uiPriority w:val="39"/>
    <w:unhideWhenUsed/>
    <w:rsid w:val="0005542B"/>
    <w:pPr>
      <w:spacing w:after="100"/>
      <w:ind w:left="1540"/>
    </w:pPr>
  </w:style>
  <w:style w:type="paragraph" w:styleId="ndice9">
    <w:name w:val="toc 9"/>
    <w:basedOn w:val="Normal"/>
    <w:next w:val="Normal"/>
    <w:uiPriority w:val="39"/>
    <w:unhideWhenUsed/>
    <w:rsid w:val="0005542B"/>
    <w:pPr>
      <w:spacing w:after="100"/>
      <w:ind w:left="1760"/>
    </w:pPr>
  </w:style>
  <w:style w:type="paragraph" w:styleId="Textodenotadefim">
    <w:name w:val="endnote text"/>
    <w:basedOn w:val="Normal"/>
    <w:link w:val="TextodenotadefimCarter"/>
    <w:uiPriority w:val="99"/>
    <w:semiHidden/>
    <w:unhideWhenUsed/>
    <w:rsid w:val="0005542B"/>
    <w:rPr>
      <w:sz w:val="20"/>
      <w:szCs w:val="20"/>
    </w:rPr>
  </w:style>
  <w:style w:type="character" w:customStyle="1" w:styleId="TextodenotadefimCarter">
    <w:name w:val="Texto de nota de fim Caráter"/>
    <w:basedOn w:val="Tipodeletrapredefinidodopargrafo"/>
    <w:link w:val="Textodenotadefim"/>
    <w:uiPriority w:val="99"/>
    <w:semiHidden/>
    <w:rsid w:val="008C4FEB"/>
    <w:rPr>
      <w:rFonts w:ascii="Calibri" w:hAnsi="Calibri" w:cs="Times , serif"/>
      <w:noProof/>
    </w:rPr>
  </w:style>
  <w:style w:type="paragraph" w:styleId="Textodenotaderodap">
    <w:name w:val="footnote text"/>
    <w:basedOn w:val="Normal"/>
    <w:link w:val="TextodenotaderodapCarter"/>
    <w:uiPriority w:val="99"/>
    <w:semiHidden/>
    <w:unhideWhenUsed/>
    <w:rsid w:val="0005542B"/>
    <w:rPr>
      <w:sz w:val="20"/>
      <w:szCs w:val="20"/>
    </w:rPr>
  </w:style>
  <w:style w:type="character" w:customStyle="1" w:styleId="TextodenotaderodapCarter">
    <w:name w:val="Texto de nota de rodapé Caráter"/>
    <w:basedOn w:val="Tipodeletrapredefinidodopargrafo"/>
    <w:link w:val="Textodenotaderodap"/>
    <w:uiPriority w:val="99"/>
    <w:semiHidden/>
    <w:rsid w:val="008C4FEB"/>
    <w:rPr>
      <w:rFonts w:ascii="Calibri" w:hAnsi="Calibri" w:cs="Times , serif"/>
      <w:noProof/>
    </w:rPr>
  </w:style>
  <w:style w:type="character" w:customStyle="1" w:styleId="cf01">
    <w:name w:val="cf01"/>
    <w:basedOn w:val="Tipodeletrapredefinidodopargrafo"/>
    <w:rsid w:val="008C4FEB"/>
    <w:rPr>
      <w:rFonts w:ascii="Segoe UI" w:hAnsi="Segoe UI" w:cs="Segoe UI" w:hint="default"/>
      <w:sz w:val="18"/>
      <w:szCs w:val="18"/>
    </w:rPr>
  </w:style>
  <w:style w:type="character" w:styleId="TextodoMarcadordePosio">
    <w:name w:val="Placeholder Text"/>
    <w:basedOn w:val="Tipodeletrapredefinidodopargrafo"/>
    <w:uiPriority w:val="99"/>
    <w:semiHidden/>
    <w:rsid w:val="00CF14C1"/>
    <w:rPr>
      <w:color w:val="808080"/>
    </w:rPr>
  </w:style>
  <w:style w:type="paragraph" w:styleId="Bibliografia">
    <w:name w:val="Bibliography"/>
    <w:basedOn w:val="Normal"/>
    <w:next w:val="Normal"/>
    <w:uiPriority w:val="37"/>
    <w:unhideWhenUsed/>
    <w:rsid w:val="00831BA1"/>
  </w:style>
  <w:style w:type="numbering" w:customStyle="1" w:styleId="Estilo1">
    <w:name w:val="Estilo1"/>
    <w:uiPriority w:val="99"/>
    <w:rsid w:val="003611EB"/>
    <w:pPr>
      <w:numPr>
        <w:numId w:val="23"/>
      </w:numPr>
    </w:pPr>
  </w:style>
  <w:style w:type="paragraph" w:styleId="ndicedeilustraes">
    <w:name w:val="table of figures"/>
    <w:basedOn w:val="Normal"/>
    <w:next w:val="Normal"/>
    <w:uiPriority w:val="99"/>
    <w:unhideWhenUsed/>
    <w:rsid w:val="00A372E6"/>
  </w:style>
  <w:style w:type="character" w:styleId="MenoNoResolvida">
    <w:name w:val="Unresolved Mention"/>
    <w:basedOn w:val="Tipodeletrapredefinidodopargrafo"/>
    <w:uiPriority w:val="99"/>
    <w:semiHidden/>
    <w:unhideWhenUsed/>
    <w:rsid w:val="002D6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925">
      <w:bodyDiv w:val="1"/>
      <w:marLeft w:val="0"/>
      <w:marRight w:val="0"/>
      <w:marTop w:val="0"/>
      <w:marBottom w:val="0"/>
      <w:divBdr>
        <w:top w:val="none" w:sz="0" w:space="0" w:color="auto"/>
        <w:left w:val="none" w:sz="0" w:space="0" w:color="auto"/>
        <w:bottom w:val="none" w:sz="0" w:space="0" w:color="auto"/>
        <w:right w:val="none" w:sz="0" w:space="0" w:color="auto"/>
      </w:divBdr>
    </w:div>
    <w:div w:id="29689452">
      <w:bodyDiv w:val="1"/>
      <w:marLeft w:val="0"/>
      <w:marRight w:val="0"/>
      <w:marTop w:val="0"/>
      <w:marBottom w:val="0"/>
      <w:divBdr>
        <w:top w:val="none" w:sz="0" w:space="0" w:color="auto"/>
        <w:left w:val="none" w:sz="0" w:space="0" w:color="auto"/>
        <w:bottom w:val="none" w:sz="0" w:space="0" w:color="auto"/>
        <w:right w:val="none" w:sz="0" w:space="0" w:color="auto"/>
      </w:divBdr>
    </w:div>
    <w:div w:id="60296742">
      <w:bodyDiv w:val="1"/>
      <w:marLeft w:val="0"/>
      <w:marRight w:val="0"/>
      <w:marTop w:val="0"/>
      <w:marBottom w:val="0"/>
      <w:divBdr>
        <w:top w:val="none" w:sz="0" w:space="0" w:color="auto"/>
        <w:left w:val="none" w:sz="0" w:space="0" w:color="auto"/>
        <w:bottom w:val="none" w:sz="0" w:space="0" w:color="auto"/>
        <w:right w:val="none" w:sz="0" w:space="0" w:color="auto"/>
      </w:divBdr>
    </w:div>
    <w:div w:id="63728381">
      <w:bodyDiv w:val="1"/>
      <w:marLeft w:val="0"/>
      <w:marRight w:val="0"/>
      <w:marTop w:val="0"/>
      <w:marBottom w:val="0"/>
      <w:divBdr>
        <w:top w:val="none" w:sz="0" w:space="0" w:color="auto"/>
        <w:left w:val="none" w:sz="0" w:space="0" w:color="auto"/>
        <w:bottom w:val="none" w:sz="0" w:space="0" w:color="auto"/>
        <w:right w:val="none" w:sz="0" w:space="0" w:color="auto"/>
      </w:divBdr>
    </w:div>
    <w:div w:id="69546458">
      <w:bodyDiv w:val="1"/>
      <w:marLeft w:val="0"/>
      <w:marRight w:val="0"/>
      <w:marTop w:val="0"/>
      <w:marBottom w:val="0"/>
      <w:divBdr>
        <w:top w:val="none" w:sz="0" w:space="0" w:color="auto"/>
        <w:left w:val="none" w:sz="0" w:space="0" w:color="auto"/>
        <w:bottom w:val="none" w:sz="0" w:space="0" w:color="auto"/>
        <w:right w:val="none" w:sz="0" w:space="0" w:color="auto"/>
      </w:divBdr>
    </w:div>
    <w:div w:id="84305265">
      <w:bodyDiv w:val="1"/>
      <w:marLeft w:val="0"/>
      <w:marRight w:val="0"/>
      <w:marTop w:val="0"/>
      <w:marBottom w:val="0"/>
      <w:divBdr>
        <w:top w:val="none" w:sz="0" w:space="0" w:color="auto"/>
        <w:left w:val="none" w:sz="0" w:space="0" w:color="auto"/>
        <w:bottom w:val="none" w:sz="0" w:space="0" w:color="auto"/>
        <w:right w:val="none" w:sz="0" w:space="0" w:color="auto"/>
      </w:divBdr>
    </w:div>
    <w:div w:id="105584250">
      <w:bodyDiv w:val="1"/>
      <w:marLeft w:val="0"/>
      <w:marRight w:val="0"/>
      <w:marTop w:val="0"/>
      <w:marBottom w:val="0"/>
      <w:divBdr>
        <w:top w:val="none" w:sz="0" w:space="0" w:color="auto"/>
        <w:left w:val="none" w:sz="0" w:space="0" w:color="auto"/>
        <w:bottom w:val="none" w:sz="0" w:space="0" w:color="auto"/>
        <w:right w:val="none" w:sz="0" w:space="0" w:color="auto"/>
      </w:divBdr>
      <w:divsChild>
        <w:div w:id="1283611563">
          <w:marLeft w:val="480"/>
          <w:marRight w:val="0"/>
          <w:marTop w:val="0"/>
          <w:marBottom w:val="0"/>
          <w:divBdr>
            <w:top w:val="none" w:sz="0" w:space="0" w:color="auto"/>
            <w:left w:val="none" w:sz="0" w:space="0" w:color="auto"/>
            <w:bottom w:val="none" w:sz="0" w:space="0" w:color="auto"/>
            <w:right w:val="none" w:sz="0" w:space="0" w:color="auto"/>
          </w:divBdr>
        </w:div>
        <w:div w:id="1628700675">
          <w:marLeft w:val="480"/>
          <w:marRight w:val="0"/>
          <w:marTop w:val="0"/>
          <w:marBottom w:val="0"/>
          <w:divBdr>
            <w:top w:val="none" w:sz="0" w:space="0" w:color="auto"/>
            <w:left w:val="none" w:sz="0" w:space="0" w:color="auto"/>
            <w:bottom w:val="none" w:sz="0" w:space="0" w:color="auto"/>
            <w:right w:val="none" w:sz="0" w:space="0" w:color="auto"/>
          </w:divBdr>
        </w:div>
      </w:divsChild>
    </w:div>
    <w:div w:id="133332101">
      <w:bodyDiv w:val="1"/>
      <w:marLeft w:val="0"/>
      <w:marRight w:val="0"/>
      <w:marTop w:val="0"/>
      <w:marBottom w:val="0"/>
      <w:divBdr>
        <w:top w:val="none" w:sz="0" w:space="0" w:color="auto"/>
        <w:left w:val="none" w:sz="0" w:space="0" w:color="auto"/>
        <w:bottom w:val="none" w:sz="0" w:space="0" w:color="auto"/>
        <w:right w:val="none" w:sz="0" w:space="0" w:color="auto"/>
      </w:divBdr>
    </w:div>
    <w:div w:id="149904577">
      <w:bodyDiv w:val="1"/>
      <w:marLeft w:val="0"/>
      <w:marRight w:val="0"/>
      <w:marTop w:val="0"/>
      <w:marBottom w:val="0"/>
      <w:divBdr>
        <w:top w:val="none" w:sz="0" w:space="0" w:color="auto"/>
        <w:left w:val="none" w:sz="0" w:space="0" w:color="auto"/>
        <w:bottom w:val="none" w:sz="0" w:space="0" w:color="auto"/>
        <w:right w:val="none" w:sz="0" w:space="0" w:color="auto"/>
      </w:divBdr>
    </w:div>
    <w:div w:id="176309261">
      <w:bodyDiv w:val="1"/>
      <w:marLeft w:val="0"/>
      <w:marRight w:val="0"/>
      <w:marTop w:val="0"/>
      <w:marBottom w:val="0"/>
      <w:divBdr>
        <w:top w:val="none" w:sz="0" w:space="0" w:color="auto"/>
        <w:left w:val="none" w:sz="0" w:space="0" w:color="auto"/>
        <w:bottom w:val="none" w:sz="0" w:space="0" w:color="auto"/>
        <w:right w:val="none" w:sz="0" w:space="0" w:color="auto"/>
      </w:divBdr>
    </w:div>
    <w:div w:id="187179967">
      <w:bodyDiv w:val="1"/>
      <w:marLeft w:val="0"/>
      <w:marRight w:val="0"/>
      <w:marTop w:val="0"/>
      <w:marBottom w:val="0"/>
      <w:divBdr>
        <w:top w:val="none" w:sz="0" w:space="0" w:color="auto"/>
        <w:left w:val="none" w:sz="0" w:space="0" w:color="auto"/>
        <w:bottom w:val="none" w:sz="0" w:space="0" w:color="auto"/>
        <w:right w:val="none" w:sz="0" w:space="0" w:color="auto"/>
      </w:divBdr>
    </w:div>
    <w:div w:id="193271818">
      <w:bodyDiv w:val="1"/>
      <w:marLeft w:val="0"/>
      <w:marRight w:val="0"/>
      <w:marTop w:val="0"/>
      <w:marBottom w:val="0"/>
      <w:divBdr>
        <w:top w:val="none" w:sz="0" w:space="0" w:color="auto"/>
        <w:left w:val="none" w:sz="0" w:space="0" w:color="auto"/>
        <w:bottom w:val="none" w:sz="0" w:space="0" w:color="auto"/>
        <w:right w:val="none" w:sz="0" w:space="0" w:color="auto"/>
      </w:divBdr>
    </w:div>
    <w:div w:id="206989823">
      <w:bodyDiv w:val="1"/>
      <w:marLeft w:val="0"/>
      <w:marRight w:val="0"/>
      <w:marTop w:val="0"/>
      <w:marBottom w:val="0"/>
      <w:divBdr>
        <w:top w:val="none" w:sz="0" w:space="0" w:color="auto"/>
        <w:left w:val="none" w:sz="0" w:space="0" w:color="auto"/>
        <w:bottom w:val="none" w:sz="0" w:space="0" w:color="auto"/>
        <w:right w:val="none" w:sz="0" w:space="0" w:color="auto"/>
      </w:divBdr>
    </w:div>
    <w:div w:id="215557188">
      <w:bodyDiv w:val="1"/>
      <w:marLeft w:val="0"/>
      <w:marRight w:val="0"/>
      <w:marTop w:val="0"/>
      <w:marBottom w:val="0"/>
      <w:divBdr>
        <w:top w:val="none" w:sz="0" w:space="0" w:color="auto"/>
        <w:left w:val="none" w:sz="0" w:space="0" w:color="auto"/>
        <w:bottom w:val="none" w:sz="0" w:space="0" w:color="auto"/>
        <w:right w:val="none" w:sz="0" w:space="0" w:color="auto"/>
      </w:divBdr>
    </w:div>
    <w:div w:id="249197620">
      <w:bodyDiv w:val="1"/>
      <w:marLeft w:val="0"/>
      <w:marRight w:val="0"/>
      <w:marTop w:val="0"/>
      <w:marBottom w:val="0"/>
      <w:divBdr>
        <w:top w:val="none" w:sz="0" w:space="0" w:color="auto"/>
        <w:left w:val="none" w:sz="0" w:space="0" w:color="auto"/>
        <w:bottom w:val="none" w:sz="0" w:space="0" w:color="auto"/>
        <w:right w:val="none" w:sz="0" w:space="0" w:color="auto"/>
      </w:divBdr>
    </w:div>
    <w:div w:id="286007127">
      <w:bodyDiv w:val="1"/>
      <w:marLeft w:val="0"/>
      <w:marRight w:val="0"/>
      <w:marTop w:val="0"/>
      <w:marBottom w:val="0"/>
      <w:divBdr>
        <w:top w:val="none" w:sz="0" w:space="0" w:color="auto"/>
        <w:left w:val="none" w:sz="0" w:space="0" w:color="auto"/>
        <w:bottom w:val="none" w:sz="0" w:space="0" w:color="auto"/>
        <w:right w:val="none" w:sz="0" w:space="0" w:color="auto"/>
      </w:divBdr>
    </w:div>
    <w:div w:id="311645089">
      <w:bodyDiv w:val="1"/>
      <w:marLeft w:val="0"/>
      <w:marRight w:val="0"/>
      <w:marTop w:val="0"/>
      <w:marBottom w:val="0"/>
      <w:divBdr>
        <w:top w:val="none" w:sz="0" w:space="0" w:color="auto"/>
        <w:left w:val="none" w:sz="0" w:space="0" w:color="auto"/>
        <w:bottom w:val="none" w:sz="0" w:space="0" w:color="auto"/>
        <w:right w:val="none" w:sz="0" w:space="0" w:color="auto"/>
      </w:divBdr>
    </w:div>
    <w:div w:id="324168819">
      <w:bodyDiv w:val="1"/>
      <w:marLeft w:val="0"/>
      <w:marRight w:val="0"/>
      <w:marTop w:val="0"/>
      <w:marBottom w:val="0"/>
      <w:divBdr>
        <w:top w:val="none" w:sz="0" w:space="0" w:color="auto"/>
        <w:left w:val="none" w:sz="0" w:space="0" w:color="auto"/>
        <w:bottom w:val="none" w:sz="0" w:space="0" w:color="auto"/>
        <w:right w:val="none" w:sz="0" w:space="0" w:color="auto"/>
      </w:divBdr>
    </w:div>
    <w:div w:id="363557121">
      <w:bodyDiv w:val="1"/>
      <w:marLeft w:val="0"/>
      <w:marRight w:val="0"/>
      <w:marTop w:val="0"/>
      <w:marBottom w:val="0"/>
      <w:divBdr>
        <w:top w:val="none" w:sz="0" w:space="0" w:color="auto"/>
        <w:left w:val="none" w:sz="0" w:space="0" w:color="auto"/>
        <w:bottom w:val="none" w:sz="0" w:space="0" w:color="auto"/>
        <w:right w:val="none" w:sz="0" w:space="0" w:color="auto"/>
      </w:divBdr>
    </w:div>
    <w:div w:id="372971250">
      <w:bodyDiv w:val="1"/>
      <w:marLeft w:val="0"/>
      <w:marRight w:val="0"/>
      <w:marTop w:val="0"/>
      <w:marBottom w:val="0"/>
      <w:divBdr>
        <w:top w:val="none" w:sz="0" w:space="0" w:color="auto"/>
        <w:left w:val="none" w:sz="0" w:space="0" w:color="auto"/>
        <w:bottom w:val="none" w:sz="0" w:space="0" w:color="auto"/>
        <w:right w:val="none" w:sz="0" w:space="0" w:color="auto"/>
      </w:divBdr>
    </w:div>
    <w:div w:id="485364878">
      <w:bodyDiv w:val="1"/>
      <w:marLeft w:val="0"/>
      <w:marRight w:val="0"/>
      <w:marTop w:val="0"/>
      <w:marBottom w:val="0"/>
      <w:divBdr>
        <w:top w:val="none" w:sz="0" w:space="0" w:color="auto"/>
        <w:left w:val="none" w:sz="0" w:space="0" w:color="auto"/>
        <w:bottom w:val="none" w:sz="0" w:space="0" w:color="auto"/>
        <w:right w:val="none" w:sz="0" w:space="0" w:color="auto"/>
      </w:divBdr>
    </w:div>
    <w:div w:id="490606815">
      <w:bodyDiv w:val="1"/>
      <w:marLeft w:val="0"/>
      <w:marRight w:val="0"/>
      <w:marTop w:val="0"/>
      <w:marBottom w:val="0"/>
      <w:divBdr>
        <w:top w:val="none" w:sz="0" w:space="0" w:color="auto"/>
        <w:left w:val="none" w:sz="0" w:space="0" w:color="auto"/>
        <w:bottom w:val="none" w:sz="0" w:space="0" w:color="auto"/>
        <w:right w:val="none" w:sz="0" w:space="0" w:color="auto"/>
      </w:divBdr>
    </w:div>
    <w:div w:id="502473697">
      <w:bodyDiv w:val="1"/>
      <w:marLeft w:val="0"/>
      <w:marRight w:val="0"/>
      <w:marTop w:val="0"/>
      <w:marBottom w:val="0"/>
      <w:divBdr>
        <w:top w:val="none" w:sz="0" w:space="0" w:color="auto"/>
        <w:left w:val="none" w:sz="0" w:space="0" w:color="auto"/>
        <w:bottom w:val="none" w:sz="0" w:space="0" w:color="auto"/>
        <w:right w:val="none" w:sz="0" w:space="0" w:color="auto"/>
      </w:divBdr>
    </w:div>
    <w:div w:id="604462425">
      <w:bodyDiv w:val="1"/>
      <w:marLeft w:val="0"/>
      <w:marRight w:val="0"/>
      <w:marTop w:val="0"/>
      <w:marBottom w:val="0"/>
      <w:divBdr>
        <w:top w:val="none" w:sz="0" w:space="0" w:color="auto"/>
        <w:left w:val="none" w:sz="0" w:space="0" w:color="auto"/>
        <w:bottom w:val="none" w:sz="0" w:space="0" w:color="auto"/>
        <w:right w:val="none" w:sz="0" w:space="0" w:color="auto"/>
      </w:divBdr>
      <w:divsChild>
        <w:div w:id="68381835">
          <w:marLeft w:val="480"/>
          <w:marRight w:val="0"/>
          <w:marTop w:val="0"/>
          <w:marBottom w:val="0"/>
          <w:divBdr>
            <w:top w:val="none" w:sz="0" w:space="0" w:color="auto"/>
            <w:left w:val="none" w:sz="0" w:space="0" w:color="auto"/>
            <w:bottom w:val="none" w:sz="0" w:space="0" w:color="auto"/>
            <w:right w:val="none" w:sz="0" w:space="0" w:color="auto"/>
          </w:divBdr>
        </w:div>
        <w:div w:id="503976649">
          <w:marLeft w:val="480"/>
          <w:marRight w:val="0"/>
          <w:marTop w:val="0"/>
          <w:marBottom w:val="0"/>
          <w:divBdr>
            <w:top w:val="none" w:sz="0" w:space="0" w:color="auto"/>
            <w:left w:val="none" w:sz="0" w:space="0" w:color="auto"/>
            <w:bottom w:val="none" w:sz="0" w:space="0" w:color="auto"/>
            <w:right w:val="none" w:sz="0" w:space="0" w:color="auto"/>
          </w:divBdr>
        </w:div>
        <w:div w:id="819229985">
          <w:marLeft w:val="480"/>
          <w:marRight w:val="0"/>
          <w:marTop w:val="0"/>
          <w:marBottom w:val="0"/>
          <w:divBdr>
            <w:top w:val="none" w:sz="0" w:space="0" w:color="auto"/>
            <w:left w:val="none" w:sz="0" w:space="0" w:color="auto"/>
            <w:bottom w:val="none" w:sz="0" w:space="0" w:color="auto"/>
            <w:right w:val="none" w:sz="0" w:space="0" w:color="auto"/>
          </w:divBdr>
        </w:div>
        <w:div w:id="1182161103">
          <w:marLeft w:val="480"/>
          <w:marRight w:val="0"/>
          <w:marTop w:val="0"/>
          <w:marBottom w:val="0"/>
          <w:divBdr>
            <w:top w:val="none" w:sz="0" w:space="0" w:color="auto"/>
            <w:left w:val="none" w:sz="0" w:space="0" w:color="auto"/>
            <w:bottom w:val="none" w:sz="0" w:space="0" w:color="auto"/>
            <w:right w:val="none" w:sz="0" w:space="0" w:color="auto"/>
          </w:divBdr>
        </w:div>
        <w:div w:id="1265840842">
          <w:marLeft w:val="480"/>
          <w:marRight w:val="0"/>
          <w:marTop w:val="0"/>
          <w:marBottom w:val="0"/>
          <w:divBdr>
            <w:top w:val="none" w:sz="0" w:space="0" w:color="auto"/>
            <w:left w:val="none" w:sz="0" w:space="0" w:color="auto"/>
            <w:bottom w:val="none" w:sz="0" w:space="0" w:color="auto"/>
            <w:right w:val="none" w:sz="0" w:space="0" w:color="auto"/>
          </w:divBdr>
        </w:div>
      </w:divsChild>
    </w:div>
    <w:div w:id="610430707">
      <w:bodyDiv w:val="1"/>
      <w:marLeft w:val="0"/>
      <w:marRight w:val="0"/>
      <w:marTop w:val="0"/>
      <w:marBottom w:val="0"/>
      <w:divBdr>
        <w:top w:val="none" w:sz="0" w:space="0" w:color="auto"/>
        <w:left w:val="none" w:sz="0" w:space="0" w:color="auto"/>
        <w:bottom w:val="none" w:sz="0" w:space="0" w:color="auto"/>
        <w:right w:val="none" w:sz="0" w:space="0" w:color="auto"/>
      </w:divBdr>
    </w:div>
    <w:div w:id="622200934">
      <w:bodyDiv w:val="1"/>
      <w:marLeft w:val="0"/>
      <w:marRight w:val="0"/>
      <w:marTop w:val="0"/>
      <w:marBottom w:val="0"/>
      <w:divBdr>
        <w:top w:val="none" w:sz="0" w:space="0" w:color="auto"/>
        <w:left w:val="none" w:sz="0" w:space="0" w:color="auto"/>
        <w:bottom w:val="none" w:sz="0" w:space="0" w:color="auto"/>
        <w:right w:val="none" w:sz="0" w:space="0" w:color="auto"/>
      </w:divBdr>
    </w:div>
    <w:div w:id="649939564">
      <w:bodyDiv w:val="1"/>
      <w:marLeft w:val="0"/>
      <w:marRight w:val="0"/>
      <w:marTop w:val="0"/>
      <w:marBottom w:val="0"/>
      <w:divBdr>
        <w:top w:val="none" w:sz="0" w:space="0" w:color="auto"/>
        <w:left w:val="none" w:sz="0" w:space="0" w:color="auto"/>
        <w:bottom w:val="none" w:sz="0" w:space="0" w:color="auto"/>
        <w:right w:val="none" w:sz="0" w:space="0" w:color="auto"/>
      </w:divBdr>
    </w:div>
    <w:div w:id="724068824">
      <w:bodyDiv w:val="1"/>
      <w:marLeft w:val="0"/>
      <w:marRight w:val="0"/>
      <w:marTop w:val="0"/>
      <w:marBottom w:val="0"/>
      <w:divBdr>
        <w:top w:val="none" w:sz="0" w:space="0" w:color="auto"/>
        <w:left w:val="none" w:sz="0" w:space="0" w:color="auto"/>
        <w:bottom w:val="none" w:sz="0" w:space="0" w:color="auto"/>
        <w:right w:val="none" w:sz="0" w:space="0" w:color="auto"/>
      </w:divBdr>
    </w:div>
    <w:div w:id="752776578">
      <w:bodyDiv w:val="1"/>
      <w:marLeft w:val="0"/>
      <w:marRight w:val="0"/>
      <w:marTop w:val="0"/>
      <w:marBottom w:val="0"/>
      <w:divBdr>
        <w:top w:val="none" w:sz="0" w:space="0" w:color="auto"/>
        <w:left w:val="none" w:sz="0" w:space="0" w:color="auto"/>
        <w:bottom w:val="none" w:sz="0" w:space="0" w:color="auto"/>
        <w:right w:val="none" w:sz="0" w:space="0" w:color="auto"/>
      </w:divBdr>
    </w:div>
    <w:div w:id="789936722">
      <w:bodyDiv w:val="1"/>
      <w:marLeft w:val="0"/>
      <w:marRight w:val="0"/>
      <w:marTop w:val="0"/>
      <w:marBottom w:val="0"/>
      <w:divBdr>
        <w:top w:val="none" w:sz="0" w:space="0" w:color="auto"/>
        <w:left w:val="none" w:sz="0" w:space="0" w:color="auto"/>
        <w:bottom w:val="none" w:sz="0" w:space="0" w:color="auto"/>
        <w:right w:val="none" w:sz="0" w:space="0" w:color="auto"/>
      </w:divBdr>
    </w:div>
    <w:div w:id="808594195">
      <w:bodyDiv w:val="1"/>
      <w:marLeft w:val="0"/>
      <w:marRight w:val="0"/>
      <w:marTop w:val="0"/>
      <w:marBottom w:val="0"/>
      <w:divBdr>
        <w:top w:val="none" w:sz="0" w:space="0" w:color="auto"/>
        <w:left w:val="none" w:sz="0" w:space="0" w:color="auto"/>
        <w:bottom w:val="none" w:sz="0" w:space="0" w:color="auto"/>
        <w:right w:val="none" w:sz="0" w:space="0" w:color="auto"/>
      </w:divBdr>
    </w:div>
    <w:div w:id="810828954">
      <w:bodyDiv w:val="1"/>
      <w:marLeft w:val="0"/>
      <w:marRight w:val="0"/>
      <w:marTop w:val="0"/>
      <w:marBottom w:val="0"/>
      <w:divBdr>
        <w:top w:val="none" w:sz="0" w:space="0" w:color="auto"/>
        <w:left w:val="none" w:sz="0" w:space="0" w:color="auto"/>
        <w:bottom w:val="none" w:sz="0" w:space="0" w:color="auto"/>
        <w:right w:val="none" w:sz="0" w:space="0" w:color="auto"/>
      </w:divBdr>
    </w:div>
    <w:div w:id="830869707">
      <w:bodyDiv w:val="1"/>
      <w:marLeft w:val="0"/>
      <w:marRight w:val="0"/>
      <w:marTop w:val="0"/>
      <w:marBottom w:val="0"/>
      <w:divBdr>
        <w:top w:val="none" w:sz="0" w:space="0" w:color="auto"/>
        <w:left w:val="none" w:sz="0" w:space="0" w:color="auto"/>
        <w:bottom w:val="none" w:sz="0" w:space="0" w:color="auto"/>
        <w:right w:val="none" w:sz="0" w:space="0" w:color="auto"/>
      </w:divBdr>
    </w:div>
    <w:div w:id="845945860">
      <w:bodyDiv w:val="1"/>
      <w:marLeft w:val="0"/>
      <w:marRight w:val="0"/>
      <w:marTop w:val="0"/>
      <w:marBottom w:val="0"/>
      <w:divBdr>
        <w:top w:val="none" w:sz="0" w:space="0" w:color="auto"/>
        <w:left w:val="none" w:sz="0" w:space="0" w:color="auto"/>
        <w:bottom w:val="none" w:sz="0" w:space="0" w:color="auto"/>
        <w:right w:val="none" w:sz="0" w:space="0" w:color="auto"/>
      </w:divBdr>
    </w:div>
    <w:div w:id="866259872">
      <w:bodyDiv w:val="1"/>
      <w:marLeft w:val="0"/>
      <w:marRight w:val="0"/>
      <w:marTop w:val="0"/>
      <w:marBottom w:val="0"/>
      <w:divBdr>
        <w:top w:val="none" w:sz="0" w:space="0" w:color="auto"/>
        <w:left w:val="none" w:sz="0" w:space="0" w:color="auto"/>
        <w:bottom w:val="none" w:sz="0" w:space="0" w:color="auto"/>
        <w:right w:val="none" w:sz="0" w:space="0" w:color="auto"/>
      </w:divBdr>
    </w:div>
    <w:div w:id="883365988">
      <w:bodyDiv w:val="1"/>
      <w:marLeft w:val="0"/>
      <w:marRight w:val="0"/>
      <w:marTop w:val="0"/>
      <w:marBottom w:val="0"/>
      <w:divBdr>
        <w:top w:val="none" w:sz="0" w:space="0" w:color="auto"/>
        <w:left w:val="none" w:sz="0" w:space="0" w:color="auto"/>
        <w:bottom w:val="none" w:sz="0" w:space="0" w:color="auto"/>
        <w:right w:val="none" w:sz="0" w:space="0" w:color="auto"/>
      </w:divBdr>
      <w:divsChild>
        <w:div w:id="1165514194">
          <w:marLeft w:val="480"/>
          <w:marRight w:val="0"/>
          <w:marTop w:val="0"/>
          <w:marBottom w:val="0"/>
          <w:divBdr>
            <w:top w:val="none" w:sz="0" w:space="0" w:color="auto"/>
            <w:left w:val="none" w:sz="0" w:space="0" w:color="auto"/>
            <w:bottom w:val="none" w:sz="0" w:space="0" w:color="auto"/>
            <w:right w:val="none" w:sz="0" w:space="0" w:color="auto"/>
          </w:divBdr>
        </w:div>
        <w:div w:id="2108692193">
          <w:marLeft w:val="480"/>
          <w:marRight w:val="0"/>
          <w:marTop w:val="0"/>
          <w:marBottom w:val="0"/>
          <w:divBdr>
            <w:top w:val="none" w:sz="0" w:space="0" w:color="auto"/>
            <w:left w:val="none" w:sz="0" w:space="0" w:color="auto"/>
            <w:bottom w:val="none" w:sz="0" w:space="0" w:color="auto"/>
            <w:right w:val="none" w:sz="0" w:space="0" w:color="auto"/>
          </w:divBdr>
        </w:div>
      </w:divsChild>
    </w:div>
    <w:div w:id="959802567">
      <w:bodyDiv w:val="1"/>
      <w:marLeft w:val="0"/>
      <w:marRight w:val="0"/>
      <w:marTop w:val="0"/>
      <w:marBottom w:val="0"/>
      <w:divBdr>
        <w:top w:val="none" w:sz="0" w:space="0" w:color="auto"/>
        <w:left w:val="none" w:sz="0" w:space="0" w:color="auto"/>
        <w:bottom w:val="none" w:sz="0" w:space="0" w:color="auto"/>
        <w:right w:val="none" w:sz="0" w:space="0" w:color="auto"/>
      </w:divBdr>
    </w:div>
    <w:div w:id="1009068392">
      <w:bodyDiv w:val="1"/>
      <w:marLeft w:val="0"/>
      <w:marRight w:val="0"/>
      <w:marTop w:val="0"/>
      <w:marBottom w:val="0"/>
      <w:divBdr>
        <w:top w:val="none" w:sz="0" w:space="0" w:color="auto"/>
        <w:left w:val="none" w:sz="0" w:space="0" w:color="auto"/>
        <w:bottom w:val="none" w:sz="0" w:space="0" w:color="auto"/>
        <w:right w:val="none" w:sz="0" w:space="0" w:color="auto"/>
      </w:divBdr>
    </w:div>
    <w:div w:id="1016076737">
      <w:bodyDiv w:val="1"/>
      <w:marLeft w:val="0"/>
      <w:marRight w:val="0"/>
      <w:marTop w:val="0"/>
      <w:marBottom w:val="0"/>
      <w:divBdr>
        <w:top w:val="none" w:sz="0" w:space="0" w:color="auto"/>
        <w:left w:val="none" w:sz="0" w:space="0" w:color="auto"/>
        <w:bottom w:val="none" w:sz="0" w:space="0" w:color="auto"/>
        <w:right w:val="none" w:sz="0" w:space="0" w:color="auto"/>
      </w:divBdr>
    </w:div>
    <w:div w:id="1032344645">
      <w:bodyDiv w:val="1"/>
      <w:marLeft w:val="0"/>
      <w:marRight w:val="0"/>
      <w:marTop w:val="0"/>
      <w:marBottom w:val="0"/>
      <w:divBdr>
        <w:top w:val="none" w:sz="0" w:space="0" w:color="auto"/>
        <w:left w:val="none" w:sz="0" w:space="0" w:color="auto"/>
        <w:bottom w:val="none" w:sz="0" w:space="0" w:color="auto"/>
        <w:right w:val="none" w:sz="0" w:space="0" w:color="auto"/>
      </w:divBdr>
      <w:divsChild>
        <w:div w:id="1003629570">
          <w:marLeft w:val="480"/>
          <w:marRight w:val="0"/>
          <w:marTop w:val="0"/>
          <w:marBottom w:val="0"/>
          <w:divBdr>
            <w:top w:val="none" w:sz="0" w:space="0" w:color="auto"/>
            <w:left w:val="none" w:sz="0" w:space="0" w:color="auto"/>
            <w:bottom w:val="none" w:sz="0" w:space="0" w:color="auto"/>
            <w:right w:val="none" w:sz="0" w:space="0" w:color="auto"/>
          </w:divBdr>
        </w:div>
        <w:div w:id="1013651154">
          <w:marLeft w:val="480"/>
          <w:marRight w:val="0"/>
          <w:marTop w:val="0"/>
          <w:marBottom w:val="0"/>
          <w:divBdr>
            <w:top w:val="none" w:sz="0" w:space="0" w:color="auto"/>
            <w:left w:val="none" w:sz="0" w:space="0" w:color="auto"/>
            <w:bottom w:val="none" w:sz="0" w:space="0" w:color="auto"/>
            <w:right w:val="none" w:sz="0" w:space="0" w:color="auto"/>
          </w:divBdr>
        </w:div>
        <w:div w:id="1304657467">
          <w:marLeft w:val="480"/>
          <w:marRight w:val="0"/>
          <w:marTop w:val="0"/>
          <w:marBottom w:val="0"/>
          <w:divBdr>
            <w:top w:val="none" w:sz="0" w:space="0" w:color="auto"/>
            <w:left w:val="none" w:sz="0" w:space="0" w:color="auto"/>
            <w:bottom w:val="none" w:sz="0" w:space="0" w:color="auto"/>
            <w:right w:val="none" w:sz="0" w:space="0" w:color="auto"/>
          </w:divBdr>
        </w:div>
        <w:div w:id="2139639191">
          <w:marLeft w:val="480"/>
          <w:marRight w:val="0"/>
          <w:marTop w:val="0"/>
          <w:marBottom w:val="0"/>
          <w:divBdr>
            <w:top w:val="none" w:sz="0" w:space="0" w:color="auto"/>
            <w:left w:val="none" w:sz="0" w:space="0" w:color="auto"/>
            <w:bottom w:val="none" w:sz="0" w:space="0" w:color="auto"/>
            <w:right w:val="none" w:sz="0" w:space="0" w:color="auto"/>
          </w:divBdr>
        </w:div>
      </w:divsChild>
    </w:div>
    <w:div w:id="1086653216">
      <w:bodyDiv w:val="1"/>
      <w:marLeft w:val="0"/>
      <w:marRight w:val="0"/>
      <w:marTop w:val="0"/>
      <w:marBottom w:val="0"/>
      <w:divBdr>
        <w:top w:val="none" w:sz="0" w:space="0" w:color="auto"/>
        <w:left w:val="none" w:sz="0" w:space="0" w:color="auto"/>
        <w:bottom w:val="none" w:sz="0" w:space="0" w:color="auto"/>
        <w:right w:val="none" w:sz="0" w:space="0" w:color="auto"/>
      </w:divBdr>
    </w:div>
    <w:div w:id="1116412931">
      <w:bodyDiv w:val="1"/>
      <w:marLeft w:val="0"/>
      <w:marRight w:val="0"/>
      <w:marTop w:val="0"/>
      <w:marBottom w:val="0"/>
      <w:divBdr>
        <w:top w:val="none" w:sz="0" w:space="0" w:color="auto"/>
        <w:left w:val="none" w:sz="0" w:space="0" w:color="auto"/>
        <w:bottom w:val="none" w:sz="0" w:space="0" w:color="auto"/>
        <w:right w:val="none" w:sz="0" w:space="0" w:color="auto"/>
      </w:divBdr>
    </w:div>
    <w:div w:id="1200557195">
      <w:bodyDiv w:val="1"/>
      <w:marLeft w:val="0"/>
      <w:marRight w:val="0"/>
      <w:marTop w:val="0"/>
      <w:marBottom w:val="0"/>
      <w:divBdr>
        <w:top w:val="none" w:sz="0" w:space="0" w:color="auto"/>
        <w:left w:val="none" w:sz="0" w:space="0" w:color="auto"/>
        <w:bottom w:val="none" w:sz="0" w:space="0" w:color="auto"/>
        <w:right w:val="none" w:sz="0" w:space="0" w:color="auto"/>
      </w:divBdr>
    </w:div>
    <w:div w:id="1253854494">
      <w:bodyDiv w:val="1"/>
      <w:marLeft w:val="0"/>
      <w:marRight w:val="0"/>
      <w:marTop w:val="0"/>
      <w:marBottom w:val="0"/>
      <w:divBdr>
        <w:top w:val="none" w:sz="0" w:space="0" w:color="auto"/>
        <w:left w:val="none" w:sz="0" w:space="0" w:color="auto"/>
        <w:bottom w:val="none" w:sz="0" w:space="0" w:color="auto"/>
        <w:right w:val="none" w:sz="0" w:space="0" w:color="auto"/>
      </w:divBdr>
    </w:div>
    <w:div w:id="1490631239">
      <w:bodyDiv w:val="1"/>
      <w:marLeft w:val="0"/>
      <w:marRight w:val="0"/>
      <w:marTop w:val="0"/>
      <w:marBottom w:val="0"/>
      <w:divBdr>
        <w:top w:val="none" w:sz="0" w:space="0" w:color="auto"/>
        <w:left w:val="none" w:sz="0" w:space="0" w:color="auto"/>
        <w:bottom w:val="none" w:sz="0" w:space="0" w:color="auto"/>
        <w:right w:val="none" w:sz="0" w:space="0" w:color="auto"/>
      </w:divBdr>
    </w:div>
    <w:div w:id="1529217369">
      <w:bodyDiv w:val="1"/>
      <w:marLeft w:val="0"/>
      <w:marRight w:val="0"/>
      <w:marTop w:val="0"/>
      <w:marBottom w:val="0"/>
      <w:divBdr>
        <w:top w:val="none" w:sz="0" w:space="0" w:color="auto"/>
        <w:left w:val="none" w:sz="0" w:space="0" w:color="auto"/>
        <w:bottom w:val="none" w:sz="0" w:space="0" w:color="auto"/>
        <w:right w:val="none" w:sz="0" w:space="0" w:color="auto"/>
      </w:divBdr>
    </w:div>
    <w:div w:id="1541630753">
      <w:bodyDiv w:val="1"/>
      <w:marLeft w:val="0"/>
      <w:marRight w:val="0"/>
      <w:marTop w:val="0"/>
      <w:marBottom w:val="0"/>
      <w:divBdr>
        <w:top w:val="none" w:sz="0" w:space="0" w:color="auto"/>
        <w:left w:val="none" w:sz="0" w:space="0" w:color="auto"/>
        <w:bottom w:val="none" w:sz="0" w:space="0" w:color="auto"/>
        <w:right w:val="none" w:sz="0" w:space="0" w:color="auto"/>
      </w:divBdr>
    </w:div>
    <w:div w:id="1541743296">
      <w:bodyDiv w:val="1"/>
      <w:marLeft w:val="0"/>
      <w:marRight w:val="0"/>
      <w:marTop w:val="0"/>
      <w:marBottom w:val="0"/>
      <w:divBdr>
        <w:top w:val="none" w:sz="0" w:space="0" w:color="auto"/>
        <w:left w:val="none" w:sz="0" w:space="0" w:color="auto"/>
        <w:bottom w:val="none" w:sz="0" w:space="0" w:color="auto"/>
        <w:right w:val="none" w:sz="0" w:space="0" w:color="auto"/>
      </w:divBdr>
    </w:div>
    <w:div w:id="1730375336">
      <w:bodyDiv w:val="1"/>
      <w:marLeft w:val="0"/>
      <w:marRight w:val="0"/>
      <w:marTop w:val="0"/>
      <w:marBottom w:val="0"/>
      <w:divBdr>
        <w:top w:val="none" w:sz="0" w:space="0" w:color="auto"/>
        <w:left w:val="none" w:sz="0" w:space="0" w:color="auto"/>
        <w:bottom w:val="none" w:sz="0" w:space="0" w:color="auto"/>
        <w:right w:val="none" w:sz="0" w:space="0" w:color="auto"/>
      </w:divBdr>
    </w:div>
    <w:div w:id="1737587267">
      <w:bodyDiv w:val="1"/>
      <w:marLeft w:val="0"/>
      <w:marRight w:val="0"/>
      <w:marTop w:val="0"/>
      <w:marBottom w:val="0"/>
      <w:divBdr>
        <w:top w:val="none" w:sz="0" w:space="0" w:color="auto"/>
        <w:left w:val="none" w:sz="0" w:space="0" w:color="auto"/>
        <w:bottom w:val="none" w:sz="0" w:space="0" w:color="auto"/>
        <w:right w:val="none" w:sz="0" w:space="0" w:color="auto"/>
      </w:divBdr>
    </w:div>
    <w:div w:id="1810396694">
      <w:bodyDiv w:val="1"/>
      <w:marLeft w:val="0"/>
      <w:marRight w:val="0"/>
      <w:marTop w:val="0"/>
      <w:marBottom w:val="0"/>
      <w:divBdr>
        <w:top w:val="none" w:sz="0" w:space="0" w:color="auto"/>
        <w:left w:val="none" w:sz="0" w:space="0" w:color="auto"/>
        <w:bottom w:val="none" w:sz="0" w:space="0" w:color="auto"/>
        <w:right w:val="none" w:sz="0" w:space="0" w:color="auto"/>
      </w:divBdr>
      <w:divsChild>
        <w:div w:id="1610619094">
          <w:marLeft w:val="480"/>
          <w:marRight w:val="0"/>
          <w:marTop w:val="0"/>
          <w:marBottom w:val="0"/>
          <w:divBdr>
            <w:top w:val="none" w:sz="0" w:space="0" w:color="auto"/>
            <w:left w:val="none" w:sz="0" w:space="0" w:color="auto"/>
            <w:bottom w:val="none" w:sz="0" w:space="0" w:color="auto"/>
            <w:right w:val="none" w:sz="0" w:space="0" w:color="auto"/>
          </w:divBdr>
        </w:div>
      </w:divsChild>
    </w:div>
    <w:div w:id="1830710993">
      <w:bodyDiv w:val="1"/>
      <w:marLeft w:val="0"/>
      <w:marRight w:val="0"/>
      <w:marTop w:val="0"/>
      <w:marBottom w:val="0"/>
      <w:divBdr>
        <w:top w:val="none" w:sz="0" w:space="0" w:color="auto"/>
        <w:left w:val="none" w:sz="0" w:space="0" w:color="auto"/>
        <w:bottom w:val="none" w:sz="0" w:space="0" w:color="auto"/>
        <w:right w:val="none" w:sz="0" w:space="0" w:color="auto"/>
      </w:divBdr>
    </w:div>
    <w:div w:id="1930043089">
      <w:bodyDiv w:val="1"/>
      <w:marLeft w:val="0"/>
      <w:marRight w:val="0"/>
      <w:marTop w:val="0"/>
      <w:marBottom w:val="0"/>
      <w:divBdr>
        <w:top w:val="none" w:sz="0" w:space="0" w:color="auto"/>
        <w:left w:val="none" w:sz="0" w:space="0" w:color="auto"/>
        <w:bottom w:val="none" w:sz="0" w:space="0" w:color="auto"/>
        <w:right w:val="none" w:sz="0" w:space="0" w:color="auto"/>
      </w:divBdr>
      <w:divsChild>
        <w:div w:id="1027415342">
          <w:marLeft w:val="480"/>
          <w:marRight w:val="0"/>
          <w:marTop w:val="0"/>
          <w:marBottom w:val="0"/>
          <w:divBdr>
            <w:top w:val="none" w:sz="0" w:space="0" w:color="auto"/>
            <w:left w:val="none" w:sz="0" w:space="0" w:color="auto"/>
            <w:bottom w:val="none" w:sz="0" w:space="0" w:color="auto"/>
            <w:right w:val="none" w:sz="0" w:space="0" w:color="auto"/>
          </w:divBdr>
        </w:div>
      </w:divsChild>
    </w:div>
    <w:div w:id="1938712536">
      <w:bodyDiv w:val="1"/>
      <w:marLeft w:val="0"/>
      <w:marRight w:val="0"/>
      <w:marTop w:val="0"/>
      <w:marBottom w:val="0"/>
      <w:divBdr>
        <w:top w:val="none" w:sz="0" w:space="0" w:color="auto"/>
        <w:left w:val="none" w:sz="0" w:space="0" w:color="auto"/>
        <w:bottom w:val="none" w:sz="0" w:space="0" w:color="auto"/>
        <w:right w:val="none" w:sz="0" w:space="0" w:color="auto"/>
      </w:divBdr>
    </w:div>
    <w:div w:id="1995523854">
      <w:bodyDiv w:val="1"/>
      <w:marLeft w:val="0"/>
      <w:marRight w:val="0"/>
      <w:marTop w:val="0"/>
      <w:marBottom w:val="0"/>
      <w:divBdr>
        <w:top w:val="none" w:sz="0" w:space="0" w:color="auto"/>
        <w:left w:val="none" w:sz="0" w:space="0" w:color="auto"/>
        <w:bottom w:val="none" w:sz="0" w:space="0" w:color="auto"/>
        <w:right w:val="none" w:sz="0" w:space="0" w:color="auto"/>
      </w:divBdr>
    </w:div>
    <w:div w:id="2016764328">
      <w:bodyDiv w:val="1"/>
      <w:marLeft w:val="0"/>
      <w:marRight w:val="0"/>
      <w:marTop w:val="0"/>
      <w:marBottom w:val="0"/>
      <w:divBdr>
        <w:top w:val="none" w:sz="0" w:space="0" w:color="auto"/>
        <w:left w:val="none" w:sz="0" w:space="0" w:color="auto"/>
        <w:bottom w:val="none" w:sz="0" w:space="0" w:color="auto"/>
        <w:right w:val="none" w:sz="0" w:space="0" w:color="auto"/>
      </w:divBdr>
    </w:div>
    <w:div w:id="2068988556">
      <w:bodyDiv w:val="1"/>
      <w:marLeft w:val="0"/>
      <w:marRight w:val="0"/>
      <w:marTop w:val="0"/>
      <w:marBottom w:val="0"/>
      <w:divBdr>
        <w:top w:val="none" w:sz="0" w:space="0" w:color="auto"/>
        <w:left w:val="none" w:sz="0" w:space="0" w:color="auto"/>
        <w:bottom w:val="none" w:sz="0" w:space="0" w:color="auto"/>
        <w:right w:val="none" w:sz="0" w:space="0" w:color="auto"/>
      </w:divBdr>
    </w:div>
    <w:div w:id="2121753348">
      <w:bodyDiv w:val="1"/>
      <w:marLeft w:val="0"/>
      <w:marRight w:val="0"/>
      <w:marTop w:val="0"/>
      <w:marBottom w:val="0"/>
      <w:divBdr>
        <w:top w:val="none" w:sz="0" w:space="0" w:color="auto"/>
        <w:left w:val="none" w:sz="0" w:space="0" w:color="auto"/>
        <w:bottom w:val="none" w:sz="0" w:space="0" w:color="auto"/>
        <w:right w:val="none" w:sz="0" w:space="0" w:color="auto"/>
      </w:divBdr>
      <w:divsChild>
        <w:div w:id="1651788708">
          <w:marLeft w:val="480"/>
          <w:marRight w:val="0"/>
          <w:marTop w:val="0"/>
          <w:marBottom w:val="0"/>
          <w:divBdr>
            <w:top w:val="none" w:sz="0" w:space="0" w:color="auto"/>
            <w:left w:val="none" w:sz="0" w:space="0" w:color="auto"/>
            <w:bottom w:val="none" w:sz="0" w:space="0" w:color="auto"/>
            <w:right w:val="none" w:sz="0" w:space="0" w:color="auto"/>
          </w:divBdr>
        </w:div>
      </w:divsChild>
    </w:div>
    <w:div w:id="2136295143">
      <w:bodyDiv w:val="1"/>
      <w:marLeft w:val="0"/>
      <w:marRight w:val="0"/>
      <w:marTop w:val="0"/>
      <w:marBottom w:val="0"/>
      <w:divBdr>
        <w:top w:val="none" w:sz="0" w:space="0" w:color="auto"/>
        <w:left w:val="none" w:sz="0" w:space="0" w:color="auto"/>
        <w:bottom w:val="none" w:sz="0" w:space="0" w:color="auto"/>
        <w:right w:val="none" w:sz="0" w:space="0" w:color="auto"/>
      </w:divBdr>
    </w:div>
    <w:div w:id="2140612337">
      <w:bodyDiv w:val="1"/>
      <w:marLeft w:val="0"/>
      <w:marRight w:val="0"/>
      <w:marTop w:val="0"/>
      <w:marBottom w:val="0"/>
      <w:divBdr>
        <w:top w:val="none" w:sz="0" w:space="0" w:color="auto"/>
        <w:left w:val="none" w:sz="0" w:space="0" w:color="auto"/>
        <w:bottom w:val="none" w:sz="0" w:space="0" w:color="auto"/>
        <w:right w:val="none" w:sz="0" w:space="0" w:color="auto"/>
      </w:divBdr>
      <w:divsChild>
        <w:div w:id="1081098625">
          <w:marLeft w:val="0"/>
          <w:marRight w:val="0"/>
          <w:marTop w:val="0"/>
          <w:marBottom w:val="0"/>
          <w:divBdr>
            <w:top w:val="single" w:sz="2" w:space="0" w:color="auto"/>
            <w:left w:val="single" w:sz="2" w:space="0" w:color="auto"/>
            <w:bottom w:val="single" w:sz="6" w:space="0" w:color="auto"/>
            <w:right w:val="single" w:sz="2" w:space="0" w:color="auto"/>
          </w:divBdr>
          <w:divsChild>
            <w:div w:id="79915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659841">
                  <w:marLeft w:val="0"/>
                  <w:marRight w:val="0"/>
                  <w:marTop w:val="0"/>
                  <w:marBottom w:val="0"/>
                  <w:divBdr>
                    <w:top w:val="single" w:sz="2" w:space="0" w:color="D9D9E3"/>
                    <w:left w:val="single" w:sz="2" w:space="0" w:color="D9D9E3"/>
                    <w:bottom w:val="single" w:sz="2" w:space="0" w:color="D9D9E3"/>
                    <w:right w:val="single" w:sz="2" w:space="0" w:color="D9D9E3"/>
                  </w:divBdr>
                  <w:divsChild>
                    <w:div w:id="1746681126">
                      <w:marLeft w:val="0"/>
                      <w:marRight w:val="0"/>
                      <w:marTop w:val="0"/>
                      <w:marBottom w:val="0"/>
                      <w:divBdr>
                        <w:top w:val="single" w:sz="2" w:space="0" w:color="D9D9E3"/>
                        <w:left w:val="single" w:sz="2" w:space="0" w:color="D9D9E3"/>
                        <w:bottom w:val="single" w:sz="2" w:space="0" w:color="D9D9E3"/>
                        <w:right w:val="single" w:sz="2" w:space="0" w:color="D9D9E3"/>
                      </w:divBdr>
                      <w:divsChild>
                        <w:div w:id="689532905">
                          <w:marLeft w:val="0"/>
                          <w:marRight w:val="0"/>
                          <w:marTop w:val="0"/>
                          <w:marBottom w:val="0"/>
                          <w:divBdr>
                            <w:top w:val="single" w:sz="2" w:space="0" w:color="D9D9E3"/>
                            <w:left w:val="single" w:sz="2" w:space="0" w:color="D9D9E3"/>
                            <w:bottom w:val="single" w:sz="2" w:space="0" w:color="D9D9E3"/>
                            <w:right w:val="single" w:sz="2" w:space="0" w:color="D9D9E3"/>
                          </w:divBdr>
                          <w:divsChild>
                            <w:div w:id="556471999">
                              <w:marLeft w:val="0"/>
                              <w:marRight w:val="0"/>
                              <w:marTop w:val="0"/>
                              <w:marBottom w:val="0"/>
                              <w:divBdr>
                                <w:top w:val="single" w:sz="2" w:space="0" w:color="D9D9E3"/>
                                <w:left w:val="single" w:sz="2" w:space="0" w:color="D9D9E3"/>
                                <w:bottom w:val="single" w:sz="2" w:space="0" w:color="D9D9E3"/>
                                <w:right w:val="single" w:sz="2" w:space="0" w:color="D9D9E3"/>
                              </w:divBdr>
                              <w:divsChild>
                                <w:div w:id="382413674">
                                  <w:marLeft w:val="0"/>
                                  <w:marRight w:val="0"/>
                                  <w:marTop w:val="0"/>
                                  <w:marBottom w:val="0"/>
                                  <w:divBdr>
                                    <w:top w:val="single" w:sz="2" w:space="0" w:color="D9D9E3"/>
                                    <w:left w:val="single" w:sz="2" w:space="0" w:color="D9D9E3"/>
                                    <w:bottom w:val="single" w:sz="2" w:space="0" w:color="D9D9E3"/>
                                    <w:right w:val="single" w:sz="2" w:space="0" w:color="D9D9E3"/>
                                  </w:divBdr>
                                  <w:divsChild>
                                    <w:div w:id="182354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robdronego.p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P\Dropbox\ISEP\GUIA%20de%20produ&#231;&#227;o%20de%20trabalhos\TEMPLATE_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115D40-1FF3-4D9B-A07D-B67E23CF77D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4967738f-4f53-4bad-956e-e66de9c8bdb9&quot;,&quot;properties&quot;:{&quot;noteIndex&quot;:0},&quot;isEdited&quot;:false,&quot;manualOverride&quot;:{&quot;isManuallyOverridden&quot;:true,&quot;citeprocText&quot;:&quot;(&lt;i&gt;Agrupamentos - Casa Da Música&lt;/i&gt;, n.d.; &lt;i&gt;Casa Da Musica, Oporto Building: OMA - e-Architect&lt;/i&gt;, n.d.; &lt;i&gt;PESQUISA GERAL&lt;/i&gt;, n.d.)&quot;,&quot;manualOverrideText&quot;:&quot;Agrupamentos - Casa Da Música, n.d. Casa Da Musica, Oporto Building: OMA - e-Architect, n.d.; PESQUISA GERAL, n.d.&quot;},&quot;citationTag&quot;:&quot;MENDELEY_CITATION_v3_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&quot;,&quot;citationItems&quot;:[{&quot;id&quot;:&quot;3d1e22a0-4fc6-3adc-ba5b-e31fbf88adfe&quot;,&quot;itemData&quot;:{&quot;type&quot;:&quot;webpage&quot;,&quot;id&quot;:&quot;3d1e22a0-4fc6-3adc-ba5b-e31fbf88adfe&quot;,&quot;title&quot;:&quot;PESQUISA GERAL&quot;,&quot;accessed&quot;:{&quot;date-parts&quot;:[[2023,11,18]]},&quot;URL&quot;:&quot;https://servicos.dgpc.gov.pt/pesquisapatrimonioimovel/detalhes.php?code=5894463&quot;,&quot;container-title-short&quot;:&quot;&quot;},&quot;isTemporary&quot;:false},{&quot;id&quot;:&quot;248fe202-2b60-316f-8f65-ca20a5f8faf2&quot;,&quot;itemData&quot;:{&quot;type&quot;:&quot;webpage&quot;,&quot;id&quot;:&quot;248fe202-2b60-316f-8f65-ca20a5f8faf2&quot;,&quot;title&quot;:&quot;Agrupamentos - Casa da Música&quot;,&quot;accessed&quot;:{&quot;date-parts&quot;:[[2023,11,18]]},&quot;URL&quot;:&quot;https://casadamusica.com/agrupamentos/&quot;,&quot;container-title-short&quot;:&quot;&quot;},&quot;isTemporary&quot;:false},{&quot;id&quot;:&quot;fdc09bb5-9d10-3afa-bb60-182f9ef7bee8&quot;,&quot;itemData&quot;:{&quot;type&quot;:&quot;webpage&quot;,&quot;id&quot;:&quot;fdc09bb5-9d10-3afa-bb60-182f9ef7bee8&quot;,&quot;title&quot;:&quot;Casa da Musica, Oporto Building: OMA - e-architect&quot;,&quot;accessed&quot;:{&quot;date-parts&quot;:[[2023,11,18]]},&quot;URL&quot;:&quot;https://www.e-architect.com/portugal/casa-da-musica?expand_article=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9" ma:contentTypeDescription="Create a new document." ma:contentTypeScope="" ma:versionID="3540b67ce7e9e6a577c56433443022db">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1375d10d9f771858224cd22c3b3dde4f"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Fun22</b:Tag>
    <b:SourceType>Report</b:SourceType>
    <b:Guid>{C968FB62-279E-4C17-8EBF-21CA86E306CD}</b:Guid>
    <b:LCID>en-US</b:LCID>
    <b:Author>
      <b:Author>
        <b:Corporate>Fundação Casa da Música</b:Corporate>
      </b:Author>
    </b:Author>
    <b:Title>Relatório de contas 2022</b:Title>
    <b:Year>2022</b:Year>
    <b:City>Porto</b:City>
    <b:RefOrder>1</b:RefOrder>
  </b:Source>
  <b:Source>
    <b:Tag>Fun20</b:Tag>
    <b:SourceType>Report</b:SourceType>
    <b:Guid>{110C3076-80C3-4578-BF5D-9A46F39F3E00}</b:Guid>
    <b:LCID>en-US</b:LCID>
    <b:Author>
      <b:Author>
        <b:Corporate>Fundação Casa da Música</b:Corporate>
      </b:Author>
    </b:Author>
    <b:Title>Código de Conduta Fundação Casa da Música</b:Title>
    <b:Year>2020</b:Year>
    <b:City>Porto</b:City>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ab7a571d-82dd-4f18-a1fa-8a565efb4e7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1063E-85A7-4CB1-B52E-9F78EB9C9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4E5C30-9D93-41CB-A1DA-437D288F528D}">
  <ds:schemaRefs>
    <ds:schemaRef ds:uri="http://schemas.openxmlformats.org/officeDocument/2006/bibliography"/>
  </ds:schemaRefs>
</ds:datastoreItem>
</file>

<file path=customXml/itemProps3.xml><?xml version="1.0" encoding="utf-8"?>
<ds:datastoreItem xmlns:ds="http://schemas.openxmlformats.org/officeDocument/2006/customXml" ds:itemID="{A02BD9CC-6025-4F76-BD90-0F1427CF0A06}">
  <ds:schemaRefs>
    <ds:schemaRef ds:uri="http://schemas.microsoft.com/office/2006/metadata/properties"/>
    <ds:schemaRef ds:uri="http://schemas.microsoft.com/office/infopath/2007/PartnerControls"/>
    <ds:schemaRef ds:uri="ab7a571d-82dd-4f18-a1fa-8a565efb4e7c"/>
  </ds:schemaRefs>
</ds:datastoreItem>
</file>

<file path=customXml/itemProps4.xml><?xml version="1.0" encoding="utf-8"?>
<ds:datastoreItem xmlns:ds="http://schemas.openxmlformats.org/officeDocument/2006/customXml" ds:itemID="{A8BEE9C3-75AD-4607-B106-1B44B05722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TEMPLATE_RELATORIO.dotx</Template>
  <TotalTime>19</TotalTime>
  <Pages>4</Pages>
  <Words>671</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ISEP</Company>
  <LinksUpToDate>false</LinksUpToDate>
  <CharactersWithSpaces>4287</CharactersWithSpaces>
  <SharedDoc>false</SharedDoc>
  <HLinks>
    <vt:vector size="42" baseType="variant">
      <vt:variant>
        <vt:i4>1507376</vt:i4>
      </vt:variant>
      <vt:variant>
        <vt:i4>38</vt:i4>
      </vt:variant>
      <vt:variant>
        <vt:i4>0</vt:i4>
      </vt:variant>
      <vt:variant>
        <vt:i4>5</vt:i4>
      </vt:variant>
      <vt:variant>
        <vt:lpwstr/>
      </vt:variant>
      <vt:variant>
        <vt:lpwstr>_Toc151914184</vt:lpwstr>
      </vt:variant>
      <vt:variant>
        <vt:i4>1507376</vt:i4>
      </vt:variant>
      <vt:variant>
        <vt:i4>32</vt:i4>
      </vt:variant>
      <vt:variant>
        <vt:i4>0</vt:i4>
      </vt:variant>
      <vt:variant>
        <vt:i4>5</vt:i4>
      </vt:variant>
      <vt:variant>
        <vt:lpwstr/>
      </vt:variant>
      <vt:variant>
        <vt:lpwstr>_Toc151914183</vt:lpwstr>
      </vt:variant>
      <vt:variant>
        <vt:i4>1507376</vt:i4>
      </vt:variant>
      <vt:variant>
        <vt:i4>26</vt:i4>
      </vt:variant>
      <vt:variant>
        <vt:i4>0</vt:i4>
      </vt:variant>
      <vt:variant>
        <vt:i4>5</vt:i4>
      </vt:variant>
      <vt:variant>
        <vt:lpwstr/>
      </vt:variant>
      <vt:variant>
        <vt:lpwstr>_Toc151914182</vt:lpwstr>
      </vt:variant>
      <vt:variant>
        <vt:i4>1507376</vt:i4>
      </vt:variant>
      <vt:variant>
        <vt:i4>20</vt:i4>
      </vt:variant>
      <vt:variant>
        <vt:i4>0</vt:i4>
      </vt:variant>
      <vt:variant>
        <vt:i4>5</vt:i4>
      </vt:variant>
      <vt:variant>
        <vt:lpwstr/>
      </vt:variant>
      <vt:variant>
        <vt:lpwstr>_Toc151914181</vt:lpwstr>
      </vt:variant>
      <vt:variant>
        <vt:i4>1507376</vt:i4>
      </vt:variant>
      <vt:variant>
        <vt:i4>14</vt:i4>
      </vt:variant>
      <vt:variant>
        <vt:i4>0</vt:i4>
      </vt:variant>
      <vt:variant>
        <vt:i4>5</vt:i4>
      </vt:variant>
      <vt:variant>
        <vt:lpwstr/>
      </vt:variant>
      <vt:variant>
        <vt:lpwstr>_Toc151914180</vt:lpwstr>
      </vt:variant>
      <vt:variant>
        <vt:i4>1572912</vt:i4>
      </vt:variant>
      <vt:variant>
        <vt:i4>8</vt:i4>
      </vt:variant>
      <vt:variant>
        <vt:i4>0</vt:i4>
      </vt:variant>
      <vt:variant>
        <vt:i4>5</vt:i4>
      </vt:variant>
      <vt:variant>
        <vt:lpwstr/>
      </vt:variant>
      <vt:variant>
        <vt:lpwstr>_Toc151914179</vt:lpwstr>
      </vt:variant>
      <vt:variant>
        <vt:i4>1572912</vt:i4>
      </vt:variant>
      <vt:variant>
        <vt:i4>2</vt:i4>
      </vt:variant>
      <vt:variant>
        <vt:i4>0</vt:i4>
      </vt:variant>
      <vt:variant>
        <vt:i4>5</vt:i4>
      </vt:variant>
      <vt:variant>
        <vt:lpwstr/>
      </vt:variant>
      <vt:variant>
        <vt:lpwstr>_Toc151914178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Sousa</dc:creator>
  <cp:keywords/>
  <cp:lastModifiedBy>João Gonçalo Ladeira Batista</cp:lastModifiedBy>
  <cp:revision>5</cp:revision>
  <cp:lastPrinted>2023-11-19T18:12:00Z</cp:lastPrinted>
  <dcterms:created xsi:type="dcterms:W3CDTF">2024-01-02T14:45:00Z</dcterms:created>
  <dcterms:modified xsi:type="dcterms:W3CDTF">2024-01-02T15:04:00Z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TC100763239990</vt:lpwstr>
  </property>
  <property fmtid="{D5CDD505-2E9C-101B-9397-08002B2CF9AE}" pid="3" name="ContentTypeId">
    <vt:lpwstr>0x0101009366B3FC9A169243BCA8C2632C7B687E</vt:lpwstr>
  </property>
</Properties>
</file>